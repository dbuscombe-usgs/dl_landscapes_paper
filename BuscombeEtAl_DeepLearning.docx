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6FF" w:rsidRPr="00E879CA" w:rsidRDefault="001B1E4C" w:rsidP="009356FF">
      <w:pPr>
        <w:pStyle w:val="MDPI11articletype"/>
      </w:pPr>
      <w:r>
        <w:t>Article</w:t>
      </w:r>
    </w:p>
    <w:p w:rsidR="001B1E4C" w:rsidRPr="001B1E4C" w:rsidRDefault="001B1E4C" w:rsidP="001B1E4C">
      <w:pPr>
        <w:pStyle w:val="MDPI13authornames"/>
        <w:rPr>
          <w:snapToGrid w:val="0"/>
          <w:sz w:val="36"/>
        </w:rPr>
      </w:pPr>
      <w:r w:rsidRPr="001B1E4C">
        <w:rPr>
          <w:snapToGrid w:val="0"/>
          <w:sz w:val="36"/>
        </w:rPr>
        <w:t>How good are retrained deep neural networks at classifying images of landscapes?</w:t>
      </w:r>
    </w:p>
    <w:p w:rsidR="009356FF" w:rsidRPr="00E879CA" w:rsidRDefault="00DA19FB" w:rsidP="009356FF">
      <w:pPr>
        <w:pStyle w:val="MDPI13authornames"/>
      </w:pPr>
      <w:r>
        <w:t>Daniel</w:t>
      </w:r>
      <w:r w:rsidR="009356FF" w:rsidRPr="00E879CA">
        <w:t xml:space="preserve"> </w:t>
      </w:r>
      <w:r>
        <w:t>Buscombe</w:t>
      </w:r>
      <w:r w:rsidR="009356FF" w:rsidRPr="00E879CA">
        <w:t xml:space="preserve"> </w:t>
      </w:r>
      <w:r w:rsidR="009356FF" w:rsidRPr="00E879CA">
        <w:rPr>
          <w:vertAlign w:val="superscript"/>
        </w:rPr>
        <w:t>1</w:t>
      </w:r>
      <w:r w:rsidR="009356FF" w:rsidRPr="00E879CA">
        <w:t xml:space="preserve">, </w:t>
      </w:r>
      <w:r>
        <w:t>Jonathan A.</w:t>
      </w:r>
      <w:r w:rsidR="009356FF" w:rsidRPr="00E879CA">
        <w:t xml:space="preserve"> </w:t>
      </w:r>
      <w:r>
        <w:t>Warrick</w:t>
      </w:r>
      <w:r w:rsidR="009356FF" w:rsidRPr="00E879CA">
        <w:t xml:space="preserve"> </w:t>
      </w:r>
      <w:r w:rsidR="009356FF" w:rsidRPr="00E879CA">
        <w:rPr>
          <w:vertAlign w:val="superscript"/>
        </w:rPr>
        <w:t>2</w:t>
      </w:r>
      <w:r w:rsidR="009356FF" w:rsidRPr="00E879CA">
        <w:t xml:space="preserve"> and </w:t>
      </w:r>
      <w:r>
        <w:t>Andrew C.</w:t>
      </w:r>
      <w:r w:rsidR="009356FF" w:rsidRPr="00E879CA">
        <w:t xml:space="preserve"> </w:t>
      </w:r>
      <w:r>
        <w:t>Ritchie</w:t>
      </w:r>
      <w:r w:rsidR="009356FF" w:rsidRPr="00E879CA">
        <w:t xml:space="preserve"> </w:t>
      </w:r>
      <w:r w:rsidR="009356FF" w:rsidRPr="00E879CA">
        <w:rPr>
          <w:vertAlign w:val="superscript"/>
        </w:rPr>
        <w:t>2,</w:t>
      </w:r>
      <w:r w:rsidR="009356FF" w:rsidRPr="00E879CA">
        <w:t>*</w:t>
      </w:r>
    </w:p>
    <w:p w:rsidR="009356FF" w:rsidRPr="00E879CA" w:rsidRDefault="009356FF" w:rsidP="00DA19FB">
      <w:pPr>
        <w:pStyle w:val="MDPI16affiliation"/>
      </w:pPr>
      <w:r w:rsidRPr="00E879CA">
        <w:rPr>
          <w:vertAlign w:val="superscript"/>
        </w:rPr>
        <w:t>1</w:t>
      </w:r>
      <w:r w:rsidRPr="00E879CA">
        <w:tab/>
      </w:r>
      <w:r w:rsidR="00DA19FB" w:rsidRPr="00DA19FB">
        <w:t>Northern Arizona Universi</w:t>
      </w:r>
      <w:r w:rsidR="00DA19FB">
        <w:t>ty, Flagstaff, AZ 86011, U.S.A</w:t>
      </w:r>
      <w:r w:rsidRPr="00E879CA">
        <w:t xml:space="preserve">; </w:t>
      </w:r>
      <w:hyperlink r:id="rId7" w:history="1">
        <w:r w:rsidR="00BE618B" w:rsidRPr="004C6D8D">
          <w:rPr>
            <w:rStyle w:val="Hyperlink"/>
          </w:rPr>
          <w:t>daniel.buscombe@nau.edu</w:t>
        </w:r>
      </w:hyperlink>
      <w:r w:rsidR="00BE618B">
        <w:t xml:space="preserve"> </w:t>
      </w:r>
    </w:p>
    <w:p w:rsidR="009356FF" w:rsidRPr="00E879CA" w:rsidRDefault="009356FF" w:rsidP="009356FF">
      <w:pPr>
        <w:pStyle w:val="MDPI16affiliation"/>
      </w:pPr>
      <w:r w:rsidRPr="00E879CA">
        <w:rPr>
          <w:szCs w:val="20"/>
          <w:vertAlign w:val="superscript"/>
        </w:rPr>
        <w:t>2</w:t>
      </w:r>
      <w:r w:rsidRPr="00E879CA">
        <w:rPr>
          <w:szCs w:val="20"/>
        </w:rPr>
        <w:tab/>
      </w:r>
      <w:r w:rsidR="00DA19FB" w:rsidRPr="00DA19FB">
        <w:rPr>
          <w:szCs w:val="20"/>
        </w:rPr>
        <w:t>U.S. Geological Survey, Santa Cruz, CA 95060, U.S</w:t>
      </w:r>
      <w:r w:rsidR="00DA19FB">
        <w:rPr>
          <w:szCs w:val="20"/>
        </w:rPr>
        <w:t>.A</w:t>
      </w:r>
      <w:r w:rsidRPr="00E879CA">
        <w:rPr>
          <w:szCs w:val="20"/>
        </w:rPr>
        <w:t xml:space="preserve">; </w:t>
      </w:r>
      <w:hyperlink r:id="rId8" w:history="1">
        <w:r w:rsidR="00DA19FB" w:rsidRPr="00872432">
          <w:rPr>
            <w:rStyle w:val="Hyperlink"/>
          </w:rPr>
          <w:t>jwarrick@usgs.gov</w:t>
        </w:r>
      </w:hyperlink>
      <w:r w:rsidR="00DA19FB">
        <w:t xml:space="preserve">; </w:t>
      </w:r>
      <w:hyperlink r:id="rId9" w:history="1">
        <w:r w:rsidR="00484298" w:rsidRPr="00872432">
          <w:rPr>
            <w:rStyle w:val="Hyperlink"/>
          </w:rPr>
          <w:t>aritchie@usgs.gov</w:t>
        </w:r>
      </w:hyperlink>
      <w:r w:rsidR="00484298">
        <w:t xml:space="preserve"> </w:t>
      </w:r>
    </w:p>
    <w:p w:rsidR="009356FF" w:rsidRPr="00E879CA" w:rsidRDefault="009356FF" w:rsidP="009356FF">
      <w:pPr>
        <w:pStyle w:val="MDPI14history"/>
        <w:spacing w:before="0"/>
        <w:ind w:left="311" w:hanging="198"/>
      </w:pPr>
      <w:r w:rsidRPr="00E879CA">
        <w:rPr>
          <w:b/>
        </w:rPr>
        <w:t>*</w:t>
      </w:r>
      <w:r w:rsidRPr="00E879CA">
        <w:tab/>
        <w:t>Corresponden</w:t>
      </w:r>
      <w:r w:rsidR="00DA19FB">
        <w:t>ce: daniel.busc</w:t>
      </w:r>
      <w:r w:rsidR="00CD7EC5">
        <w:t>ombe@nau.edu; Tel.: +1-928-523-</w:t>
      </w:r>
      <w:r w:rsidR="00DA19FB">
        <w:t>9280</w:t>
      </w:r>
    </w:p>
    <w:p w:rsidR="009356FF" w:rsidRPr="00E879CA" w:rsidRDefault="009356FF" w:rsidP="009356FF">
      <w:pPr>
        <w:pStyle w:val="MDPI14history"/>
      </w:pPr>
      <w:r w:rsidRPr="00E879CA">
        <w:t>Received: date; Accepted: date; Published: date</w:t>
      </w:r>
    </w:p>
    <w:p w:rsidR="009356FF" w:rsidRPr="004B3B36" w:rsidRDefault="009356FF" w:rsidP="004B3B36">
      <w:pPr>
        <w:pStyle w:val="MDPI17abstract"/>
      </w:pPr>
      <w:r w:rsidRPr="00E879CA">
        <w:rPr>
          <w:b/>
        </w:rPr>
        <w:t xml:space="preserve">Abstract: </w:t>
      </w:r>
      <w:r w:rsidR="001B1E4C" w:rsidRPr="001B1E4C">
        <w:t xml:space="preserve">The application of deep learning, specifically deep convolutional neural networks (DCNNs), to the classification of </w:t>
      </w:r>
      <w:r w:rsidR="001B1E4C">
        <w:t xml:space="preserve">remotely sensed imagery </w:t>
      </w:r>
      <w:r w:rsidR="001B1E4C" w:rsidRPr="001B1E4C">
        <w:t>of natural land</w:t>
      </w:r>
      <w:r w:rsidR="001B1E4C">
        <w:t xml:space="preserve">scapes has the </w:t>
      </w:r>
      <w:r w:rsidR="001B1E4C" w:rsidRPr="001B1E4C">
        <w:t xml:space="preserve">potential </w:t>
      </w:r>
      <w:r w:rsidR="001B1E4C">
        <w:t xml:space="preserve">to greatly assist in the analysis </w:t>
      </w:r>
      <w:r w:rsidR="001B1E4C" w:rsidRPr="001B1E4C">
        <w:t xml:space="preserve">and interpretation </w:t>
      </w:r>
      <w:r w:rsidR="001B1E4C">
        <w:t>of geomorphic processes</w:t>
      </w:r>
      <w:r w:rsidR="001B1E4C" w:rsidRPr="001B1E4C">
        <w:t xml:space="preserve">. However, the general usefulness of deep learning applied to conventional photographic imagery at a landscape scale is, at yet, largely unproven. </w:t>
      </w:r>
      <w:r w:rsidR="00DA19FB" w:rsidRPr="001B1E4C">
        <w:t xml:space="preserve">If DCNN-based image classification is to gain wider application and acceptance within the geoscience community, demonstrable successes need to be coupled with accessible tools to retrain deep neural networks to discriminate landforms and land uses in landscape imagery. </w:t>
      </w:r>
      <w:r w:rsidR="001B1E4C">
        <w:t>Here</w:t>
      </w:r>
      <w:r w:rsidR="001B1E4C" w:rsidRPr="001B1E4C">
        <w:t>, we present an efficient approach to train/apply DCNNs with/on sets of photographic images, using a powerful graphical method, called a conditional random field (CRF), to generate DCNN training and testing data using minimal manual supervision. We apply the method to several sets of images of natural landscapes, acquired from satellites, aircraft, unmanned aerial vehicles, and fixed camera installations. We synthesize our findings to examine the general effectiveness of transfer learning to landscape scale image classification. Finally, we show how DCNN predictions on small regions of images might be used in conjunction with a CRF for highly accurate pixel-level classification of images.</w:t>
      </w:r>
    </w:p>
    <w:p w:rsidR="009356FF" w:rsidRPr="00E879CA" w:rsidRDefault="009356FF" w:rsidP="009356FF">
      <w:pPr>
        <w:pStyle w:val="MDPI18keywords"/>
      </w:pPr>
      <w:r w:rsidRPr="00E879CA">
        <w:rPr>
          <w:b/>
        </w:rPr>
        <w:t xml:space="preserve">Keywords: </w:t>
      </w:r>
      <w:r w:rsidR="0045281A" w:rsidRPr="0045281A">
        <w:t>image classification; image segmentation; land use; land cover; landforms; deep learning; machine learning</w:t>
      </w:r>
      <w:r w:rsidR="0045281A">
        <w:t>; UAS; aerial imagery; remote sensing</w:t>
      </w:r>
    </w:p>
    <w:p w:rsidR="009356FF" w:rsidRPr="00E879CA" w:rsidRDefault="009356FF" w:rsidP="009356FF">
      <w:pPr>
        <w:pStyle w:val="MDPI19line"/>
      </w:pPr>
    </w:p>
    <w:p w:rsidR="009356FF" w:rsidRDefault="009356FF" w:rsidP="009356FF">
      <w:pPr>
        <w:pStyle w:val="MDPI21heading1"/>
      </w:pPr>
      <w:r w:rsidRPr="00E879CA">
        <w:rPr>
          <w:lang w:eastAsia="zh-CN"/>
        </w:rPr>
        <w:t xml:space="preserve">1. </w:t>
      </w:r>
      <w:r w:rsidRPr="00E879CA">
        <w:t>Introduction</w:t>
      </w:r>
    </w:p>
    <w:p w:rsidR="004B3B36" w:rsidRPr="00E879CA" w:rsidRDefault="004B3B36" w:rsidP="004B3B36">
      <w:pPr>
        <w:pStyle w:val="MDPI22heading2"/>
      </w:pPr>
      <w:r>
        <w:t>1</w:t>
      </w:r>
      <w:r w:rsidRPr="00E879CA">
        <w:t xml:space="preserve">.1. </w:t>
      </w:r>
      <w:r w:rsidR="00732FA4" w:rsidRPr="00732FA4">
        <w:t>The growing use of image classification in the geosciences</w:t>
      </w:r>
    </w:p>
    <w:p w:rsidR="009356FF" w:rsidRDefault="00732FA4" w:rsidP="004B3B36">
      <w:pPr>
        <w:pStyle w:val="MDPI31text"/>
      </w:pPr>
      <w:bookmarkStart w:id="0" w:name="OLE_LINK1"/>
      <w:bookmarkStart w:id="1" w:name="OLE_LINK2"/>
      <w:r w:rsidRPr="00732FA4">
        <w:t xml:space="preserve">There is a growing need for fully automated pixel-scale classification of large datasets of color digital photographic imagery, to aid analysis and interpretation of natural landscapes and geomorphic processes. </w:t>
      </w:r>
      <w:r w:rsidR="004B3B36" w:rsidRPr="004B3B36">
        <w:t xml:space="preserve">The task of classifying natural objects and textures in images of landforms is increasingly widespread in a wide variety of geomorphological research </w:t>
      </w:r>
      <w:r w:rsidR="00785FA0">
        <w:t>[</w:t>
      </w:r>
      <w:r w:rsidR="00DB7948">
        <w:t>1-</w:t>
      </w:r>
      <w:r w:rsidR="00785FA0">
        <w:t>7],</w:t>
      </w:r>
      <w:r w:rsidR="004B3B36" w:rsidRPr="004B3B36">
        <w:t xml:space="preserve"> providing impetus for the development of completely automated methods to maximize speed and objectivity. The task of labeling image pixels into discrete classes is called object class segmentation or semantic segmentation, whereby an entire scene is parsed into object classes at a pixel level </w:t>
      </w:r>
      <w:r w:rsidR="00785FA0">
        <w:t>[</w:t>
      </w:r>
      <w:r w:rsidR="00DB7948">
        <w:t>8-</w:t>
      </w:r>
      <w:r w:rsidR="00785FA0">
        <w:t>9].</w:t>
      </w:r>
    </w:p>
    <w:p w:rsidR="004B3B36" w:rsidRDefault="004B3B36" w:rsidP="004B3B36">
      <w:pPr>
        <w:pStyle w:val="MDPI31text"/>
      </w:pPr>
      <w:r w:rsidRPr="004B3B36">
        <w:t xml:space="preserve">There is a growing trend in studies of coastal and fluvial systems for using automated methods to extract information from time-series of imagery from ﬁxed camera installations </w:t>
      </w:r>
      <w:r w:rsidR="00DB7948">
        <w:t>[10-16]</w:t>
      </w:r>
      <w:r w:rsidRPr="004B3B36">
        <w:t xml:space="preserve">, UAVs </w:t>
      </w:r>
      <w:r w:rsidR="00DB7948">
        <w:t>[17-19]</w:t>
      </w:r>
      <w:r w:rsidRPr="004B3B36">
        <w:t xml:space="preserve"> and other aerial platf</w:t>
      </w:r>
      <w:r w:rsidR="00DB7948">
        <w:t>orms [20]</w:t>
      </w:r>
      <w:r w:rsidRPr="004B3B36">
        <w:t>. Fixed camera installations are designed for generating time-series of images for assessment of geomorphic change in dynamic environ</w:t>
      </w:r>
      <w:r w:rsidR="004150C0">
        <w:t>ments. Many aerial imagery data</w:t>
      </w:r>
      <w:r w:rsidRPr="004B3B36">
        <w:t xml:space="preserve">sets are collected for building digital terrain models and orthoimages using Structure-from-Motion (SfM) photogrammetry </w:t>
      </w:r>
      <w:r w:rsidR="00DB7948">
        <w:t>[21</w:t>
      </w:r>
      <w:proofErr w:type="gramStart"/>
      <w:r w:rsidR="00DB7948">
        <w:t>,22</w:t>
      </w:r>
      <w:proofErr w:type="gramEnd"/>
      <w:r w:rsidR="00DB7948">
        <w:t>]</w:t>
      </w:r>
      <w:r w:rsidRPr="004B3B36">
        <w:t xml:space="preserve">. Numerous complementary or alternative uses of such imagery and elevation models for the purposes of geomorphic research include facies description and grain size calculation </w:t>
      </w:r>
      <w:r w:rsidR="00B712DD">
        <w:t>[23,24]</w:t>
      </w:r>
      <w:r w:rsidRPr="004B3B36">
        <w:t xml:space="preserve">, geomorphic and geologic mapping </w:t>
      </w:r>
      <w:r w:rsidR="00B712DD">
        <w:t>[25,26]</w:t>
      </w:r>
      <w:r w:rsidRPr="004B3B36">
        <w:t xml:space="preserve">, vegetation structure description </w:t>
      </w:r>
      <w:r w:rsidR="00B712DD">
        <w:t>[27,28]</w:t>
      </w:r>
      <w:r w:rsidRPr="004B3B36">
        <w:t xml:space="preserve">, physical habitat quantification </w:t>
      </w:r>
      <w:r w:rsidR="00B712DD">
        <w:t>[29,30]</w:t>
      </w:r>
      <w:r w:rsidRPr="004B3B36">
        <w:t xml:space="preserve">, and geomorphic change detection </w:t>
      </w:r>
      <w:r w:rsidR="00B712DD">
        <w:t>[31-33]</w:t>
      </w:r>
      <w:r w:rsidRPr="004B3B36">
        <w:t>.</w:t>
      </w:r>
      <w:r>
        <w:t xml:space="preserve"> </w:t>
      </w:r>
      <w:r w:rsidRPr="004B3B36">
        <w:lastRenderedPageBreak/>
        <w:t>In this paper, we utilize and evaluate two emerging themes in computer vision research, namely deep learning and structured prediction, that, when combined, are shown to be extremely effective in application to pattern recognition, and semantic segmentation of highly structured, complex objects in images of natural scenes.</w:t>
      </w:r>
    </w:p>
    <w:p w:rsidR="004B3B36" w:rsidRPr="00E879CA" w:rsidRDefault="004B3B36" w:rsidP="004B3B36">
      <w:pPr>
        <w:pStyle w:val="MDPI22heading2"/>
      </w:pPr>
      <w:r>
        <w:t>1.2</w:t>
      </w:r>
      <w:r w:rsidRPr="00E879CA">
        <w:t xml:space="preserve">. </w:t>
      </w:r>
      <w:r w:rsidR="00732FA4" w:rsidRPr="00732FA4">
        <w:t>Application of deep learning to landscape scale image classification</w:t>
      </w:r>
    </w:p>
    <w:p w:rsidR="004B3B36" w:rsidRDefault="004B3B36" w:rsidP="004B3B36">
      <w:pPr>
        <w:pStyle w:val="MDPI31text"/>
      </w:pPr>
      <w:r w:rsidRPr="004B3B36">
        <w:t xml:space="preserve">Deep learning is the application of artificial neural networks with more than one hidden layer, to the task of learning and subsequently recognizing patterns in data </w:t>
      </w:r>
      <w:r w:rsidR="0078166B">
        <w:t>[34</w:t>
      </w:r>
      <w:proofErr w:type="gramStart"/>
      <w:r w:rsidR="0078166B">
        <w:t>,35</w:t>
      </w:r>
      <w:proofErr w:type="gramEnd"/>
      <w:r w:rsidR="0078166B">
        <w:t>]</w:t>
      </w:r>
      <w:r w:rsidRPr="004B3B36">
        <w:t xml:space="preserve">. A class of deep learning algorithms called deep convolutional neural networks (DCNNs) are extremely powerful at image recognition, resulting in a massive proliferation of their use </w:t>
      </w:r>
      <w:r w:rsidR="0078166B">
        <w:t>[36,37]</w:t>
      </w:r>
      <w:r w:rsidRPr="004B3B36">
        <w:t xml:space="preserve">, across almost all scientific disciplines </w:t>
      </w:r>
      <w:r w:rsidR="0078166B">
        <w:t>[38,39]</w:t>
      </w:r>
      <w:r w:rsidRPr="004B3B36">
        <w:t xml:space="preserve">. A major advantage to DCNNs over conventional machine learning approaches to image classification is that they do not require so-called ‘feature-engineering’ or ‘feature extraction’, which is the art of either transforming image data so that they are more amenable to a speciﬁc machine-learning algorithm, or providing the algorithm more data by computing derivative products from the imagery, such as rasters of texture or alternative colorspaces </w:t>
      </w:r>
      <w:r w:rsidR="0078166B">
        <w:t>[40</w:t>
      </w:r>
      <w:proofErr w:type="gramStart"/>
      <w:r w:rsidR="0078166B">
        <w:t>,6,12</w:t>
      </w:r>
      <w:proofErr w:type="gramEnd"/>
      <w:r w:rsidR="0078166B">
        <w:t>]</w:t>
      </w:r>
      <w:r w:rsidRPr="004B3B36">
        <w:t xml:space="preserve">. In deep learning, features are automatically learned from data using a general-purpose procedure. Another reputed advantage is that DCNN performance tends to keep improving with additional data, whereas machine learning performance tends to plateau </w:t>
      </w:r>
      <w:r w:rsidR="0078166B">
        <w:t>[41]</w:t>
      </w:r>
      <w:r w:rsidRPr="004B3B36">
        <w:t>. For these reasons, DCNN techniques will find numerous applications where automated interpretation and quantification of natural landforms and textures are used to investigate geomorphological questions.</w:t>
      </w:r>
    </w:p>
    <w:p w:rsidR="004B3B36" w:rsidRDefault="004B3B36" w:rsidP="004B3B36">
      <w:pPr>
        <w:pStyle w:val="MDPI31text"/>
      </w:pPr>
      <w:r w:rsidRPr="004B3B36">
        <w:t>However, many claims about the efficacy of DCNNs for image classification are largely based upon analyses of conventional photographic imagery of familiar, mostly anthropogenic objects</w:t>
      </w:r>
      <w:r w:rsidR="0086476F">
        <w:t xml:space="preserve"> [42,6]</w:t>
      </w:r>
      <w:r w:rsidRPr="004B3B36">
        <w:t>, and has not been demonstrated that this is still always the case for image classification of natural textures and objects. Aside from the relatively large scale, images of natural landscapes that are generally collected for geomorphological objectives tend to be taken from the air or at high vantage, with a nadir or oblique perspective. In contrast, images that make up many libraries upon which DCNNs are trained and evaluated tend to be taken from the ground, with a straight or reflex perspective. In addition, variations in lighting and weather greatly affect distributions of color, contrast and brightness; certain land covers change appearance due to changing seasons (such as deciduous vegetation); and geomorphic processes alter the appearance of land covers and landforms causing large intra-class variation, for example, still/moving, clear, turbid, and aerated water. Finally, the distinction of certain objects and features may be difficult against similar backgrounds, for example groundcover between vegetation canopies.</w:t>
      </w:r>
    </w:p>
    <w:p w:rsidR="004B3B36" w:rsidRDefault="004B3B36" w:rsidP="004B3B36">
      <w:pPr>
        <w:pStyle w:val="MDPI31text"/>
      </w:pPr>
      <w:r w:rsidRPr="004B3B36">
        <w:t xml:space="preserve">The most popular DCNN architectures have been designed and trained on large generic image libraries such as Imagenet </w:t>
      </w:r>
      <w:r w:rsidR="005F54D0">
        <w:t>[43]</w:t>
      </w:r>
      <w:r w:rsidRPr="004B3B36">
        <w:t xml:space="preserve">, mostly developed as a result of international computer vision competitions </w:t>
      </w:r>
      <w:r w:rsidR="005F54D0">
        <w:t>[44]</w:t>
      </w:r>
      <w:r w:rsidRPr="004B3B36">
        <w:t xml:space="preserve"> and primarily for application to close-range imagery with small spatial footprints </w:t>
      </w:r>
      <w:r w:rsidR="005F54D0">
        <w:t>[42]</w:t>
      </w:r>
      <w:r w:rsidRPr="004B3B36">
        <w:t>, but more recently have been used for landform/land</w:t>
      </w:r>
      <w:r w:rsidR="004150C0">
        <w:t xml:space="preserve"> </w:t>
      </w:r>
      <w:r w:rsidRPr="004B3B36">
        <w:t xml:space="preserve">use classification tasks in large spatial footprint imagery such as that used in satellite remote sensing </w:t>
      </w:r>
      <w:r w:rsidR="00D50549">
        <w:t>[45-49]</w:t>
      </w:r>
      <w:r w:rsidRPr="004B3B36">
        <w:t>.  These applications have involved design and implementation of new or modified DCNN architectures, or relatively large existing DCNN architectures, and have largely been limited to satellite imagery. Though powerful, DCNNs are also computationally intensive to train and deploy, very data hungry (often requiring millions of examples to train from scratch), and require expert knowledge to design and optimize. Collectively, these issues may impede widespread adoption of these methods within the geoscience community.</w:t>
      </w:r>
    </w:p>
    <w:p w:rsidR="00732FA4" w:rsidRDefault="00732FA4" w:rsidP="00732FA4">
      <w:pPr>
        <w:pStyle w:val="MDPI31text"/>
      </w:pPr>
      <w:r w:rsidRPr="00732FA4">
        <w:t xml:space="preserve">In this contribution, a primary objective is to examine the accuracy of DCNNs for oblique and nadir conventional medium-range imagery. Another objective is to evaluate the smallest, most lightweight existing DCNN models, retrained for specific land use/land cover purposes, with no retraining from scratch and no modification or fine-tuning to the data. We utilize a concept known as ‘transfer learning’, where a model trained on one task is re-purposed on a second related task </w:t>
      </w:r>
      <w:r w:rsidR="00D50549">
        <w:t>[35]</w:t>
      </w:r>
      <w:r w:rsidRPr="00732FA4">
        <w:t xml:space="preserve">. Fortunately, several open-source DCNN architectures have been designed for general applicability to the task of recognizing objects and features in non-specific photographic imagery. Here, we use existing pre-trained DCNN models that are designed to be transferable for generic image recognition </w:t>
      </w:r>
      <w:r w:rsidRPr="00732FA4">
        <w:lastRenderedPageBreak/>
        <w:t>tasks, which facilitates rapid DCNN training when developing classifiers for specific image sets. Training is rapid because only the final layers in the DCNN need to be retrained to classify a specific set of objects.</w:t>
      </w:r>
    </w:p>
    <w:p w:rsidR="00732FA4" w:rsidRPr="00E879CA" w:rsidRDefault="00732FA4" w:rsidP="00732FA4">
      <w:pPr>
        <w:pStyle w:val="MDPI22heading2"/>
      </w:pPr>
      <w:r>
        <w:t>1.3</w:t>
      </w:r>
      <w:r w:rsidRPr="00E879CA">
        <w:t xml:space="preserve">. </w:t>
      </w:r>
      <w:r w:rsidRPr="00732FA4">
        <w:t>Pixel-scale</w:t>
      </w:r>
      <w:r>
        <w:t xml:space="preserve"> image classification</w:t>
      </w:r>
    </w:p>
    <w:p w:rsidR="00732FA4" w:rsidRDefault="00732FA4" w:rsidP="00732FA4">
      <w:pPr>
        <w:pStyle w:val="MDPI31text"/>
      </w:pPr>
      <w:r w:rsidRPr="00732FA4">
        <w:t xml:space="preserve">Automated classification of pixels in digital photographic images involves predicting labels, </w:t>
      </w:r>
      <w:r w:rsidRPr="003103B5">
        <w:rPr>
          <w:i/>
        </w:rPr>
        <w:t>y</w:t>
      </w:r>
      <w:r w:rsidRPr="00732FA4">
        <w:t xml:space="preserve">, from observations of features, </w:t>
      </w:r>
      <w:r w:rsidRPr="003103B5">
        <w:rPr>
          <w:i/>
        </w:rPr>
        <w:t>x</w:t>
      </w:r>
      <w:r w:rsidRPr="00732FA4">
        <w:t>, which are derived from relative measures of color in red, green and blue spectral bands in imagery. In the geosciences, the labels of interest naturally depend on the application but may be almost any type of surface land cover (such as specific sediment, landforms, geological features, vegetation type and coverage, water bodies, etc) or description of land use (rangeland, cultivated land, urbanized land, etc). The relationships between x and y are complex and non-unique, because the labels we assign depend nonlinearly on observed features, as well as on each other. For example, neighboring regions in an image tend to have similar labels (i.e. they are spatially autocorrelated). Depending on the location and orientation of the camera relative to the scene, labels may be preferentially located. Some pairs of labels (e.g. ocean and beach sand) are more likely to be proximal than others (e.g. ocean and arable land).</w:t>
      </w:r>
    </w:p>
    <w:p w:rsidR="00732FA4" w:rsidRDefault="00732FA4" w:rsidP="00732FA4">
      <w:pPr>
        <w:pStyle w:val="MDPI31text"/>
      </w:pPr>
      <w:r w:rsidRPr="00732FA4">
        <w:t xml:space="preserve">A natural way to represent the manner in which labels depend on each other is provided by graphical models </w:t>
      </w:r>
      <w:r w:rsidR="00D50549">
        <w:t>[50]</w:t>
      </w:r>
      <w:r w:rsidRPr="00732FA4">
        <w:t xml:space="preserve"> where input variables (in the present case, image pixels and their associated labels) are mapped onto a graph consisting of nodes, and edges between the nodes describe the conditional dependence between the nodes. Whereas a discrete classifier can predict a label without considering neighboring pixels, graphical models can take this spatial context into account, which makes them very powerful for classifying data with large spatial structure, such as images. Much work in learning with graphical models has focused on generative models that explicitly attempt to model a joint probability distribution </w:t>
      </w:r>
      <w:r w:rsidRPr="003103B5">
        <w:rPr>
          <w:i/>
        </w:rPr>
        <w:t>P</w:t>
      </w:r>
      <w:r w:rsidRPr="00732FA4">
        <w:t>(</w:t>
      </w:r>
      <w:r w:rsidRPr="003103B5">
        <w:rPr>
          <w:i/>
        </w:rPr>
        <w:t>x</w:t>
      </w:r>
      <w:r w:rsidRPr="00732FA4">
        <w:t>,</w:t>
      </w:r>
      <w:r w:rsidRPr="003103B5">
        <w:rPr>
          <w:i/>
        </w:rPr>
        <w:t>y</w:t>
      </w:r>
      <w:r w:rsidRPr="00732FA4">
        <w:t xml:space="preserve">) over inputs, </w:t>
      </w:r>
      <w:r w:rsidRPr="003103B5">
        <w:rPr>
          <w:i/>
        </w:rPr>
        <w:t>x</w:t>
      </w:r>
      <w:r w:rsidRPr="00732FA4">
        <w:t xml:space="preserve">, and outputs, </w:t>
      </w:r>
      <w:r w:rsidRPr="003103B5">
        <w:rPr>
          <w:i/>
        </w:rPr>
        <w:t>y</w:t>
      </w:r>
      <w:r w:rsidRPr="00732FA4">
        <w:t xml:space="preserve">. However, this approach has important limitations for image classification where, not only is the dimensionality of </w:t>
      </w:r>
      <w:r w:rsidRPr="003103B5">
        <w:rPr>
          <w:i/>
        </w:rPr>
        <w:t>x</w:t>
      </w:r>
      <w:r w:rsidRPr="00732FA4">
        <w:t xml:space="preserve"> potentially very large, but also the features may have complex dependencies, such as the dependencies or correlations between multiple metrics derived from images. Therefore, modeling the dependencies among </w:t>
      </w:r>
      <w:r w:rsidRPr="003103B5">
        <w:rPr>
          <w:i/>
        </w:rPr>
        <w:t>x</w:t>
      </w:r>
      <w:r w:rsidRPr="00732FA4">
        <w:t xml:space="preserve"> is difficult and leads to unmanageable models, but ignoring them can lead to poor classifications.</w:t>
      </w:r>
    </w:p>
    <w:p w:rsidR="00732FA4" w:rsidRDefault="00732FA4" w:rsidP="00732FA4">
      <w:pPr>
        <w:pStyle w:val="MDPI31text"/>
      </w:pPr>
      <w:r w:rsidRPr="00732FA4">
        <w:t xml:space="preserve">A solution to this problem is a discriminative approach, similar to that taken in classifiers such as logistic regression. The conditional distribution </w:t>
      </w:r>
      <w:proofErr w:type="gramStart"/>
      <w:r w:rsidRPr="003103B5">
        <w:rPr>
          <w:i/>
        </w:rPr>
        <w:t>P</w:t>
      </w:r>
      <w:r w:rsidRPr="00732FA4">
        <w:t>(</w:t>
      </w:r>
      <w:proofErr w:type="gramEnd"/>
      <w:r w:rsidRPr="003103B5">
        <w:rPr>
          <w:i/>
        </w:rPr>
        <w:t>y</w:t>
      </w:r>
      <w:r w:rsidRPr="00732FA4">
        <w:t>|</w:t>
      </w:r>
      <w:r w:rsidRPr="003103B5">
        <w:rPr>
          <w:i/>
        </w:rPr>
        <w:t>x</w:t>
      </w:r>
      <w:r w:rsidRPr="00732FA4">
        <w:t>) is modeled directly, which is all that is required for classification. Dependencies that involve only varia</w:t>
      </w:r>
      <w:r w:rsidR="003103B5">
        <w:t xml:space="preserve">bles in x play no role in </w:t>
      </w:r>
      <w:proofErr w:type="gramStart"/>
      <w:r w:rsidR="003103B5" w:rsidRPr="003103B5">
        <w:rPr>
          <w:i/>
        </w:rPr>
        <w:t>P</w:t>
      </w:r>
      <w:r w:rsidR="003103B5" w:rsidRPr="00732FA4">
        <w:t>(</w:t>
      </w:r>
      <w:proofErr w:type="gramEnd"/>
      <w:r w:rsidR="003103B5" w:rsidRPr="003103B5">
        <w:rPr>
          <w:i/>
        </w:rPr>
        <w:t>y</w:t>
      </w:r>
      <w:r w:rsidR="003103B5" w:rsidRPr="00732FA4">
        <w:t>|</w:t>
      </w:r>
      <w:r w:rsidR="003103B5" w:rsidRPr="003103B5">
        <w:rPr>
          <w:i/>
        </w:rPr>
        <w:t>x</w:t>
      </w:r>
      <w:r w:rsidR="003103B5" w:rsidRPr="00732FA4">
        <w:t>)</w:t>
      </w:r>
      <w:r w:rsidRPr="00732FA4">
        <w:t xml:space="preserve">, so an accurate conditional model can have much simpler structure than </w:t>
      </w:r>
      <w:r w:rsidR="003103B5">
        <w:t xml:space="preserve">a joint model, </w:t>
      </w:r>
      <w:r w:rsidR="003103B5" w:rsidRPr="003103B5">
        <w:rPr>
          <w:i/>
        </w:rPr>
        <w:t>P</w:t>
      </w:r>
      <w:r w:rsidR="003103B5" w:rsidRPr="00732FA4">
        <w:t>(</w:t>
      </w:r>
      <w:r w:rsidR="003103B5" w:rsidRPr="003103B5">
        <w:rPr>
          <w:i/>
        </w:rPr>
        <w:t>x</w:t>
      </w:r>
      <w:r w:rsidR="003103B5" w:rsidRPr="00732FA4">
        <w:t>,</w:t>
      </w:r>
      <w:r w:rsidR="003103B5" w:rsidRPr="003103B5">
        <w:rPr>
          <w:i/>
        </w:rPr>
        <w:t>y</w:t>
      </w:r>
      <w:r w:rsidR="003103B5" w:rsidRPr="00732FA4">
        <w:t>)</w:t>
      </w:r>
      <w:r w:rsidR="003103B5">
        <w:t>.</w:t>
      </w:r>
      <w:r w:rsidRPr="00732FA4">
        <w:t xml:space="preserve"> The posterior probabilities of each label are modeled directly, so no attempt is made to capture the distributions over x, and there is no need to model the correlations between them. Therefore, there is no need to specify an underlying prior statistical model, and the conditional independence assumption of a pixel value given a label, commonly used by generative models, can be relaxed.</w:t>
      </w:r>
    </w:p>
    <w:p w:rsidR="00732FA4" w:rsidRDefault="00732FA4" w:rsidP="00732FA4">
      <w:pPr>
        <w:pStyle w:val="MDPI31text"/>
      </w:pPr>
      <w:r w:rsidRPr="00732FA4">
        <w:t xml:space="preserve">This is the approach taken by conditional random fields (CRFs), which are a combination of classification and graphical modeling known as structured prediction </w:t>
      </w:r>
      <w:r w:rsidR="00D50549">
        <w:t>[51</w:t>
      </w:r>
      <w:proofErr w:type="gramStart"/>
      <w:r w:rsidR="00D50549">
        <w:t>,50</w:t>
      </w:r>
      <w:proofErr w:type="gramEnd"/>
      <w:r w:rsidR="00D50549">
        <w:t>]</w:t>
      </w:r>
      <w:r w:rsidRPr="00732FA4">
        <w:t>. They combine the ability of graphical models to compactly model multivariate data (the continuum of land</w:t>
      </w:r>
      <w:r w:rsidR="004150C0">
        <w:t xml:space="preserve"> </w:t>
      </w:r>
      <w:r w:rsidRPr="00732FA4">
        <w:t>cover and land</w:t>
      </w:r>
      <w:r w:rsidR="004150C0">
        <w:t xml:space="preserve"> </w:t>
      </w:r>
      <w:r w:rsidRPr="00732FA4">
        <w:t xml:space="preserve">use labels) with the ability of classification methods to leverage large sets of input features, derived from imagery, to perform prediction. In CRFs based on ‘local’ connectivity, nodes connect adjacent pixels in x </w:t>
      </w:r>
      <w:r w:rsidR="008511DF">
        <w:t>[51</w:t>
      </w:r>
      <w:proofErr w:type="gramStart"/>
      <w:r w:rsidR="008511DF">
        <w:t>,52</w:t>
      </w:r>
      <w:proofErr w:type="gramEnd"/>
      <w:r w:rsidR="008511DF">
        <w:t>]</w:t>
      </w:r>
      <w:r w:rsidRPr="00732FA4">
        <w:t xml:space="preserve">, whereas in the fully connected definition, each node is linked to every other </w:t>
      </w:r>
      <w:r w:rsidR="008511DF">
        <w:t>[53,54]</w:t>
      </w:r>
      <w:r w:rsidRPr="00732FA4">
        <w:t xml:space="preserve">. CRFs have recently been used extensively for task-specific predictions such as in photographic image segmentation </w:t>
      </w:r>
      <w:r w:rsidR="008511DF">
        <w:t>[55</w:t>
      </w:r>
      <w:proofErr w:type="gramStart"/>
      <w:r w:rsidR="008511DF">
        <w:t>,56,42</w:t>
      </w:r>
      <w:proofErr w:type="gramEnd"/>
      <w:r w:rsidR="008511DF">
        <w:t>]</w:t>
      </w:r>
      <w:r w:rsidRPr="00732FA4">
        <w:t xml:space="preserve"> where, typically, an algorithm estimates labels for sparse (i.e. non-contiguous) regions (i.e. supra-pixel) of the image. The CRF uses these labels in conjunction with the underlying features (derived from a photograph), to draw decision boundaries for each label, resulting in a highly accurate pixel-level label image </w:t>
      </w:r>
      <w:r w:rsidR="008511DF">
        <w:t>[54</w:t>
      </w:r>
      <w:proofErr w:type="gramStart"/>
      <w:r w:rsidR="008511DF">
        <w:t>,42</w:t>
      </w:r>
      <w:proofErr w:type="gramEnd"/>
      <w:r w:rsidR="008511DF">
        <w:t>]</w:t>
      </w:r>
      <w:r w:rsidRPr="00732FA4">
        <w:t>.</w:t>
      </w:r>
    </w:p>
    <w:p w:rsidR="00732FA4" w:rsidRPr="00E879CA" w:rsidRDefault="00732FA4" w:rsidP="00732FA4">
      <w:pPr>
        <w:pStyle w:val="MDPI22heading2"/>
      </w:pPr>
      <w:r>
        <w:t>1.4</w:t>
      </w:r>
      <w:r w:rsidRPr="00E879CA">
        <w:t xml:space="preserve">. </w:t>
      </w:r>
      <w:r w:rsidRPr="00732FA4">
        <w:t>Paper purpose, scope, and outline</w:t>
      </w:r>
    </w:p>
    <w:p w:rsidR="00732FA4" w:rsidRDefault="00732FA4" w:rsidP="00732FA4">
      <w:pPr>
        <w:pStyle w:val="MDPI31text"/>
      </w:pPr>
      <w:r w:rsidRPr="00732FA4">
        <w:t xml:space="preserve">In summary, this paper evaluates the utility of DCNNs for both image recognition and semantic segmentation of images of natural landscapes. Whereas previous studies have demonstrated the </w:t>
      </w:r>
      <w:r w:rsidRPr="00732FA4">
        <w:lastRenderedPageBreak/>
        <w:t>effectiveness of DCNNs for classification of features in satellite imagery, we specifically use examples of high-vantage and nadir imagery that are commonly collected during geomorphic studies and in response to disasters/natural hazards. In addition, whereas many previous studies have utilized DCNNs either specifically designed to recognize landforms, land cover or land use, or trained existing DCNN architectures from scratch using a specific dataset, the comparatively simple approach taken here is to repurpose an existing DCNN to a specific task. Previous studies have tended to use relatively large DCNN architectures, whereas here we use the comparatively small, very fast MobileNetV2 framework. Further, we demonstrate how structured prediction using a fully connected CRF can be used in a semi-supervised manner to efficiently generate ground truth label imagery and DCNN training libraries. Finally, we propose a hybrid method for accurate semantic segmentation based on combining 1) the recognition capacity of DCNNs to classify small regions in imagery, and 2) the ﬁne grained localization of fully connected CRFs for pixel-level classification.</w:t>
      </w:r>
    </w:p>
    <w:p w:rsidR="00732FA4" w:rsidRPr="00732FA4" w:rsidRDefault="00732FA4" w:rsidP="00732FA4">
      <w:pPr>
        <w:pStyle w:val="MDPI31text"/>
      </w:pPr>
      <w:r w:rsidRPr="00732FA4">
        <w:t>The rest of the paper is organized as follows. First, we outline the CRF method, and its use in the generation of ground truth label images and DCNN training libraries. Then we detail the transfer learning approach taken to DCNN model repurposing, and how DCNN model predictions on small regions of an image may be used in conjunction with a CRF for sem</w:t>
      </w:r>
      <w:r w:rsidR="004150C0">
        <w:t>antic classification. Four data</w:t>
      </w:r>
      <w:r w:rsidRPr="00732FA4">
        <w:t xml:space="preserve">sets for image classification are introduced. The </w:t>
      </w:r>
      <w:r w:rsidR="004150C0">
        <w:t>first is a large satellite data</w:t>
      </w:r>
      <w:r w:rsidRPr="00732FA4">
        <w:t>set consisting of various natural land covers and landforms, and the final three are from high-vantage or aerial imagery. Those three are also used for semantic classification. In either case, some data is used for training the DCNN, and some for testing classification skill (out-of-calibration validation). For each of the datasets, we evaluate the ability of the DCNN to classify regions of images or whole images correctly. The skill of the semantic segmentation is assessed. Finally, we discuss the utility of these findings and broader application of these methods for geomorphic research, before conclusions are drawn.</w:t>
      </w:r>
    </w:p>
    <w:bookmarkEnd w:id="0"/>
    <w:bookmarkEnd w:id="1"/>
    <w:p w:rsidR="00D05F02" w:rsidRPr="00E879CA" w:rsidRDefault="009356FF" w:rsidP="009356FF">
      <w:pPr>
        <w:pStyle w:val="MDPI21heading1"/>
      </w:pPr>
      <w:r w:rsidRPr="00E879CA">
        <w:rPr>
          <w:lang w:eastAsia="zh-CN"/>
        </w:rPr>
        <w:t xml:space="preserve">2. </w:t>
      </w:r>
      <w:r w:rsidRPr="00E879CA">
        <w:t xml:space="preserve">Materials and Methods </w:t>
      </w:r>
    </w:p>
    <w:p w:rsidR="004D17AD" w:rsidRPr="00E879CA" w:rsidRDefault="006E051C" w:rsidP="004D17AD">
      <w:pPr>
        <w:pStyle w:val="MDPI22heading2"/>
      </w:pPr>
      <w:r>
        <w:t>2.1</w:t>
      </w:r>
      <w:r w:rsidR="004D17AD" w:rsidRPr="00E879CA">
        <w:t xml:space="preserve">. </w:t>
      </w:r>
      <w:r w:rsidRPr="006E051C">
        <w:t>Fully connected Conditional Random Field</w:t>
      </w:r>
    </w:p>
    <w:p w:rsidR="00942AF4" w:rsidRDefault="00BE618B" w:rsidP="00BE618B">
      <w:pPr>
        <w:pStyle w:val="MDPI31text"/>
      </w:pPr>
      <w:r>
        <w:t>Image f</w:t>
      </w:r>
      <w:r w:rsidRPr="00BE618B">
        <w:t>eatures</w:t>
      </w:r>
      <w:r w:rsidRPr="00BE618B">
        <w:rPr>
          <w:i/>
        </w:rPr>
        <w:t xml:space="preserve"> x</w:t>
      </w:r>
      <w:r>
        <w:t xml:space="preserve"> are mapped to graphs,</w:t>
      </w:r>
      <w:r w:rsidRPr="00BE618B">
        <w:t xml:space="preserve"> eac</w:t>
      </w:r>
      <w:r>
        <w:t xml:space="preserve">h </w:t>
      </w:r>
      <w:r w:rsidRPr="00BE618B">
        <w:t xml:space="preserve">with an edge to its neighbors according to a connectivity rule. Linking each node of the graph created from </w:t>
      </w:r>
      <w:r w:rsidRPr="00BE618B">
        <w:rPr>
          <w:i/>
        </w:rPr>
        <w:t>x</w:t>
      </w:r>
      <w:r w:rsidRPr="00BE618B">
        <w:t xml:space="preserve"> to every other enables modeling of the long-range </w:t>
      </w:r>
      <w:r>
        <w:t xml:space="preserve">spatial </w:t>
      </w:r>
      <w:r w:rsidRPr="00BE618B">
        <w:t xml:space="preserve">connections within the data by considering both proximal and distal pairs of grid nodes, resulting in reﬁned labeling at boundaries and transitions between different </w:t>
      </w:r>
      <w:r>
        <w:t>label classes</w:t>
      </w:r>
      <w:r w:rsidRPr="00BE618B">
        <w:t>.</w:t>
      </w:r>
      <w:r>
        <w:t xml:space="preserve"> </w:t>
      </w:r>
      <w:r w:rsidR="004D17AD" w:rsidRPr="00BE618B">
        <w:t>W</w:t>
      </w:r>
      <w:r w:rsidR="004D17AD" w:rsidRPr="004D17AD">
        <w:t xml:space="preserve">e use the fully connected CRF approach detailed in </w:t>
      </w:r>
      <w:r w:rsidR="003103B5">
        <w:t>[54]</w:t>
      </w:r>
      <w:r w:rsidR="004D17AD" w:rsidRPr="004D17AD">
        <w:t xml:space="preserve">, which is summarized briefly below. The probability of a labeling </w:t>
      </w:r>
      <w:r w:rsidR="004D17AD" w:rsidRPr="004D17AD">
        <w:rPr>
          <w:b/>
          <w:i/>
        </w:rPr>
        <w:t>y</w:t>
      </w:r>
      <w:r w:rsidR="004D17AD" w:rsidRPr="004D17AD">
        <w:t xml:space="preserve"> given the image-derived features, </w:t>
      </w:r>
      <w:r w:rsidR="004D17AD" w:rsidRPr="004D17AD">
        <w:rPr>
          <w:b/>
          <w:i/>
        </w:rPr>
        <w:t>x</w:t>
      </w:r>
      <w:r w:rsidR="004D17AD" w:rsidRPr="004D17AD">
        <w:t>, is</w:t>
      </w:r>
    </w:p>
    <w:tbl>
      <w:tblPr>
        <w:tblW w:w="5000" w:type="pct"/>
        <w:tblCellMar>
          <w:left w:w="0" w:type="dxa"/>
          <w:right w:w="0" w:type="dxa"/>
        </w:tblCellMar>
        <w:tblLook w:val="04A0" w:firstRow="1" w:lastRow="0" w:firstColumn="1" w:lastColumn="0" w:noHBand="0" w:noVBand="1"/>
      </w:tblPr>
      <w:tblGrid>
        <w:gridCol w:w="8409"/>
        <w:gridCol w:w="435"/>
      </w:tblGrid>
      <w:tr w:rsidR="001E15D0" w:rsidRPr="00E879CA" w:rsidTr="001E15D0">
        <w:tc>
          <w:tcPr>
            <w:tcW w:w="4754" w:type="pct"/>
          </w:tcPr>
          <w:p w:rsidR="001E15D0" w:rsidRPr="00E879CA" w:rsidRDefault="001E15D0" w:rsidP="001E15D0">
            <w:pPr>
              <w:pStyle w:val="MDPI31text"/>
            </w:pPr>
            <w:r>
              <w:t xml:space="preserv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 θ</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den>
              </m:f>
              <m:r>
                <m:rPr>
                  <m:sty m:val="p"/>
                </m:rPr>
                <w:rPr>
                  <w:rFonts w:ascii="Cambria Math" w:hAnsi="Cambria Math"/>
                </w:rPr>
                <m:t>exp(-</m:t>
              </m:r>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oMath>
          </w:p>
        </w:tc>
        <w:tc>
          <w:tcPr>
            <w:tcW w:w="246" w:type="pct"/>
            <w:vAlign w:val="center"/>
          </w:tcPr>
          <w:p w:rsidR="001E15D0" w:rsidRPr="00E879CA" w:rsidRDefault="001E15D0" w:rsidP="0045281A">
            <w:pPr>
              <w:pStyle w:val="MDPI3aequationnumber"/>
              <w:spacing w:line="260" w:lineRule="atLeast"/>
            </w:pPr>
            <w:r w:rsidRPr="00E879CA">
              <w:t>(1)</w:t>
            </w:r>
          </w:p>
        </w:tc>
      </w:tr>
    </w:tbl>
    <w:p w:rsidR="004D17AD" w:rsidRDefault="004D17AD" w:rsidP="004D17AD">
      <w:pPr>
        <w:pStyle w:val="MDPI31text"/>
        <w:ind w:firstLine="0"/>
      </w:pPr>
      <w:proofErr w:type="gramStart"/>
      <w:r w:rsidRPr="004D17AD">
        <w:t>where</w:t>
      </w:r>
      <w:proofErr w:type="gramEnd"/>
      <w:r w:rsidRPr="004D17AD">
        <w:t xml:space="preserve"> </w:t>
      </w:r>
      <m:oMath>
        <m:r>
          <w:rPr>
            <w:rFonts w:ascii="Cambria Math" w:hAnsi="Cambria Math"/>
          </w:rPr>
          <m:t>θ</m:t>
        </m:r>
      </m:oMath>
      <w:r w:rsidRPr="004D17AD">
        <w:t xml:space="preserve"> are a set of hyperparameters, </w:t>
      </w:r>
      <m:oMath>
        <m:r>
          <w:rPr>
            <w:rFonts w:ascii="Cambria Math" w:hAnsi="Cambria Math"/>
          </w:rPr>
          <m:t>Z</m:t>
        </m:r>
      </m:oMath>
      <w:r w:rsidRPr="004D17AD" w:rsidDel="00981C0C">
        <w:rPr>
          <w:i/>
        </w:rPr>
        <w:t xml:space="preserve"> </w:t>
      </w:r>
      <w:r w:rsidRPr="004D17AD">
        <w:t xml:space="preserve">is a normalization constant, and </w:t>
      </w:r>
      <m:oMath>
        <m:r>
          <w:rPr>
            <w:rFonts w:ascii="Cambria Math" w:hAnsi="Cambria Math"/>
          </w:rPr>
          <m:t>E</m:t>
        </m:r>
      </m:oMath>
      <w:r w:rsidRPr="004D17AD" w:rsidDel="00981C0C">
        <w:rPr>
          <w:i/>
        </w:rPr>
        <w:t xml:space="preserve"> </w:t>
      </w:r>
      <w:r w:rsidRPr="004D17AD">
        <w:t>is an energy function that is minimized, obtained by</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m:rPr>
                    <m:sty m:val="p"/>
                  </m:rPr>
                  <w:rPr>
                    <w:rFonts w:ascii="Cambria Math" w:hAnsi="Cambria Math"/>
                  </w:rPr>
                  <m:t>E</m:t>
                </m:r>
                <m:d>
                  <m:dPr>
                    <m:ctrlPr>
                      <w:rPr>
                        <w:rFonts w:ascii="Cambria Math" w:hAnsi="Cambria Math"/>
                      </w:rPr>
                    </m:ctrlPr>
                  </m:dPr>
                  <m:e>
                    <m:r>
                      <w:rPr>
                        <w:rFonts w:ascii="Cambria Math" w:hAnsi="Cambria Math"/>
                      </w:rPr>
                      <m:t>y</m:t>
                    </m:r>
                  </m:e>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w:rPr>
                            <w:rFonts w:ascii="Cambria Math" w:hAnsi="Cambria Math"/>
                          </w:rPr>
                          <m:t>ψ</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e>
                        <m:r>
                          <w:rPr>
                            <w:rFonts w:ascii="Cambria Math" w:hAnsi="Cambria Math"/>
                          </w:rPr>
                          <m:t>θ</m:t>
                        </m:r>
                      </m:e>
                    </m:d>
                  </m:e>
                </m:nary>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i&lt;j</m:t>
                    </m:r>
                  </m:sub>
                  <m:sup/>
                  <m:e>
                    <m:sSub>
                      <m:sSubPr>
                        <m:ctrlPr>
                          <w:rPr>
                            <w:rFonts w:ascii="Cambria Math" w:hAnsi="Cambria Math"/>
                          </w:rPr>
                        </m:ctrlPr>
                      </m:sSubPr>
                      <m:e>
                        <m:r>
                          <w:rPr>
                            <w:rFonts w:ascii="Cambria Math" w:hAnsi="Cambria Math"/>
                          </w:rPr>
                          <m:t>ψ</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θ</m:t>
                    </m:r>
                    <m:r>
                      <m:rPr>
                        <m:sty m:val="p"/>
                      </m:rPr>
                      <w:rPr>
                        <w:rFonts w:ascii="Cambria Math" w:hAnsi="Cambria Math"/>
                      </w:rPr>
                      <m:t>)</m:t>
                    </m:r>
                  </m:e>
                </m:nary>
              </m:oMath>
            </m:oMathPara>
          </w:p>
        </w:tc>
        <w:tc>
          <w:tcPr>
            <w:tcW w:w="246" w:type="pct"/>
            <w:vAlign w:val="center"/>
          </w:tcPr>
          <w:p w:rsidR="001E15D0" w:rsidRPr="00E879CA" w:rsidRDefault="001E15D0" w:rsidP="0045281A">
            <w:pPr>
              <w:pStyle w:val="MDPI3aequationnumber"/>
              <w:spacing w:line="260" w:lineRule="atLeast"/>
            </w:pPr>
            <w:r>
              <w:t>(2</w:t>
            </w:r>
            <w:r w:rsidRPr="00E879CA">
              <w:t>)</w:t>
            </w:r>
          </w:p>
        </w:tc>
      </w:tr>
    </w:tbl>
    <w:p w:rsidR="001E15D0" w:rsidRDefault="004D17AD" w:rsidP="004D17AD">
      <w:pPr>
        <w:pStyle w:val="MDPI31text"/>
        <w:ind w:firstLine="0"/>
      </w:pPr>
      <w:proofErr w:type="gramStart"/>
      <w:r w:rsidRPr="004D17AD">
        <w:t>where</w:t>
      </w:r>
      <w:proofErr w:type="gramEnd"/>
      <w:r w:rsidRPr="004D17AD">
        <w:t xml:space="preserve"> </w:t>
      </w:r>
      <m:oMath>
        <m:r>
          <w:rPr>
            <w:rFonts w:ascii="Cambria Math" w:hAnsi="Cambria Math"/>
          </w:rPr>
          <m:t>i</m:t>
        </m:r>
      </m:oMath>
      <w:r w:rsidRPr="004D17AD" w:rsidDel="00981C0C">
        <w:rPr>
          <w:i/>
        </w:rPr>
        <w:t xml:space="preserve"> </w:t>
      </w:r>
      <w:r w:rsidRPr="004D17AD">
        <w:t xml:space="preserve">and </w:t>
      </w:r>
      <m:oMath>
        <m:r>
          <w:rPr>
            <w:rFonts w:ascii="Cambria Math" w:hAnsi="Cambria Math"/>
          </w:rPr>
          <m:t>j</m:t>
        </m:r>
      </m:oMath>
      <w:r w:rsidRPr="004D17AD" w:rsidDel="00981C0C">
        <w:rPr>
          <w:i/>
        </w:rPr>
        <w:t xml:space="preserve"> </w:t>
      </w:r>
      <w:r w:rsidRPr="004D17AD">
        <w:t xml:space="preserve">are pixel locations in the horizontal (row) and vertical (column) dimensions. The vectors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4D17AD">
        <w:t xml:space="preserve">and </w:t>
      </w:r>
      <m:oMath>
        <m:sSub>
          <m:sSubPr>
            <m:ctrlPr>
              <w:rPr>
                <w:rFonts w:ascii="Cambria Math" w:hAnsi="Cambria Math"/>
              </w:rPr>
            </m:ctrlPr>
          </m:sSubPr>
          <m:e>
            <m:r>
              <w:rPr>
                <w:rFonts w:ascii="Cambria Math" w:hAnsi="Cambria Math"/>
              </w:rPr>
              <m:t>f</m:t>
            </m:r>
          </m:e>
          <m:sub>
            <m:r>
              <w:rPr>
                <w:rFonts w:ascii="Cambria Math" w:hAnsi="Cambria Math"/>
              </w:rPr>
              <m:t>j</m:t>
            </m:r>
          </m:sub>
        </m:sSub>
      </m:oMath>
      <w:r w:rsidRPr="004D17AD">
        <w:t xml:space="preserve">are features created from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D17AD">
        <w:t xml:space="preserve"> which are a function of both the relative position as well as intensities of the image pixels. The term </w:t>
      </w:r>
      <m:oMath>
        <m:sSub>
          <m:sSubPr>
            <m:ctrlPr>
              <w:rPr>
                <w:rFonts w:ascii="Cambria Math" w:hAnsi="Cambria Math"/>
              </w:rPr>
            </m:ctrlPr>
          </m:sSubPr>
          <m:e>
            <m:r>
              <w:rPr>
                <w:rFonts w:ascii="Cambria Math" w:hAnsi="Cambria Math"/>
              </w:rPr>
              <m:t>ψ</m:t>
            </m:r>
          </m:e>
          <m:sub>
            <m:r>
              <w:rPr>
                <w:rFonts w:ascii="Cambria Math" w:hAnsi="Cambria Math"/>
              </w:rPr>
              <m:t>i</m:t>
            </m:r>
          </m:sub>
        </m:sSub>
      </m:oMath>
      <w:r w:rsidRPr="004D17AD">
        <w:t xml:space="preserve"> indicate so-called ‘unary potentials’, which depend on the label describing the image associated with a label at a single pixel location, whereas ‘pairwise potentials’</w:t>
      </w:r>
      <w:proofErr w:type="gramStart"/>
      <w:r w:rsidRPr="004D17AD">
        <w:t xml:space="preserve">, </w:t>
      </w:r>
      <w:proofErr w:type="gramEnd"/>
      <m:oMath>
        <m:sSub>
          <m:sSubPr>
            <m:ctrlPr>
              <w:rPr>
                <w:rFonts w:ascii="Cambria Math" w:hAnsi="Cambria Math"/>
              </w:rPr>
            </m:ctrlPr>
          </m:sSubPr>
          <m:e>
            <m:r>
              <w:rPr>
                <w:rFonts w:ascii="Cambria Math" w:hAnsi="Cambria Math"/>
              </w:rPr>
              <m:t>ψ</m:t>
            </m:r>
          </m:e>
          <m:sub>
            <m:r>
              <w:rPr>
                <w:rFonts w:ascii="Cambria Math" w:hAnsi="Cambria Math"/>
              </w:rPr>
              <m:t>ij</m:t>
            </m:r>
          </m:sub>
        </m:sSub>
      </m:oMath>
      <w:r w:rsidRPr="004D17AD">
        <w:t xml:space="preserve">, depend on the labels of the image at a pair of separated pixel locations. The unary potentials represent the cost of assigning label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D17AD">
        <w:t xml:space="preserve"> to grid </w:t>
      </w:r>
      <w:proofErr w:type="gramStart"/>
      <w:r w:rsidRPr="004D17AD">
        <w:t xml:space="preserve">node </w:t>
      </w:r>
      <w:proofErr w:type="gramEnd"/>
      <m:oMath>
        <m:r>
          <w:rPr>
            <w:rFonts w:ascii="Cambria Math" w:hAnsi="Cambria Math"/>
          </w:rPr>
          <m:t>i</m:t>
        </m:r>
      </m:oMath>
      <w:r w:rsidRPr="004D17AD">
        <w:t xml:space="preserve">. The pairwise potentials are the cost of simultaneously assigning label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D17AD">
        <w:t xml:space="preserve">to grid node </w:t>
      </w:r>
      <m:oMath>
        <m:r>
          <w:rPr>
            <w:rFonts w:ascii="Cambria Math" w:hAnsi="Cambria Math"/>
          </w:rPr>
          <m:t>i</m:t>
        </m:r>
      </m:oMath>
      <w:r w:rsidRPr="004D17AD">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4D17AD">
        <w:t xml:space="preserve">to grid </w:t>
      </w:r>
      <w:proofErr w:type="gramStart"/>
      <w:r w:rsidRPr="004D17AD">
        <w:t xml:space="preserve">node </w:t>
      </w:r>
      <w:proofErr w:type="gramEnd"/>
      <m:oMath>
        <m:r>
          <w:rPr>
            <w:rFonts w:ascii="Cambria Math" w:hAnsi="Cambria Math"/>
          </w:rPr>
          <m:t>j</m:t>
        </m:r>
      </m:oMath>
      <w:r w:rsidRPr="004D17AD">
        <w:t>, and are deﬁned:</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3E341B" w:rsidP="0045281A">
            <w:pPr>
              <w:pStyle w:val="MDPI39equation"/>
            </w:pPr>
            <m:oMathPara>
              <m:oMath>
                <m:sSub>
                  <m:sSubPr>
                    <m:ctrlPr>
                      <w:rPr>
                        <w:rFonts w:ascii="Cambria Math" w:hAnsi="Cambria Math"/>
                      </w:rPr>
                    </m:ctrlPr>
                  </m:sSubPr>
                  <m:e>
                    <m:r>
                      <w:rPr>
                        <w:rFonts w:ascii="Cambria Math" w:hAnsi="Cambria Math"/>
                      </w:rPr>
                      <m:t>ψ</m:t>
                    </m:r>
                  </m:e>
                  <m:sub>
                    <m:r>
                      <w:rPr>
                        <w:rFonts w:ascii="Cambria Math" w:hAnsi="Cambria Math"/>
                      </w:rPr>
                      <m:t>ij</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θ</m:t>
                    </m:r>
                  </m:e>
                </m:d>
                <m:r>
                  <w:rPr>
                    <w:rFonts w:ascii="Cambria Math" w:hAnsi="Cambria Math"/>
                  </w:rPr>
                  <m:t>=Λ</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θ</m:t>
                    </m:r>
                  </m:e>
                </m:d>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sSup>
                      <m:sSupPr>
                        <m:ctrlPr>
                          <w:rPr>
                            <w:rFonts w:ascii="Cambria Math" w:hAnsi="Cambria Math"/>
                            <w:i/>
                          </w:rPr>
                        </m:ctrlPr>
                      </m:sSupPr>
                      <m:e>
                        <m:r>
                          <w:rPr>
                            <w:rFonts w:ascii="Cambria Math" w:hAnsi="Cambria Math"/>
                          </w:rPr>
                          <m:t>k</m:t>
                        </m:r>
                      </m:e>
                      <m:sup>
                        <m:r>
                          <w:rPr>
                            <w:rFonts w:ascii="Cambria Math" w:hAnsi="Cambria Math"/>
                          </w:rPr>
                          <m:t>l</m:t>
                        </m:r>
                      </m:sup>
                    </m:sSup>
                  </m:e>
                </m:nary>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l</m:t>
                        </m:r>
                      </m:sup>
                    </m:sSubSup>
                  </m:e>
                </m:d>
              </m:oMath>
            </m:oMathPara>
          </w:p>
        </w:tc>
        <w:tc>
          <w:tcPr>
            <w:tcW w:w="246" w:type="pct"/>
            <w:vAlign w:val="center"/>
          </w:tcPr>
          <w:p w:rsidR="001E15D0" w:rsidRPr="00E879CA" w:rsidRDefault="001E15D0" w:rsidP="0045281A">
            <w:pPr>
              <w:pStyle w:val="MDPI3aequationnumber"/>
              <w:spacing w:line="260" w:lineRule="atLeast"/>
            </w:pPr>
            <w:r>
              <w:t>(3</w:t>
            </w:r>
            <w:r w:rsidRPr="00E879CA">
              <w:t>)</w:t>
            </w:r>
          </w:p>
        </w:tc>
      </w:tr>
    </w:tbl>
    <w:p w:rsidR="004D17AD" w:rsidRDefault="004D17AD" w:rsidP="004D17AD">
      <w:pPr>
        <w:pStyle w:val="MDPI31text"/>
        <w:ind w:firstLine="0"/>
      </w:pPr>
      <w:proofErr w:type="gramStart"/>
      <w:r w:rsidRPr="004D17AD">
        <w:t xml:space="preserve">where </w:t>
      </w:r>
      <w:proofErr w:type="gramEnd"/>
      <m:oMath>
        <m:r>
          <w:rPr>
            <w:rFonts w:ascii="Cambria Math" w:hAnsi="Cambria Math"/>
          </w:rPr>
          <m:t>l=1</m:t>
        </m:r>
      </m:oMath>
      <w:r w:rsidRPr="004D17AD">
        <w:rPr>
          <w:i/>
        </w:rPr>
        <w:t>:</w:t>
      </w:r>
      <m:oMath>
        <m:r>
          <w:rPr>
            <w:rFonts w:ascii="Cambria Math" w:hAnsi="Cambria Math"/>
          </w:rPr>
          <m:t>L</m:t>
        </m:r>
      </m:oMath>
      <w:r w:rsidRPr="004D17AD" w:rsidDel="00AD5BEC">
        <w:rPr>
          <w:i/>
        </w:rPr>
        <w:t xml:space="preserve"> </w:t>
      </w:r>
      <w:r w:rsidRPr="004D17AD">
        <w:t xml:space="preserve">are the number of features derived from </w:t>
      </w:r>
      <w:r w:rsidRPr="004D17AD">
        <w:rPr>
          <w:b/>
          <w:i/>
        </w:rPr>
        <w:t>x</w:t>
      </w:r>
      <w:r w:rsidRPr="004D17AD">
        <w:t xml:space="preserve">, and where the function </w:t>
      </w:r>
      <m:oMath>
        <m:r>
          <w:rPr>
            <w:rFonts w:ascii="Cambria Math" w:hAnsi="Cambria Math"/>
          </w:rPr>
          <m:t>Λ</m:t>
        </m:r>
      </m:oMath>
      <w:r w:rsidRPr="004D17AD">
        <w:t xml:space="preserve"> quantiﬁes label ‘compatibility’, by imposing a penalty for nearby similar grid nodes that are assigned different labels. </w:t>
      </w:r>
      <w:r w:rsidRPr="004D17AD">
        <w:lastRenderedPageBreak/>
        <w:t xml:space="preserve">Each </w:t>
      </w:r>
      <m:oMath>
        <m:sSup>
          <m:sSupPr>
            <m:ctrlPr>
              <w:rPr>
                <w:rFonts w:ascii="Cambria Math" w:hAnsi="Cambria Math"/>
                <w:i/>
              </w:rPr>
            </m:ctrlPr>
          </m:sSupPr>
          <m:e>
            <m:r>
              <w:rPr>
                <w:rFonts w:ascii="Cambria Math" w:hAnsi="Cambria Math"/>
              </w:rPr>
              <m:t>k</m:t>
            </m:r>
          </m:e>
          <m:sup>
            <m:r>
              <w:rPr>
                <w:rFonts w:ascii="Cambria Math" w:hAnsi="Cambria Math"/>
              </w:rPr>
              <m:t>l</m:t>
            </m:r>
          </m:sup>
        </m:sSup>
      </m:oMath>
      <w:r w:rsidRPr="004D17AD">
        <w:t xml:space="preserve"> is the sum of two Gaussian kernel functions that determines the similarity between connected grid nodes by means of a given </w:t>
      </w:r>
      <w:proofErr w:type="gramStart"/>
      <w:r w:rsidRPr="004D17AD">
        <w:t xml:space="preserve">feature </w:t>
      </w:r>
      <w:proofErr w:type="gramEnd"/>
      <m:oMath>
        <m:sSup>
          <m:sSupPr>
            <m:ctrlPr>
              <w:rPr>
                <w:rFonts w:ascii="Cambria Math" w:hAnsi="Cambria Math"/>
                <w:i/>
              </w:rPr>
            </m:ctrlPr>
          </m:sSupPr>
          <m:e>
            <m:r>
              <w:rPr>
                <w:rFonts w:ascii="Cambria Math" w:hAnsi="Cambria Math"/>
              </w:rPr>
              <m:t>f</m:t>
            </m:r>
          </m:e>
          <m:sup>
            <m:r>
              <w:rPr>
                <w:rFonts w:ascii="Cambria Math" w:hAnsi="Cambria Math"/>
              </w:rPr>
              <m:t>l</m:t>
            </m:r>
          </m:sup>
        </m:sSup>
      </m:oMath>
      <w:r w:rsidR="00A117D1">
        <w:t>:</w:t>
      </w:r>
      <w:r w:rsidRPr="004D17AD">
        <w:t xml:space="preserve"> </w:t>
      </w:r>
    </w:p>
    <w:p w:rsidR="00A117D1" w:rsidRDefault="00A117D1" w:rsidP="004D17AD">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4D17AD" w:rsidRDefault="003E341B" w:rsidP="001E15D0">
            <w:pPr>
              <w:pStyle w:val="MDPI31text"/>
            </w:pPr>
            <m:oMathPara>
              <m:oMath>
                <m:sSup>
                  <m:sSupPr>
                    <m:ctrlPr>
                      <w:rPr>
                        <w:rFonts w:ascii="Cambria Math" w:hAnsi="Cambria Math"/>
                        <w:i/>
                      </w:rPr>
                    </m:ctrlPr>
                  </m:sSupPr>
                  <m:e>
                    <m:r>
                      <w:rPr>
                        <w:rFonts w:ascii="Cambria Math" w:hAnsi="Cambria Math"/>
                      </w:rPr>
                      <m:t>k</m:t>
                    </m:r>
                  </m:e>
                  <m:sup>
                    <m:r>
                      <w:rPr>
                        <w:rFonts w:ascii="Cambria Math" w:hAnsi="Cambria Math"/>
                      </w:rPr>
                      <m:t>l</m:t>
                    </m:r>
                  </m:sup>
                </m:sSup>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l</m:t>
                        </m:r>
                      </m:sup>
                    </m:sSubSup>
                  </m:e>
                </m:d>
                <m: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α</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β</m:t>
                            </m:r>
                          </m:sub>
                          <m:sup>
                            <m:r>
                              <w:rPr>
                                <w:rFonts w:ascii="Cambria Math" w:hAnsi="Cambria Math"/>
                              </w:rPr>
                              <m:t>2</m:t>
                            </m:r>
                          </m:sup>
                        </m:sSubSup>
                      </m:den>
                    </m:f>
                  </m:e>
                </m:d>
                <m: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θ</m:t>
                            </m:r>
                          </m:e>
                          <m:sub>
                            <m:r>
                              <w:rPr>
                                <w:rFonts w:ascii="Cambria Math" w:hAnsi="Cambria Math"/>
                              </w:rPr>
                              <m:t>γ</m:t>
                            </m:r>
                          </m:sub>
                          <m:sup>
                            <m:r>
                              <w:rPr>
                                <w:rFonts w:ascii="Cambria Math" w:hAnsi="Cambria Math"/>
                              </w:rPr>
                              <m:t>2</m:t>
                            </m:r>
                          </m:sup>
                        </m:sSubSup>
                      </m:den>
                    </m:f>
                  </m:e>
                </m:d>
              </m:oMath>
            </m:oMathPara>
          </w:p>
          <w:p w:rsidR="001E15D0" w:rsidRPr="00E879CA" w:rsidRDefault="001E15D0" w:rsidP="0045281A">
            <w:pPr>
              <w:pStyle w:val="MDPI39equation"/>
            </w:pPr>
          </w:p>
        </w:tc>
        <w:tc>
          <w:tcPr>
            <w:tcW w:w="246" w:type="pct"/>
            <w:vAlign w:val="center"/>
          </w:tcPr>
          <w:p w:rsidR="001E15D0" w:rsidRPr="00E879CA" w:rsidRDefault="001E15D0" w:rsidP="0045281A">
            <w:pPr>
              <w:pStyle w:val="MDPI3aequationnumber"/>
              <w:spacing w:line="260" w:lineRule="atLeast"/>
            </w:pPr>
            <w:r>
              <w:t>(4</w:t>
            </w:r>
            <w:r w:rsidRPr="00E879CA">
              <w:t>)</w:t>
            </w:r>
          </w:p>
        </w:tc>
      </w:tr>
    </w:tbl>
    <w:p w:rsidR="004D17AD" w:rsidRPr="00BE618B" w:rsidRDefault="004D17AD" w:rsidP="00BE618B">
      <w:pPr>
        <w:pStyle w:val="MDPI31text"/>
      </w:pPr>
      <w:r w:rsidRPr="004D17AD">
        <w:t xml:space="preserve">The first Gaussian quantifies the observation that nearby pixels, with a distance controlled by </w:t>
      </w:r>
      <m:oMath>
        <m:sSub>
          <m:sSubPr>
            <m:ctrlPr>
              <w:rPr>
                <w:rFonts w:ascii="Cambria Math" w:hAnsi="Cambria Math"/>
                <w:i/>
              </w:rPr>
            </m:ctrlPr>
          </m:sSubPr>
          <m:e>
            <m:r>
              <w:rPr>
                <w:rFonts w:ascii="Cambria Math" w:hAnsi="Cambria Math"/>
              </w:rPr>
              <m:t>θ</m:t>
            </m:r>
          </m:e>
          <m:sub>
            <m:r>
              <w:rPr>
                <w:rFonts w:ascii="Cambria Math" w:hAnsi="Cambria Math"/>
                <w:vertAlign w:val="subscript"/>
              </w:rPr>
              <m:t>α</m:t>
            </m:r>
          </m:sub>
        </m:sSub>
      </m:oMath>
      <w:r w:rsidRPr="004D17AD">
        <w:t xml:space="preserve"> (standard deviation for the location component of the color-dependent term), with similar color, with similarity controlled by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Pr="004D17AD">
        <w:t xml:space="preserve"> (standard deviation for the color component of the color-dependent term), are likely to be in the same class. The second Gaussian is a ‘smoothness’ kernel that removes small isolated label regions, according </w:t>
      </w:r>
      <w:proofErr w:type="gramStart"/>
      <w:r w:rsidRPr="004D17AD">
        <w:t xml:space="preserve">to </w:t>
      </w:r>
      <w:proofErr w:type="gramEnd"/>
      <m:oMath>
        <m:sSub>
          <m:sSubPr>
            <m:ctrlPr>
              <w:rPr>
                <w:rFonts w:ascii="Cambria Math" w:hAnsi="Cambria Math"/>
                <w:i/>
              </w:rPr>
            </m:ctrlPr>
          </m:sSubPr>
          <m:e>
            <m:r>
              <w:rPr>
                <w:rFonts w:ascii="Cambria Math" w:hAnsi="Cambria Math"/>
              </w:rPr>
              <m:t>θ</m:t>
            </m:r>
          </m:e>
          <m:sub>
            <m:r>
              <w:rPr>
                <w:rFonts w:ascii="Cambria Math" w:hAnsi="Cambria Math"/>
              </w:rPr>
              <m:t>γ</m:t>
            </m:r>
          </m:sub>
        </m:sSub>
      </m:oMath>
      <w:r w:rsidRPr="004D17AD">
        <w:t>, the standard deviation for the location component.  This penalizes small pieces of segmentation that are spatially isolated, enforcing more spatially consistent classification.</w:t>
      </w:r>
      <w:r w:rsidR="00BE618B">
        <w:t xml:space="preserve"> Hyperparameter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00BE618B">
        <w:t xml:space="preserve"> </w:t>
      </w:r>
      <w:r w:rsidR="00BE618B" w:rsidRPr="00BE618B">
        <w:t xml:space="preserve">controls the degree of allowable similarity in </w:t>
      </w:r>
      <w:r w:rsidR="00BE618B">
        <w:t>image features</w:t>
      </w:r>
      <w:r w:rsidR="00BE618B" w:rsidRPr="00BE618B">
        <w:t xml:space="preserve"> between CRF </w:t>
      </w:r>
      <w:r w:rsidR="00BE618B">
        <w:t xml:space="preserve">graph nodes. Relatively large </w:t>
      </w:r>
      <m:oMath>
        <m:sSub>
          <m:sSubPr>
            <m:ctrlPr>
              <w:rPr>
                <w:rFonts w:ascii="Cambria Math" w:hAnsi="Cambria Math"/>
                <w:i/>
              </w:rPr>
            </m:ctrlPr>
          </m:sSubPr>
          <m:e>
            <m:r>
              <w:rPr>
                <w:rFonts w:ascii="Cambria Math" w:hAnsi="Cambria Math"/>
              </w:rPr>
              <m:t>θ</m:t>
            </m:r>
          </m:e>
          <m:sub>
            <m:r>
              <w:rPr>
                <w:rFonts w:ascii="Cambria Math" w:hAnsi="Cambria Math"/>
                <w:vertAlign w:val="subscript"/>
              </w:rPr>
              <m:t>β</m:t>
            </m:r>
          </m:sub>
        </m:sSub>
      </m:oMath>
      <w:r w:rsidR="00BE618B" w:rsidRPr="004D17AD">
        <w:t xml:space="preserve"> </w:t>
      </w:r>
      <w:r w:rsidR="00BE618B" w:rsidRPr="00BE618B">
        <w:t xml:space="preserve">means </w:t>
      </w:r>
      <w:r w:rsidR="00BE618B">
        <w:t>image</w:t>
      </w:r>
      <w:r w:rsidR="00BE618B" w:rsidRPr="00BE618B">
        <w:t xml:space="preserve"> features with relatively large differences in </w:t>
      </w:r>
      <w:r w:rsidR="00BE618B">
        <w:t>intensity may be</w:t>
      </w:r>
      <w:r w:rsidR="00BE618B" w:rsidRPr="00BE618B">
        <w:t xml:space="preserve"> assigned the same </w:t>
      </w:r>
      <w:r w:rsidR="00BE618B">
        <w:t>class</w:t>
      </w:r>
      <w:r w:rsidR="00BE618B" w:rsidRPr="00BE618B">
        <w:t xml:space="preserve"> label.</w:t>
      </w:r>
      <w:r w:rsidR="00BE618B">
        <w:t xml:space="preserve"> Similarly, a relatively large </w:t>
      </w:r>
      <m:oMath>
        <m:sSub>
          <m:sSubPr>
            <m:ctrlPr>
              <w:rPr>
                <w:rFonts w:ascii="Cambria Math" w:hAnsi="Cambria Math"/>
                <w:i/>
              </w:rPr>
            </m:ctrlPr>
          </m:sSubPr>
          <m:e>
            <m:r>
              <w:rPr>
                <w:rFonts w:ascii="Cambria Math" w:hAnsi="Cambria Math"/>
              </w:rPr>
              <m:t>θ</m:t>
            </m:r>
          </m:e>
          <m:sub>
            <m:r>
              <w:rPr>
                <w:rFonts w:ascii="Cambria Math" w:hAnsi="Cambria Math"/>
                <w:vertAlign w:val="subscript"/>
              </w:rPr>
              <m:t>α</m:t>
            </m:r>
          </m:sub>
        </m:sSub>
      </m:oMath>
      <w:r w:rsidR="00BE618B">
        <w:t xml:space="preserve"> </w:t>
      </w:r>
      <w:r w:rsidR="00BE618B" w:rsidRPr="00BE618B">
        <w:t xml:space="preserve">means </w:t>
      </w:r>
      <w:r w:rsidR="00BE618B">
        <w:t>image</w:t>
      </w:r>
      <w:r w:rsidR="00BE618B" w:rsidRPr="00BE618B">
        <w:t xml:space="preserve"> </w:t>
      </w:r>
      <w:r w:rsidR="00BE618B">
        <w:t>pixels</w:t>
      </w:r>
      <w:r w:rsidR="00BE618B" w:rsidRPr="00BE618B">
        <w:t xml:space="preserve"> </w:t>
      </w:r>
      <w:r w:rsidR="00BE618B">
        <w:t>separated by a</w:t>
      </w:r>
      <w:r w:rsidR="00BE618B" w:rsidRPr="00BE618B">
        <w:t xml:space="preserve"> </w:t>
      </w:r>
      <w:r w:rsidR="00BE618B">
        <w:t>relatively large distance may be</w:t>
      </w:r>
      <w:r w:rsidR="00BE618B" w:rsidRPr="00BE618B">
        <w:t xml:space="preserve"> assigned the same </w:t>
      </w:r>
      <w:r w:rsidR="00BE618B">
        <w:t>class</w:t>
      </w:r>
      <w:r w:rsidR="00BE618B" w:rsidRPr="00BE618B">
        <w:t xml:space="preserve"> label.</w:t>
      </w:r>
    </w:p>
    <w:p w:rsidR="00CD7EC5" w:rsidRDefault="00CD7EC5" w:rsidP="00D05F02">
      <w:pPr>
        <w:pStyle w:val="MDPI31text"/>
      </w:pPr>
    </w:p>
    <w:tbl>
      <w:tblPr>
        <w:tblW w:w="0" w:type="auto"/>
        <w:tblLook w:val="04A0" w:firstRow="1" w:lastRow="0" w:firstColumn="1" w:lastColumn="0" w:noHBand="0" w:noVBand="1"/>
      </w:tblPr>
      <w:tblGrid>
        <w:gridCol w:w="8622"/>
        <w:gridCol w:w="222"/>
      </w:tblGrid>
      <w:tr w:rsidR="00CD7EC5" w:rsidRPr="00E879CA" w:rsidTr="0045281A">
        <w:tc>
          <w:tcPr>
            <w:tcW w:w="4779" w:type="dxa"/>
          </w:tcPr>
          <w:p w:rsidR="00CD7EC5" w:rsidRPr="009356FF" w:rsidRDefault="00C00B58" w:rsidP="0045281A">
            <w:pPr>
              <w:pStyle w:val="MDPI52figure"/>
              <w:adjustRightInd w:val="0"/>
              <w:snapToGrid w:val="0"/>
              <w:rPr>
                <w:sz w:val="20"/>
              </w:rPr>
            </w:pPr>
            <w:r>
              <w:rPr>
                <w:rFonts w:asciiTheme="majorHAnsi" w:hAnsiTheme="majorHAnsi" w:cstheme="majorHAnsi"/>
                <w:noProof/>
                <w:szCs w:val="24"/>
                <w:lang w:eastAsia="en-US" w:bidi="ar-SA"/>
              </w:rPr>
              <w:drawing>
                <wp:inline distT="0" distB="0" distL="0" distR="0">
                  <wp:extent cx="5372100" cy="1095801"/>
                  <wp:effectExtent l="0" t="0" r="0" b="9525"/>
                  <wp:docPr id="12" name="Picture 12" descr="seabright_mres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bright_mres_e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2419" cy="1112184"/>
                          </a:xfrm>
                          <a:prstGeom prst="rect">
                            <a:avLst/>
                          </a:prstGeom>
                          <a:noFill/>
                          <a:ln>
                            <a:noFill/>
                          </a:ln>
                        </pic:spPr>
                      </pic:pic>
                    </a:graphicData>
                  </a:graphic>
                </wp:inline>
              </w:drawing>
            </w:r>
          </w:p>
        </w:tc>
        <w:tc>
          <w:tcPr>
            <w:tcW w:w="4780" w:type="dxa"/>
          </w:tcPr>
          <w:p w:rsidR="00CD7EC5" w:rsidRPr="009356FF" w:rsidRDefault="00CD7EC5" w:rsidP="0045281A">
            <w:pPr>
              <w:pStyle w:val="MDPI52figure"/>
              <w:adjustRightInd w:val="0"/>
              <w:snapToGrid w:val="0"/>
              <w:rPr>
                <w:sz w:val="20"/>
              </w:rPr>
            </w:pPr>
          </w:p>
        </w:tc>
      </w:tr>
    </w:tbl>
    <w:p w:rsidR="00CD7EC5" w:rsidRPr="00C00B58" w:rsidRDefault="00CD7EC5" w:rsidP="00C00B58">
      <w:pPr>
        <w:pStyle w:val="MDPI51figurecaption"/>
      </w:pPr>
      <w:r w:rsidRPr="00E879CA">
        <w:rPr>
          <w:b/>
        </w:rPr>
        <w:t>Figure 1.</w:t>
      </w:r>
      <w:r w:rsidRPr="00E879CA">
        <w:t xml:space="preserve"> </w:t>
      </w:r>
      <w:r w:rsidR="00C00B58" w:rsidRPr="00C00B58">
        <w:t>Application of the semi-supervised CRF at Seabright beach for generation of DCNN training tiles and ground-truth labeled images. From left to right, (A) the input image, (B) the hand-annotated sparse labels, and (C) the resulting CRF-predicted pixelwise labeled image.</w:t>
      </w:r>
    </w:p>
    <w:p w:rsidR="00D05F02" w:rsidRPr="00E879CA" w:rsidRDefault="006E051C" w:rsidP="00D05F02">
      <w:pPr>
        <w:pStyle w:val="MDPI22heading2"/>
      </w:pPr>
      <w:r>
        <w:t>2.2</w:t>
      </w:r>
      <w:r w:rsidR="00D05F02" w:rsidRPr="00E879CA">
        <w:t xml:space="preserve">. </w:t>
      </w:r>
      <w:r w:rsidRPr="006E051C">
        <w:t>Generating DCNN training libraries</w:t>
      </w:r>
    </w:p>
    <w:p w:rsidR="004D17AD" w:rsidRDefault="00D05F02" w:rsidP="00D05F02">
      <w:pPr>
        <w:pStyle w:val="MDPI31text"/>
      </w:pPr>
      <w:r w:rsidRPr="00D05F02">
        <w:t>We developed a user-interactive program that segments an image into smaller chunks. On each chunk, cycling through a pre-defined set of classes, the user is prompted to draw (using the cursor) example regions of the image that correspond to each label. Unary potentials are derived from these manual on-screen image annotations. Using this information, the CRF algorithm estimates the class of each pix</w:t>
      </w:r>
      <w:r w:rsidR="00CD7EC5">
        <w:t>el in the image (</w:t>
      </w:r>
      <w:r w:rsidR="00CD7EC5" w:rsidRPr="00CD7EC5">
        <w:rPr>
          <w:highlight w:val="yellow"/>
        </w:rPr>
        <w:t>Figure</w:t>
      </w:r>
      <w:r w:rsidRPr="00CD7EC5">
        <w:rPr>
          <w:highlight w:val="yellow"/>
        </w:rPr>
        <w:t xml:space="preserve"> 1</w:t>
      </w:r>
      <w:r w:rsidRPr="00D05F02">
        <w:t xml:space="preserve">). Finally, the image is divided up into tiles of a specified size, </w:t>
      </w:r>
      <w:r w:rsidRPr="003103B5">
        <w:rPr>
          <w:i/>
        </w:rPr>
        <w:t>T</w:t>
      </w:r>
      <w:r w:rsidRPr="00D05F02">
        <w:t xml:space="preserve">. If the proportion of pixels within the tile is greater than a specified amount, </w:t>
      </w:r>
      <w:r w:rsidRPr="003103B5">
        <w:rPr>
          <w:i/>
        </w:rPr>
        <w:t>P</w:t>
      </w:r>
      <w:r w:rsidRPr="003103B5">
        <w:rPr>
          <w:i/>
          <w:vertAlign w:val="subscript"/>
        </w:rPr>
        <w:t>class</w:t>
      </w:r>
      <w:r w:rsidRPr="00D05F02">
        <w:t>, then the tile is written to a file in a folder d</w:t>
      </w:r>
      <w:r w:rsidR="00B967FA">
        <w:t xml:space="preserve">enoting its class. </w:t>
      </w:r>
      <w:r w:rsidRPr="00D05F02">
        <w:t>This simultaneously and efficiently generates both ground-truth label imagery (to evaluate classification performance) and sets of data suitable for training a DCNN. A single photograph typically takes 5-30 minutes to process with this method, depending on image complexity and size, so all the data required to retrain a DCNN (see section below) may take only</w:t>
      </w:r>
      <w:r>
        <w:t xml:space="preserve"> up to</w:t>
      </w:r>
      <w:r w:rsidRPr="00D05F02">
        <w:t xml:space="preserve"> a few hours to generate.</w:t>
      </w:r>
    </w:p>
    <w:p w:rsidR="00D05F02" w:rsidRPr="00E879CA" w:rsidRDefault="006E051C" w:rsidP="00D05F02">
      <w:pPr>
        <w:pStyle w:val="MDPI22heading2"/>
      </w:pPr>
      <w:r>
        <w:t>2.3</w:t>
      </w:r>
      <w:r w:rsidR="00D05F02" w:rsidRPr="00E879CA">
        <w:t xml:space="preserve">. </w:t>
      </w:r>
      <w:r w:rsidRPr="006E051C">
        <w:t>Retraining a deep neural network (transfer learning)</w:t>
      </w:r>
    </w:p>
    <w:p w:rsidR="00D05F02" w:rsidRDefault="00D05F02" w:rsidP="00D05F02">
      <w:pPr>
        <w:pStyle w:val="MDPI31text"/>
      </w:pPr>
      <w:r w:rsidRPr="00D05F02">
        <w:t xml:space="preserve">Among many suitable popular and open-source frameworks for image classification using deep convolutional neural networks, we chose MobileNetV2 </w:t>
      </w:r>
      <w:r w:rsidR="00905E4D">
        <w:t>[57]</w:t>
      </w:r>
      <w:r w:rsidRPr="00D05F02">
        <w:t xml:space="preserve"> because it is relatively small and efficient (computationally faster to train and execute) compared to many competing architectures designed to be transferable for generic image recognition tasks, such as Inception </w:t>
      </w:r>
      <w:r w:rsidR="00905E4D">
        <w:t>[58]</w:t>
      </w:r>
      <w:r w:rsidRPr="00D05F02">
        <w:t xml:space="preserve">, Resnet </w:t>
      </w:r>
      <w:r w:rsidR="00905E4D">
        <w:t>[59]</w:t>
      </w:r>
      <w:r w:rsidRPr="00D05F02">
        <w:t xml:space="preserve">, and NASnet </w:t>
      </w:r>
      <w:r w:rsidR="00905E4D">
        <w:t>[60]</w:t>
      </w:r>
      <w:r w:rsidRPr="00D05F02">
        <w:t xml:space="preserve">, and it is smaller and more accurate than MobileNetV1 </w:t>
      </w:r>
      <w:r w:rsidR="00905E4D">
        <w:t>[61]</w:t>
      </w:r>
      <w:r w:rsidRPr="00D05F02">
        <w:t xml:space="preserve">. It also is pretrained for various tile sizes (image windows with horizontal and vertical dimensions of 96, 128, 192, and 224 pixels) which allows us to evaluate that effect on classifications. However, all of the aforementioned models are implemented within TensorFlow-Hub </w:t>
      </w:r>
      <w:r w:rsidR="00905E4D">
        <w:t>[62]</w:t>
      </w:r>
      <w:r w:rsidRPr="00D05F02">
        <w:t xml:space="preserve">, which is a library specifically designed for reusing pre-trained TensorFlow </w:t>
      </w:r>
      <w:r w:rsidR="00905E4D">
        <w:t xml:space="preserve">[63] </w:t>
      </w:r>
      <w:r w:rsidRPr="00D05F02">
        <w:t xml:space="preserve">models on new tasks. The interested reader is invited to modify our data </w:t>
      </w:r>
      <w:r w:rsidRPr="00D05F02">
        <w:lastRenderedPageBreak/>
        <w:t>and code</w:t>
      </w:r>
      <w:r w:rsidR="00BE1535">
        <w:t xml:space="preserve"> (see Acknowledgements</w:t>
      </w:r>
      <w:r w:rsidRPr="00D05F02">
        <w:t>) to explore variation in classification accuracies among multiple DCNN architectures.</w:t>
      </w:r>
    </w:p>
    <w:p w:rsidR="00D05F02" w:rsidRDefault="00D05F02" w:rsidP="00D05F02">
      <w:pPr>
        <w:pStyle w:val="MDPI31text"/>
      </w:pPr>
      <w:r w:rsidRPr="00D05F02">
        <w:t xml:space="preserve">For all datasets, we only used tiles (in the training and evaluation) where 90% of the tile pixels were classified as a single class (that is, </w:t>
      </w:r>
      <w:r w:rsidRPr="00905E4D">
        <w:rPr>
          <w:i/>
        </w:rPr>
        <w:t>P</w:t>
      </w:r>
      <w:r w:rsidRPr="00905E4D">
        <w:rPr>
          <w:i/>
          <w:vertAlign w:val="subscript"/>
        </w:rPr>
        <w:t>class</w:t>
      </w:r>
      <w:r w:rsidRPr="00D05F02">
        <w:t xml:space="preserve"> &gt; 0.9). This avoided including tiles depicting mixed land</w:t>
      </w:r>
      <w:r w:rsidR="004150C0">
        <w:t xml:space="preserve"> </w:t>
      </w:r>
      <w:r w:rsidRPr="00D05F02">
        <w:t xml:space="preserve">cover/use classes. We chose tile sizes of </w:t>
      </w:r>
      <w:r w:rsidRPr="00905E4D">
        <w:rPr>
          <w:i/>
        </w:rPr>
        <w:t>T</w:t>
      </w:r>
      <w:r w:rsidRPr="00D05F02">
        <w:t xml:space="preserve"> = 96x96 pixels and </w:t>
      </w:r>
      <w:r w:rsidRPr="00905E4D">
        <w:rPr>
          <w:i/>
        </w:rPr>
        <w:t>T</w:t>
      </w:r>
      <w:r w:rsidRPr="00D05F02">
        <w:t xml:space="preserve"> = 224x224 pixels, which is the full range available for MobileNets, in order to compare the effect of tile size. All model training was carried out in python using TensorFlow library version 1.7.0 and TensorFlow-hub version 0.1.0. For each dataset, model training parameters (1000 training steps, and a learning rate of 0.01) were kept constant, but not necessarily optimal. For most dat</w:t>
      </w:r>
      <w:r w:rsidR="004150C0">
        <w:t>a</w:t>
      </w:r>
      <w:r w:rsidRPr="00D05F02">
        <w:t>sets, there are relatively small numbers of very general classes (water, vegetation, etc) which in some ways is a more difficult classification task than much more specific classes, owing to the greater within-class variability to be expected from having broadly defined categories.</w:t>
      </w:r>
    </w:p>
    <w:p w:rsidR="00AC2C6D" w:rsidRDefault="00AC2C6D" w:rsidP="00AC2C6D">
      <w:pPr>
        <w:pStyle w:val="MDPI31text"/>
      </w:pPr>
      <w:r>
        <w:t>E</w:t>
      </w:r>
      <w:r w:rsidRPr="00AC2C6D">
        <w:t xml:space="preserve">ach </w:t>
      </w:r>
      <w:r>
        <w:t xml:space="preserve">training and testing </w:t>
      </w:r>
      <w:r w:rsidRPr="00AC2C6D">
        <w:t>image</w:t>
      </w:r>
      <w:r>
        <w:t xml:space="preserve"> tile</w:t>
      </w:r>
      <w:r w:rsidRPr="00AC2C6D">
        <w:t xml:space="preserve"> </w:t>
      </w:r>
      <w:r>
        <w:t xml:space="preserve">is normalized </w:t>
      </w:r>
      <w:r w:rsidR="005E643E">
        <w:t xml:space="preserve">against </w:t>
      </w:r>
      <w:r>
        <w:t xml:space="preserve">varying </w:t>
      </w:r>
      <w:r w:rsidRPr="00AC2C6D">
        <w:t>illumination</w:t>
      </w:r>
      <w:r w:rsidR="005E643E">
        <w:t xml:space="preserve"> and contrast</w:t>
      </w:r>
      <w:r>
        <w:t>, which greatly aids transferability of the trained DCNN model</w:t>
      </w:r>
      <w:r w:rsidRPr="00AC2C6D">
        <w:t>. A normalized image (X′) is calculated from a non-normalized image (X)</w:t>
      </w:r>
      <w:r>
        <w:t xml:space="preserve"> using</w:t>
      </w:r>
    </w:p>
    <w:tbl>
      <w:tblPr>
        <w:tblW w:w="5000" w:type="pct"/>
        <w:jc w:val="center"/>
        <w:tblCellMar>
          <w:left w:w="0" w:type="dxa"/>
          <w:right w:w="0" w:type="dxa"/>
        </w:tblCellMar>
        <w:tblLook w:val="04A0" w:firstRow="1" w:lastRow="0" w:firstColumn="1" w:lastColumn="0" w:noHBand="0" w:noVBand="1"/>
      </w:tblPr>
      <w:tblGrid>
        <w:gridCol w:w="8410"/>
        <w:gridCol w:w="212"/>
        <w:gridCol w:w="222"/>
      </w:tblGrid>
      <w:tr w:rsidR="00AC2C6D" w:rsidRPr="00E879CA" w:rsidTr="00AC2C6D">
        <w:trPr>
          <w:jc w:val="center"/>
        </w:trPr>
        <w:tc>
          <w:tcPr>
            <w:tcW w:w="4754" w:type="pct"/>
          </w:tcPr>
          <w:p w:rsidR="00AC2C6D" w:rsidRPr="00E879CA" w:rsidRDefault="00AC2C6D" w:rsidP="007C6D0D">
            <w:pPr>
              <w:pStyle w:val="MDPI39equation"/>
            </w:pPr>
            <m:oMathPara>
              <m:oMath>
                <m:r>
                  <w:rPr>
                    <w:rFonts w:ascii="Cambria Math" w:hAnsi="Cambria Math"/>
                  </w:rPr>
                  <m:t xml:space="preserve">X'= </m:t>
                </m:r>
                <m:f>
                  <m:fPr>
                    <m:ctrlPr>
                      <w:rPr>
                        <w:rFonts w:ascii="Cambria Math" w:hAnsi="Cambria Math"/>
                        <w:i/>
                      </w:rPr>
                    </m:ctrlPr>
                  </m:fPr>
                  <m:num>
                    <m:r>
                      <w:rPr>
                        <w:rFonts w:ascii="Cambria Math" w:hAnsi="Cambria Math"/>
                      </w:rPr>
                      <m:t>X-μ</m:t>
                    </m:r>
                  </m:num>
                  <m:den>
                    <m:r>
                      <w:rPr>
                        <w:rFonts w:ascii="Cambria Math" w:hAnsi="Cambria Math"/>
                      </w:rPr>
                      <m:t>σ</m:t>
                    </m:r>
                  </m:den>
                </m:f>
              </m:oMath>
            </m:oMathPara>
          </w:p>
        </w:tc>
        <w:tc>
          <w:tcPr>
            <w:tcW w:w="246" w:type="pct"/>
            <w:gridSpan w:val="2"/>
            <w:vAlign w:val="center"/>
          </w:tcPr>
          <w:p w:rsidR="00AC2C6D" w:rsidRPr="00E879CA" w:rsidRDefault="00AC2C6D" w:rsidP="007C6D0D">
            <w:pPr>
              <w:pStyle w:val="MDPI3aequationnumber"/>
              <w:spacing w:line="260" w:lineRule="atLeast"/>
            </w:pPr>
            <w:r>
              <w:t>(5</w:t>
            </w:r>
            <w:r w:rsidRPr="00E879CA">
              <w:t>)</w:t>
            </w:r>
          </w:p>
        </w:tc>
      </w:tr>
      <w:tr w:rsidR="00AC2C6D" w:rsidRPr="00E879CA" w:rsidTr="00AC2C6D">
        <w:trPr>
          <w:jc w:val="center"/>
        </w:trPr>
        <w:tc>
          <w:tcPr>
            <w:tcW w:w="4754" w:type="pct"/>
          </w:tcPr>
          <w:p w:rsidR="00AC2C6D" w:rsidRDefault="00AC2C6D" w:rsidP="00AC2C6D">
            <w:pPr>
              <w:pStyle w:val="MDPI31text"/>
              <w:ind w:firstLine="0"/>
            </w:pPr>
            <w:proofErr w:type="gramStart"/>
            <w:r w:rsidRPr="004D17AD">
              <w:t>where</w:t>
            </w:r>
            <w:proofErr w:type="gramEnd"/>
            <w:r w:rsidRPr="004D17AD">
              <w:t xml:space="preserve"> </w:t>
            </w:r>
            <w:r>
              <w:t>µ and σ are mean and standard deviation, respectively</w:t>
            </w:r>
            <w:r w:rsidR="005E643E">
              <w:t xml:space="preserve"> [47]</w:t>
            </w:r>
            <w:r>
              <w:t xml:space="preserve">. We chose to scale every tile by a maximum possible standard deviation (for an 8-bit image) by using σ=255. For each tile, </w:t>
            </w:r>
            <w:r w:rsidR="005E643E">
              <w:t xml:space="preserve">µ was chosen as the </w:t>
            </w:r>
            <w:r>
              <w:t>mean</w:t>
            </w:r>
            <w:r w:rsidR="005E643E">
              <w:t xml:space="preserve"> across all three bands for that tile.</w:t>
            </w:r>
            <w:r w:rsidR="004150C0">
              <w:t xml:space="preserve"> This procedure could be optimized for a given dataset.</w:t>
            </w:r>
            <w:r>
              <w:t xml:space="preserve">   </w:t>
            </w:r>
          </w:p>
        </w:tc>
        <w:tc>
          <w:tcPr>
            <w:tcW w:w="246" w:type="pct"/>
            <w:gridSpan w:val="2"/>
            <w:vAlign w:val="center"/>
          </w:tcPr>
          <w:p w:rsidR="00AC2C6D" w:rsidRDefault="00AC2C6D" w:rsidP="007C6D0D">
            <w:pPr>
              <w:pStyle w:val="MDPI3aequationnumber"/>
              <w:spacing w:line="260" w:lineRule="atLeast"/>
            </w:pPr>
          </w:p>
        </w:tc>
      </w:tr>
      <w:tr w:rsidR="00CD7EC5" w:rsidRPr="00E879CA" w:rsidTr="00AC2C6D">
        <w:tblPrEx>
          <w:jc w:val="left"/>
          <w:tblCellMar>
            <w:left w:w="108" w:type="dxa"/>
            <w:right w:w="108" w:type="dxa"/>
          </w:tblCellMar>
        </w:tblPrEx>
        <w:tc>
          <w:tcPr>
            <w:tcW w:w="4874" w:type="pct"/>
            <w:gridSpan w:val="2"/>
          </w:tcPr>
          <w:p w:rsidR="00AC2C6D" w:rsidRDefault="00AC2C6D" w:rsidP="0045281A">
            <w:pPr>
              <w:pStyle w:val="MDPI52figure"/>
              <w:adjustRightInd w:val="0"/>
              <w:snapToGrid w:val="0"/>
              <w:rPr>
                <w:sz w:val="20"/>
              </w:rPr>
            </w:pPr>
          </w:p>
          <w:p w:rsidR="00CD7EC5" w:rsidRPr="009356FF" w:rsidRDefault="00C00B58" w:rsidP="0045281A">
            <w:pPr>
              <w:pStyle w:val="MDPI52figure"/>
              <w:adjustRightInd w:val="0"/>
              <w:snapToGrid w:val="0"/>
              <w:rPr>
                <w:sz w:val="20"/>
              </w:rPr>
            </w:pPr>
            <w:r>
              <w:rPr>
                <w:noProof/>
                <w:lang w:eastAsia="en-US" w:bidi="ar-SA"/>
              </w:rPr>
              <w:drawing>
                <wp:inline distT="0" distB="0" distL="0" distR="0">
                  <wp:extent cx="5372100" cy="1088939"/>
                  <wp:effectExtent l="0" t="0" r="0" b="0"/>
                  <wp:docPr id="13" name="Picture 13" descr="seabright_cnn_crf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abright_cnn_crf_e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8003" cy="1092163"/>
                          </a:xfrm>
                          <a:prstGeom prst="rect">
                            <a:avLst/>
                          </a:prstGeom>
                          <a:noFill/>
                          <a:ln>
                            <a:noFill/>
                          </a:ln>
                        </pic:spPr>
                      </pic:pic>
                    </a:graphicData>
                  </a:graphic>
                </wp:inline>
              </w:drawing>
            </w:r>
          </w:p>
        </w:tc>
        <w:tc>
          <w:tcPr>
            <w:tcW w:w="126" w:type="pct"/>
          </w:tcPr>
          <w:p w:rsidR="00CD7EC5" w:rsidRDefault="00CD7EC5" w:rsidP="0045281A">
            <w:pPr>
              <w:pStyle w:val="MDPI52figure"/>
              <w:adjustRightInd w:val="0"/>
              <w:snapToGrid w:val="0"/>
              <w:rPr>
                <w:sz w:val="20"/>
              </w:rPr>
            </w:pPr>
          </w:p>
          <w:p w:rsidR="00AC2C6D" w:rsidRDefault="00AC2C6D" w:rsidP="0045281A">
            <w:pPr>
              <w:pStyle w:val="MDPI52figure"/>
              <w:adjustRightInd w:val="0"/>
              <w:snapToGrid w:val="0"/>
              <w:rPr>
                <w:sz w:val="20"/>
              </w:rPr>
            </w:pPr>
          </w:p>
          <w:p w:rsidR="00AC2C6D" w:rsidRPr="009356FF" w:rsidRDefault="00AC2C6D" w:rsidP="0045281A">
            <w:pPr>
              <w:pStyle w:val="MDPI52figure"/>
              <w:adjustRightInd w:val="0"/>
              <w:snapToGrid w:val="0"/>
              <w:rPr>
                <w:sz w:val="20"/>
              </w:rPr>
            </w:pPr>
          </w:p>
        </w:tc>
      </w:tr>
    </w:tbl>
    <w:p w:rsidR="00CD7EC5" w:rsidRPr="00C00B58" w:rsidRDefault="00C00B58" w:rsidP="00C00B58">
      <w:pPr>
        <w:pStyle w:val="MDPI51figurecaption"/>
      </w:pPr>
      <w:r>
        <w:rPr>
          <w:b/>
        </w:rPr>
        <w:t>Figure 2</w:t>
      </w:r>
      <w:r w:rsidR="00CD7EC5" w:rsidRPr="00E879CA">
        <w:rPr>
          <w:b/>
        </w:rPr>
        <w:t>.</w:t>
      </w:r>
      <w:r w:rsidR="00CD7EC5" w:rsidRPr="00E879CA">
        <w:t xml:space="preserve"> </w:t>
      </w:r>
      <w:r w:rsidRPr="00C00B58">
        <w:t>Application of the unsupervised CRF for pixelwise classification, based on unary potentials of regions of the image classified using a DCNN. Example comes from Seabright beach.  From left to right, (A) the input image, (B) the DCNN-estimated sparse labels, and (C) the resulting CRF-predicted pixelwise labeled image.</w:t>
      </w:r>
    </w:p>
    <w:p w:rsidR="00D05F02" w:rsidRPr="00E879CA" w:rsidRDefault="006E051C" w:rsidP="00D05F02">
      <w:pPr>
        <w:pStyle w:val="MDPI22heading2"/>
      </w:pPr>
      <w:r>
        <w:t>2</w:t>
      </w:r>
      <w:r w:rsidR="00D05F02">
        <w:t>.4</w:t>
      </w:r>
      <w:r w:rsidR="00D05F02" w:rsidRPr="00E879CA">
        <w:t xml:space="preserve">. </w:t>
      </w:r>
      <w:r w:rsidRPr="006E051C">
        <w:t>CRF-based semantic segmentation</w:t>
      </w:r>
    </w:p>
    <w:p w:rsidR="00D05F02" w:rsidRDefault="00D05F02" w:rsidP="00D05F02">
      <w:pPr>
        <w:pStyle w:val="MDPI31text"/>
      </w:pPr>
      <w:r w:rsidRPr="00D05F02">
        <w:t xml:space="preserve">We developed a method that harnesses the classification power of the DCNN, with the discriminative capabilities of the CRF, for pixel-scale semantic segmentation of imagery. An input image is windowed into small regions of pixels, the size of which is dictated by the size of the tile used in the DCNN training (here, </w:t>
      </w:r>
      <w:r w:rsidRPr="00905E4D">
        <w:rPr>
          <w:i/>
        </w:rPr>
        <w:t>T</w:t>
      </w:r>
      <w:r w:rsidRPr="00D05F02">
        <w:t xml:space="preserve">=96x96 or </w:t>
      </w:r>
      <w:r w:rsidRPr="00905E4D">
        <w:rPr>
          <w:i/>
        </w:rPr>
        <w:t>T</w:t>
      </w:r>
      <w:r w:rsidRPr="00D05F02">
        <w:t>=224x224 pixels). Some windows, ideally with an even spatial distribution across the image, are classified with a trained DCNN. Collectively, these predictions serve as unary potentials (known labels) for a CRF to build a probabilistic model for pixelwise classification given the known label</w:t>
      </w:r>
      <w:r w:rsidR="00CD7EC5">
        <w:t>s and the underlying image (Figure</w:t>
      </w:r>
      <w:r w:rsidRPr="00D05F02">
        <w:t xml:space="preserve"> 2).</w:t>
      </w:r>
    </w:p>
    <w:p w:rsidR="00D05F02" w:rsidRDefault="00D05F02" w:rsidP="00D05F02">
      <w:pPr>
        <w:pStyle w:val="MDPI31text"/>
      </w:pPr>
      <w:r w:rsidRPr="00D05F02">
        <w:t>Adjustable parameters are</w:t>
      </w:r>
      <w:r w:rsidR="001E15D0">
        <w:t>:</w:t>
      </w:r>
      <w:r w:rsidRPr="00D05F02">
        <w:t xml:space="preserve"> 1) the proportion of the image to estimate unary potentials for (controlled by both T and the number/spacing of tiles), and 2)</w:t>
      </w:r>
      <w:r w:rsidR="001E15D0">
        <w:t xml:space="preserve"> a threshold probability, </w:t>
      </w:r>
      <w:r w:rsidR="001E15D0" w:rsidRPr="00905E4D">
        <w:rPr>
          <w:i/>
        </w:rPr>
        <w:t>P</w:t>
      </w:r>
      <w:r w:rsidR="001E15D0" w:rsidRPr="00905E4D">
        <w:rPr>
          <w:i/>
          <w:vertAlign w:val="subscript"/>
        </w:rPr>
        <w:t>thres</w:t>
      </w:r>
      <w:r w:rsidRPr="00D05F02">
        <w:t xml:space="preserve">, larger than which a DCNN classification was used in the CRF. Across each dataset, we found that using 50% of the image as unary potentials, and </w:t>
      </w:r>
      <w:r w:rsidRPr="00905E4D">
        <w:rPr>
          <w:i/>
        </w:rPr>
        <w:t>P</w:t>
      </w:r>
      <w:r w:rsidRPr="00905E4D">
        <w:rPr>
          <w:i/>
          <w:vertAlign w:val="subscript"/>
        </w:rPr>
        <w:t>thres</w:t>
      </w:r>
      <w:r w:rsidRPr="00D05F02">
        <w:t xml:space="preserve"> = 0.5, resulted in good performance. CRF hyperparameters were also held constant across all datasets. We found that good performance across all datasets was achieved using </w:t>
      </w:r>
      <w:r w:rsidR="00905E4D">
        <w:rPr>
          <w:i/>
        </w:rPr>
        <w:t>θ</w:t>
      </w:r>
      <w:r w:rsidRPr="00905E4D">
        <w:rPr>
          <w:i/>
          <w:vertAlign w:val="subscript"/>
        </w:rPr>
        <w:t>α</w:t>
      </w:r>
      <w:r w:rsidRPr="00D05F02">
        <w:t xml:space="preserve">= 60, </w:t>
      </w:r>
      <w:r w:rsidR="00905E4D">
        <w:rPr>
          <w:i/>
        </w:rPr>
        <w:t>θ</w:t>
      </w:r>
      <w:r w:rsidRPr="00905E4D">
        <w:rPr>
          <w:i/>
          <w:vertAlign w:val="subscript"/>
        </w:rPr>
        <w:t>β</w:t>
      </w:r>
      <w:r w:rsidRPr="00D05F02">
        <w:t xml:space="preserve"> = 5, and </w:t>
      </w:r>
      <w:r w:rsidR="00905E4D">
        <w:rPr>
          <w:i/>
        </w:rPr>
        <w:t>θ</w:t>
      </w:r>
      <w:r w:rsidRPr="00905E4D">
        <w:rPr>
          <w:i/>
          <w:vertAlign w:val="subscript"/>
        </w:rPr>
        <w:t>γ</w:t>
      </w:r>
      <w:r w:rsidRPr="00D05F02">
        <w:t xml:space="preserve"> = 60. Holding all of these parameters constant facilitates comparison of the general success of the proposed method. However, it should be noted that accuracy could be further improved for individual datasets by optimizing the parameters for those specific data. This could be achieved by minimizing the discrepancy between ground truth label images and model-generated es</w:t>
      </w:r>
      <w:r w:rsidR="004150C0">
        <w:t>timates using a validation data</w:t>
      </w:r>
      <w:r w:rsidRPr="00D05F02">
        <w:t>set.</w:t>
      </w:r>
    </w:p>
    <w:p w:rsidR="00D05F02" w:rsidRPr="00E879CA" w:rsidRDefault="006E051C" w:rsidP="00D05F02">
      <w:pPr>
        <w:pStyle w:val="MDPI22heading2"/>
      </w:pPr>
      <w:r>
        <w:lastRenderedPageBreak/>
        <w:t>2.5</w:t>
      </w:r>
      <w:r w:rsidR="00D05F02" w:rsidRPr="00E879CA">
        <w:t xml:space="preserve">. </w:t>
      </w:r>
      <w:r w:rsidRPr="006E051C">
        <w:t>Metrics to assess classification skill</w:t>
      </w:r>
    </w:p>
    <w:p w:rsidR="00D05F02" w:rsidRDefault="00D05F02" w:rsidP="00D05F02">
      <w:pPr>
        <w:pStyle w:val="MDPI31text"/>
      </w:pPr>
      <w:r w:rsidRPr="00D05F02">
        <w:t xml:space="preserve">Standard metrics of precision, </w:t>
      </w:r>
      <w:r w:rsidRPr="00D05F02">
        <w:rPr>
          <w:i/>
        </w:rPr>
        <w:t>P</w:t>
      </w:r>
      <w:r w:rsidRPr="00D05F02">
        <w:t xml:space="preserve">, recall, </w:t>
      </w:r>
      <w:r w:rsidRPr="00D05F02">
        <w:rPr>
          <w:i/>
        </w:rPr>
        <w:t>R</w:t>
      </w:r>
      <w:r w:rsidRPr="00D05F02">
        <w:t xml:space="preserve">, accuracy, </w:t>
      </w:r>
      <w:r w:rsidRPr="00D05F02">
        <w:rPr>
          <w:i/>
        </w:rPr>
        <w:t>A</w:t>
      </w:r>
      <w:r w:rsidRPr="00D05F02">
        <w:t xml:space="preserve">, and F1 score, </w:t>
      </w:r>
      <w:r w:rsidRPr="00D05F02">
        <w:rPr>
          <w:i/>
        </w:rPr>
        <w:t>F</w:t>
      </w:r>
      <w:r w:rsidRPr="00D05F02">
        <w:t xml:space="preserve">, are used to assess classification of image regions and pixels. Where </w:t>
      </w:r>
      <w:r w:rsidRPr="00D05F02">
        <w:rPr>
          <w:i/>
        </w:rPr>
        <w:t>TP</w:t>
      </w:r>
      <w:r w:rsidRPr="00D05F02">
        <w:t xml:space="preserve">, </w:t>
      </w:r>
      <w:r w:rsidRPr="00D05F02">
        <w:rPr>
          <w:i/>
        </w:rPr>
        <w:t>TN</w:t>
      </w:r>
      <w:r w:rsidRPr="00D05F02">
        <w:t xml:space="preserve">, </w:t>
      </w:r>
      <w:r w:rsidRPr="00D05F02">
        <w:rPr>
          <w:i/>
        </w:rPr>
        <w:t>FP</w:t>
      </w:r>
      <w:r w:rsidRPr="00D05F02">
        <w:t xml:space="preserve">, and </w:t>
      </w:r>
      <w:r w:rsidRPr="00D05F02">
        <w:rPr>
          <w:i/>
        </w:rPr>
        <w:t>FN</w:t>
      </w:r>
      <w:r w:rsidRPr="00D05F02">
        <w:t xml:space="preserve"> are, respectively, the frequencies of true positives, true negatives, false positives, and false negatives: </w:t>
      </w: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w:rPr>
                    <w:rFonts w:ascii="Cambria Math" w:hAnsi="Cambria Math"/>
                  </w:rPr>
                  <m:t xml:space="preserve">P=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246" w:type="pct"/>
            <w:vAlign w:val="center"/>
          </w:tcPr>
          <w:p w:rsidR="001E15D0" w:rsidRPr="00E879CA" w:rsidRDefault="00AC2C6D" w:rsidP="0045281A">
            <w:pPr>
              <w:pStyle w:val="MDPI3aequationnumber"/>
              <w:spacing w:line="260" w:lineRule="atLeast"/>
            </w:pPr>
            <w:r>
              <w:t>(6</w:t>
            </w:r>
            <w:r w:rsidR="001E15D0" w:rsidRPr="00E879CA">
              <w:t>)</w:t>
            </w:r>
          </w:p>
        </w:tc>
      </w:tr>
    </w:tbl>
    <w:p w:rsidR="00D05F02" w:rsidRPr="001E15D0"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w:rPr>
                    <w:rFonts w:ascii="Cambria Math" w:hAnsi="Cambria Math"/>
                  </w:rPr>
                  <m:t xml:space="preserve">R=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246" w:type="pct"/>
            <w:vAlign w:val="center"/>
          </w:tcPr>
          <w:p w:rsidR="001E15D0" w:rsidRPr="00E879CA" w:rsidRDefault="00AC2C6D" w:rsidP="0045281A">
            <w:pPr>
              <w:pStyle w:val="MDPI3aequationnumber"/>
              <w:spacing w:line="260" w:lineRule="atLeast"/>
            </w:pPr>
            <w:r>
              <w:t>(7</w:t>
            </w:r>
            <w:r w:rsidR="001E15D0" w:rsidRPr="00E879CA">
              <w:t>)</w:t>
            </w:r>
          </w:p>
        </w:tc>
      </w:tr>
    </w:tbl>
    <w:p w:rsidR="00D05F02" w:rsidRPr="001E15D0"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w:rPr>
                    <w:rFonts w:ascii="Cambria Math" w:hAnsi="Cambria Math"/>
                  </w:rPr>
                  <m:t xml:space="preserve">A=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tc>
        <w:tc>
          <w:tcPr>
            <w:tcW w:w="246" w:type="pct"/>
            <w:vAlign w:val="center"/>
          </w:tcPr>
          <w:p w:rsidR="001E15D0" w:rsidRPr="00E879CA" w:rsidRDefault="00AC2C6D" w:rsidP="0045281A">
            <w:pPr>
              <w:pStyle w:val="MDPI3aequationnumber"/>
              <w:spacing w:line="260" w:lineRule="atLeast"/>
            </w:pPr>
            <w:r>
              <w:t>(8</w:t>
            </w:r>
            <w:r w:rsidR="001E15D0" w:rsidRPr="00E879CA">
              <w:t>)</w:t>
            </w:r>
          </w:p>
        </w:tc>
      </w:tr>
    </w:tbl>
    <w:p w:rsidR="00D05F02" w:rsidRPr="001E15D0" w:rsidRDefault="00D05F02" w:rsidP="001E15D0">
      <w:pPr>
        <w:pStyle w:val="MDPI31text"/>
        <w:ind w:firstLine="0"/>
      </w:pPr>
    </w:p>
    <w:tbl>
      <w:tblPr>
        <w:tblW w:w="5000" w:type="pct"/>
        <w:jc w:val="center"/>
        <w:tblCellMar>
          <w:left w:w="0" w:type="dxa"/>
          <w:right w:w="0" w:type="dxa"/>
        </w:tblCellMar>
        <w:tblLook w:val="04A0" w:firstRow="1" w:lastRow="0" w:firstColumn="1" w:lastColumn="0" w:noHBand="0" w:noVBand="1"/>
      </w:tblPr>
      <w:tblGrid>
        <w:gridCol w:w="8409"/>
        <w:gridCol w:w="435"/>
      </w:tblGrid>
      <w:tr w:rsidR="001E15D0" w:rsidRPr="00E879CA" w:rsidTr="0045281A">
        <w:trPr>
          <w:jc w:val="center"/>
        </w:trPr>
        <w:tc>
          <w:tcPr>
            <w:tcW w:w="4754" w:type="pct"/>
          </w:tcPr>
          <w:p w:rsidR="001E15D0" w:rsidRPr="00E879CA" w:rsidRDefault="001E15D0" w:rsidP="0045281A">
            <w:pPr>
              <w:pStyle w:val="MDPI39equation"/>
            </w:pPr>
            <m:oMathPara>
              <m:oMath>
                <m:r>
                  <w:rPr>
                    <w:rFonts w:ascii="Cambria Math" w:hAnsi="Cambria Math"/>
                  </w:rPr>
                  <m:t>F=2∙</m:t>
                </m:r>
                <m:f>
                  <m:fPr>
                    <m:ctrlPr>
                      <w:rPr>
                        <w:rFonts w:ascii="Cambria Math" w:hAnsi="Cambria Math"/>
                        <w:i/>
                      </w:rPr>
                    </m:ctrlPr>
                  </m:fPr>
                  <m:num>
                    <m:r>
                      <w:rPr>
                        <w:rFonts w:ascii="Cambria Math" w:hAnsi="Cambria Math"/>
                      </w:rPr>
                      <m:t>P∙R</m:t>
                    </m:r>
                  </m:num>
                  <m:den>
                    <m:r>
                      <w:rPr>
                        <w:rFonts w:ascii="Cambria Math" w:hAnsi="Cambria Math"/>
                      </w:rPr>
                      <m:t>P+R</m:t>
                    </m:r>
                  </m:den>
                </m:f>
              </m:oMath>
            </m:oMathPara>
          </w:p>
        </w:tc>
        <w:tc>
          <w:tcPr>
            <w:tcW w:w="246" w:type="pct"/>
            <w:vAlign w:val="center"/>
          </w:tcPr>
          <w:p w:rsidR="001E15D0" w:rsidRPr="00E879CA" w:rsidRDefault="00AC2C6D" w:rsidP="0045281A">
            <w:pPr>
              <w:pStyle w:val="MDPI3aequationnumber"/>
              <w:spacing w:line="260" w:lineRule="atLeast"/>
            </w:pPr>
            <w:r>
              <w:t>(9</w:t>
            </w:r>
            <w:r w:rsidR="001E15D0" w:rsidRPr="00E879CA">
              <w:t>)</w:t>
            </w:r>
          </w:p>
        </w:tc>
      </w:tr>
    </w:tbl>
    <w:p w:rsidR="001E15D0" w:rsidRPr="00D05F02" w:rsidRDefault="001E15D0" w:rsidP="001E15D0">
      <w:pPr>
        <w:pStyle w:val="MDPI31text"/>
        <w:ind w:firstLine="0"/>
      </w:pPr>
    </w:p>
    <w:p w:rsidR="00D05F02" w:rsidRDefault="00D05F02" w:rsidP="00D05F02">
      <w:pPr>
        <w:pStyle w:val="MDPI31text"/>
      </w:pPr>
      <w:r w:rsidRPr="00D05F02">
        <w:t>True positives are image regions/pixels correctly classified as belonging to a certain class by the model, while true negatives are correctly classified as not belonging to a certain class. False negatives are regions/pixels incorrectly classified as not belonging to a certain class, and false positives are those regions/pixels incorrectly classified as belonging to a certain class. Precision and recall are useful where the number of observations belonging to one class is significantly lower than those belonging to the other classes. These metrics are therefore used in evaluation of pixelwise segmentations, where the number of pixels corresponding to each class vary considerably. The F1 score is an equal weighting of the recall and precision and quantifies how well the model performs in general.</w:t>
      </w:r>
      <w:r w:rsidR="00BA790D" w:rsidRPr="00BA790D">
        <w:t xml:space="preserve"> </w:t>
      </w:r>
      <w:r w:rsidR="00BA790D">
        <w:t>R</w:t>
      </w:r>
      <w:r w:rsidR="00BA790D" w:rsidRPr="00BA790D">
        <w:t xml:space="preserve">ecall </w:t>
      </w:r>
      <w:r w:rsidR="00BA790D">
        <w:t>is a measure of</w:t>
      </w:r>
      <w:r w:rsidR="00BA790D" w:rsidRPr="00BA790D">
        <w:t xml:space="preserve"> the ability to det</w:t>
      </w:r>
      <w:r w:rsidR="00BA790D">
        <w:t xml:space="preserve">ect </w:t>
      </w:r>
      <w:r w:rsidR="00BA790D" w:rsidRPr="00BA790D">
        <w:t>the occurrence of a landform</w:t>
      </w:r>
      <w:r w:rsidR="00BA790D">
        <w:t>, land use or land cover</w:t>
      </w:r>
      <w:r w:rsidR="00BA790D" w:rsidRPr="00BA790D">
        <w:t xml:space="preserve"> of interest</w:t>
      </w:r>
      <w:r w:rsidR="00BA790D">
        <w:t>.</w:t>
      </w:r>
    </w:p>
    <w:p w:rsidR="00D05F02" w:rsidRDefault="00D05F02" w:rsidP="00D05F02">
      <w:pPr>
        <w:pStyle w:val="MDPI31text"/>
      </w:pPr>
      <w:r w:rsidRPr="00D05F02">
        <w:t xml:space="preserve">A ‘confusion matrix’, which is the matrix of normalized correspondences between true and estimated labels, is a convenient way to visualize model skill. A perfect correspondence between true and estimated labels is scored 1.0 along the diagonal elements of the matrix. Misclassiﬁcations are readily identiﬁed as off-diagonal elements. Systematic misclassiﬁcations are recognized as off-diagonal elements with large magnitudes. Full confusion </w:t>
      </w:r>
      <w:r w:rsidR="004150C0">
        <w:t>matrices for each test and data</w:t>
      </w:r>
      <w:r w:rsidRPr="00D05F02">
        <w:t>set are provided as Supplemental Data</w:t>
      </w:r>
      <w:r w:rsidR="00B967FA">
        <w:t xml:space="preserve"> 2</w:t>
      </w:r>
      <w:r w:rsidRPr="00D05F02">
        <w:t>.</w:t>
      </w:r>
    </w:p>
    <w:p w:rsidR="00AA0DFB" w:rsidRDefault="00AA0DFB" w:rsidP="00D05F02">
      <w:pPr>
        <w:pStyle w:val="MDPI31text"/>
      </w:pPr>
    </w:p>
    <w:tbl>
      <w:tblPr>
        <w:tblW w:w="0" w:type="auto"/>
        <w:tblLook w:val="04A0" w:firstRow="1" w:lastRow="0" w:firstColumn="1" w:lastColumn="0" w:noHBand="0" w:noVBand="1"/>
      </w:tblPr>
      <w:tblGrid>
        <w:gridCol w:w="8556"/>
        <w:gridCol w:w="288"/>
      </w:tblGrid>
      <w:tr w:rsidR="00CD7EC5" w:rsidRPr="00E879CA" w:rsidTr="0045281A">
        <w:tc>
          <w:tcPr>
            <w:tcW w:w="4779" w:type="dxa"/>
          </w:tcPr>
          <w:p w:rsidR="00CD7EC5" w:rsidRPr="009356FF" w:rsidRDefault="00AA0DFB" w:rsidP="0045281A">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2995CA4F" wp14:editId="727F0F63">
                  <wp:extent cx="5295900" cy="3371972"/>
                  <wp:effectExtent l="0" t="0" r="0" b="0"/>
                  <wp:docPr id="6" name="Picture 6" descr="nwpu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wpu_mont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8377" cy="3379916"/>
                          </a:xfrm>
                          <a:prstGeom prst="rect">
                            <a:avLst/>
                          </a:prstGeom>
                          <a:noFill/>
                          <a:ln>
                            <a:noFill/>
                          </a:ln>
                        </pic:spPr>
                      </pic:pic>
                    </a:graphicData>
                  </a:graphic>
                </wp:inline>
              </w:drawing>
            </w:r>
          </w:p>
        </w:tc>
        <w:tc>
          <w:tcPr>
            <w:tcW w:w="4780" w:type="dxa"/>
          </w:tcPr>
          <w:p w:rsidR="00CD7EC5" w:rsidRPr="009356FF" w:rsidRDefault="00CD7EC5" w:rsidP="0045281A">
            <w:pPr>
              <w:pStyle w:val="MDPI52figure"/>
              <w:adjustRightInd w:val="0"/>
              <w:snapToGrid w:val="0"/>
              <w:rPr>
                <w:sz w:val="20"/>
              </w:rPr>
            </w:pPr>
          </w:p>
        </w:tc>
      </w:tr>
    </w:tbl>
    <w:p w:rsidR="00CD7EC5" w:rsidRDefault="00AA0DFB" w:rsidP="00CD7EC5">
      <w:pPr>
        <w:pStyle w:val="MDPI51figurecaption"/>
      </w:pPr>
      <w:r>
        <w:rPr>
          <w:b/>
        </w:rPr>
        <w:t>Figure 3</w:t>
      </w:r>
      <w:r w:rsidR="00CD7EC5" w:rsidRPr="00E879CA">
        <w:rPr>
          <w:b/>
        </w:rPr>
        <w:t>.</w:t>
      </w:r>
      <w:r w:rsidR="00CD7EC5" w:rsidRPr="00E879CA">
        <w:t xml:space="preserve"> </w:t>
      </w:r>
      <w:r w:rsidR="004150C0">
        <w:t>Example tiles from NWPU data</w:t>
      </w:r>
      <w:r w:rsidRPr="00AA0DFB">
        <w:t>set. Classes, from left to right, are beach, chaparral, desert, forest, island, lake, meadow, mountain, river, sea ice, and wetland.</w:t>
      </w:r>
    </w:p>
    <w:p w:rsidR="00D05F02" w:rsidRPr="00E879CA" w:rsidRDefault="006E051C" w:rsidP="00D05F02">
      <w:pPr>
        <w:pStyle w:val="MDPI22heading2"/>
      </w:pPr>
      <w:r>
        <w:t>2.6</w:t>
      </w:r>
      <w:r w:rsidR="00D05F02" w:rsidRPr="00E879CA">
        <w:t xml:space="preserve">. </w:t>
      </w:r>
      <w:r w:rsidR="00D05F02">
        <w:t>Data</w:t>
      </w:r>
    </w:p>
    <w:p w:rsidR="00D05F02" w:rsidRDefault="004150C0" w:rsidP="00D05F02">
      <w:pPr>
        <w:pStyle w:val="MDPI31text"/>
      </w:pPr>
      <w:r>
        <w:t>The chosen data</w:t>
      </w:r>
      <w:r w:rsidR="00D05F02" w:rsidRPr="00D05F02">
        <w:t>sets encompass a variety of shoreline environments (coastal, fluvial and lacustrine) and collection platforms (oblique stationary cameras, oblique aircraft, nadir UAV, and nadir satellite).</w:t>
      </w:r>
    </w:p>
    <w:p w:rsidR="00D05F02" w:rsidRPr="00E879CA" w:rsidRDefault="006E051C" w:rsidP="00D05F02">
      <w:pPr>
        <w:pStyle w:val="MDPI23heading3"/>
      </w:pPr>
      <w:r>
        <w:t xml:space="preserve">2.6.1. </w:t>
      </w:r>
      <w:r w:rsidRPr="006E051C">
        <w:t>NWPU-RESISC45</w:t>
      </w:r>
    </w:p>
    <w:p w:rsidR="00D05F02" w:rsidRDefault="00D05F02" w:rsidP="00D05F02">
      <w:pPr>
        <w:pStyle w:val="MDPI31text"/>
      </w:pPr>
      <w:r w:rsidRPr="00D05F02">
        <w:t xml:space="preserve">To evaluate the MobileNetV2 DCNN with a conventional satellite-derived land use/land cover dataset, we chose the NWPU-RESISC45, which is a publicly available benchmark for REmote Sensing Image Scene Classification (RESISC), created by Northwestern Polytechnical University (NWPU). The entire dataset, described by </w:t>
      </w:r>
      <w:r w:rsidR="00746007">
        <w:t>[6]</w:t>
      </w:r>
      <w:r w:rsidRPr="00D05F02">
        <w:t>, contains 31,500 high-resolution images from Google Earth imagery, in 45 scene classes with 700 images in each class. The majority of those classes are urban/anthropogenic. We chose to use a subset of 11 classes corresponding to natur</w:t>
      </w:r>
      <w:r w:rsidR="003674D3">
        <w:t>al landforms and land</w:t>
      </w:r>
      <w:r w:rsidR="004150C0">
        <w:t xml:space="preserve"> </w:t>
      </w:r>
      <w:r w:rsidR="003674D3">
        <w:t>cover (</w:t>
      </w:r>
      <w:r w:rsidR="003674D3" w:rsidRPr="003674D3">
        <w:rPr>
          <w:highlight w:val="yellow"/>
        </w:rPr>
        <w:t>Figure</w:t>
      </w:r>
      <w:r w:rsidRPr="003674D3">
        <w:rPr>
          <w:highlight w:val="yellow"/>
        </w:rPr>
        <w:t xml:space="preserve"> 3</w:t>
      </w:r>
      <w:r w:rsidRPr="00D05F02">
        <w:t>), namely: beach, chaparral, desert, forest, island, lake, meadow, mountain, river, sea ice, and wetland. All images are 256x256 pixels. We randomly chose 350 images from each class for DCNN training, and 350 for testing.</w:t>
      </w:r>
    </w:p>
    <w:p w:rsidR="00F9103B" w:rsidRDefault="00F9103B" w:rsidP="00D05F02">
      <w:pPr>
        <w:pStyle w:val="MDPI31text"/>
      </w:pPr>
    </w:p>
    <w:tbl>
      <w:tblPr>
        <w:tblW w:w="0" w:type="auto"/>
        <w:jc w:val="center"/>
        <w:tblLook w:val="04A0" w:firstRow="1" w:lastRow="0" w:firstColumn="1" w:lastColumn="0" w:noHBand="0" w:noVBand="1"/>
      </w:tblPr>
      <w:tblGrid>
        <w:gridCol w:w="6216"/>
        <w:gridCol w:w="264"/>
      </w:tblGrid>
      <w:tr w:rsidR="0015214C" w:rsidRPr="00E879CA" w:rsidTr="00A942D1">
        <w:trPr>
          <w:trHeight w:val="6012"/>
          <w:jc w:val="center"/>
        </w:trPr>
        <w:tc>
          <w:tcPr>
            <w:tcW w:w="6216" w:type="dxa"/>
          </w:tcPr>
          <w:p w:rsidR="00F9103B" w:rsidRPr="009356FF" w:rsidRDefault="00F9103B" w:rsidP="0045281A">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78BA425B" wp14:editId="1C908523">
                  <wp:extent cx="3802380" cy="3802380"/>
                  <wp:effectExtent l="0" t="0" r="7620" b="7620"/>
                  <wp:docPr id="18" name="Picture 18" descr="seabright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bright_mont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2380" cy="3802380"/>
                          </a:xfrm>
                          <a:prstGeom prst="rect">
                            <a:avLst/>
                          </a:prstGeom>
                          <a:noFill/>
                          <a:ln>
                            <a:noFill/>
                          </a:ln>
                        </pic:spPr>
                      </pic:pic>
                    </a:graphicData>
                  </a:graphic>
                </wp:inline>
              </w:drawing>
            </w:r>
          </w:p>
        </w:tc>
        <w:tc>
          <w:tcPr>
            <w:tcW w:w="264" w:type="dxa"/>
          </w:tcPr>
          <w:p w:rsidR="00F9103B" w:rsidRPr="009356FF" w:rsidRDefault="00F9103B" w:rsidP="0045281A">
            <w:pPr>
              <w:pStyle w:val="MDPI52figure"/>
              <w:adjustRightInd w:val="0"/>
              <w:snapToGrid w:val="0"/>
              <w:rPr>
                <w:sz w:val="20"/>
              </w:rPr>
            </w:pPr>
          </w:p>
        </w:tc>
      </w:tr>
    </w:tbl>
    <w:p w:rsidR="00F9103B" w:rsidRDefault="00F9103B" w:rsidP="00F9103B">
      <w:pPr>
        <w:pStyle w:val="MDPI51figurecaption"/>
      </w:pPr>
      <w:r>
        <w:rPr>
          <w:b/>
        </w:rPr>
        <w:t>Figure 4</w:t>
      </w:r>
      <w:r w:rsidRPr="00E879CA">
        <w:rPr>
          <w:b/>
        </w:rPr>
        <w:t>.</w:t>
      </w:r>
      <w:r w:rsidRPr="00E879CA">
        <w:t xml:space="preserve"> </w:t>
      </w:r>
      <w:r w:rsidRPr="00F9103B">
        <w:t xml:space="preserve">Example tiles from Seabright beach. Classes, from left to right, are anthropogenic/buildings, foam, road/pavement, </w:t>
      </w:r>
      <w:r>
        <w:t>sand, other natural terrain,</w:t>
      </w:r>
      <w:r w:rsidRPr="00F9103B">
        <w:t xml:space="preserve"> vegetation</w:t>
      </w:r>
      <w:r>
        <w:t>, and water</w:t>
      </w:r>
      <w:r w:rsidRPr="00F9103B">
        <w:t>.</w:t>
      </w:r>
    </w:p>
    <w:p w:rsidR="00D05F02" w:rsidRPr="00E879CA" w:rsidRDefault="006E051C" w:rsidP="00D05F02">
      <w:pPr>
        <w:pStyle w:val="MDPI23heading3"/>
      </w:pPr>
      <w:r>
        <w:t xml:space="preserve">2.6.2. </w:t>
      </w:r>
      <w:r w:rsidRPr="006E051C">
        <w:t>Seabright beach, CA.</w:t>
      </w:r>
    </w:p>
    <w:p w:rsidR="00D05F02" w:rsidRDefault="00D05F02" w:rsidP="00D05F02">
      <w:pPr>
        <w:pStyle w:val="MDPI31text"/>
      </w:pPr>
      <w:r w:rsidRPr="00D05F02">
        <w:t xml:space="preserve">The dataset consists of 13 images </w:t>
      </w:r>
      <w:r w:rsidR="00CD7EC5">
        <w:t xml:space="preserve">of the shorefront at Seabright, Santa Cruz, CA. Images were </w:t>
      </w:r>
      <w:r w:rsidRPr="00D05F02">
        <w:t>collected from a fixed-wing aircraft in February 2016, of which a random subset of seven were used for training, and six for testing</w:t>
      </w:r>
      <w:r w:rsidR="00C07BB3">
        <w:t xml:space="preserve"> (</w:t>
      </w:r>
      <w:r w:rsidR="00C07BB3" w:rsidRPr="00C07BB3">
        <w:rPr>
          <w:highlight w:val="yellow"/>
        </w:rPr>
        <w:t>Supplemental data S1A and S1B</w:t>
      </w:r>
      <w:r w:rsidR="00C07BB3">
        <w:t>)</w:t>
      </w:r>
      <w:r w:rsidRPr="00D05F02">
        <w:t xml:space="preserve">. Training and testing tiles were generated for </w:t>
      </w:r>
      <w:r w:rsidR="00FE6163">
        <w:t>seven classes (Table A</w:t>
      </w:r>
      <w:r w:rsidR="00CD7EC5">
        <w:t xml:space="preserve">1 and </w:t>
      </w:r>
      <w:r w:rsidR="00CD7EC5" w:rsidRPr="003674D3">
        <w:rPr>
          <w:highlight w:val="yellow"/>
        </w:rPr>
        <w:t>Figure</w:t>
      </w:r>
      <w:r w:rsidR="003674D3" w:rsidRPr="003674D3">
        <w:rPr>
          <w:highlight w:val="yellow"/>
        </w:rPr>
        <w:t>s</w:t>
      </w:r>
      <w:r w:rsidRPr="003674D3">
        <w:rPr>
          <w:highlight w:val="yellow"/>
        </w:rPr>
        <w:t xml:space="preserve"> 2, 3,</w:t>
      </w:r>
      <w:r w:rsidR="003674D3" w:rsidRPr="003674D3">
        <w:rPr>
          <w:highlight w:val="yellow"/>
        </w:rPr>
        <w:t xml:space="preserve"> and</w:t>
      </w:r>
      <w:r w:rsidRPr="003674D3">
        <w:rPr>
          <w:highlight w:val="yellow"/>
        </w:rPr>
        <w:t xml:space="preserve"> 4</w:t>
      </w:r>
      <w:r w:rsidRPr="00D05F02">
        <w:t>).</w:t>
      </w:r>
    </w:p>
    <w:tbl>
      <w:tblPr>
        <w:tblW w:w="0" w:type="auto"/>
        <w:jc w:val="center"/>
        <w:tblLook w:val="04A0" w:firstRow="1" w:lastRow="0" w:firstColumn="1" w:lastColumn="0" w:noHBand="0" w:noVBand="1"/>
      </w:tblPr>
      <w:tblGrid>
        <w:gridCol w:w="5053"/>
        <w:gridCol w:w="347"/>
      </w:tblGrid>
      <w:tr w:rsidR="00AD26B2" w:rsidRPr="00E879CA" w:rsidTr="00A942D1">
        <w:trPr>
          <w:trHeight w:val="6751"/>
          <w:jc w:val="center"/>
        </w:trPr>
        <w:tc>
          <w:tcPr>
            <w:tcW w:w="5053" w:type="dxa"/>
          </w:tcPr>
          <w:p w:rsidR="00F9103B" w:rsidRPr="009356FF" w:rsidRDefault="00F9103B" w:rsidP="00A942D1">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extent cx="3071824" cy="4290060"/>
                  <wp:effectExtent l="0" t="0" r="0" b="0"/>
                  <wp:docPr id="19" name="Picture 19" descr="ontario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tario_mont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1824" cy="4290060"/>
                          </a:xfrm>
                          <a:prstGeom prst="rect">
                            <a:avLst/>
                          </a:prstGeom>
                          <a:noFill/>
                          <a:ln>
                            <a:noFill/>
                          </a:ln>
                        </pic:spPr>
                      </pic:pic>
                    </a:graphicData>
                  </a:graphic>
                </wp:inline>
              </w:drawing>
            </w:r>
          </w:p>
        </w:tc>
        <w:tc>
          <w:tcPr>
            <w:tcW w:w="347" w:type="dxa"/>
          </w:tcPr>
          <w:p w:rsidR="00F9103B" w:rsidRPr="009356FF" w:rsidRDefault="00F9103B" w:rsidP="0045281A">
            <w:pPr>
              <w:pStyle w:val="MDPI52figure"/>
              <w:adjustRightInd w:val="0"/>
              <w:snapToGrid w:val="0"/>
              <w:rPr>
                <w:sz w:val="20"/>
              </w:rPr>
            </w:pPr>
          </w:p>
        </w:tc>
      </w:tr>
    </w:tbl>
    <w:p w:rsidR="00F9103B" w:rsidRDefault="00F9103B" w:rsidP="00F9103B">
      <w:pPr>
        <w:pStyle w:val="MDPI51figurecaption"/>
      </w:pPr>
      <w:r>
        <w:rPr>
          <w:b/>
        </w:rPr>
        <w:t>Figure 5</w:t>
      </w:r>
      <w:r w:rsidRPr="00E879CA">
        <w:rPr>
          <w:b/>
        </w:rPr>
        <w:t>.</w:t>
      </w:r>
      <w:r w:rsidRPr="00E879CA">
        <w:t xml:space="preserve"> </w:t>
      </w:r>
      <w:r w:rsidRPr="00F9103B">
        <w:t>Example tiles from Lake Ontario shoreline. Classes, from left to right, are anthropogenic/buildings, sediment, other natural terrain, vegetation, and water.</w:t>
      </w:r>
    </w:p>
    <w:p w:rsidR="00D05F02" w:rsidRPr="00E879CA" w:rsidRDefault="005A68FF" w:rsidP="00D05F02">
      <w:pPr>
        <w:pStyle w:val="MDPI23heading3"/>
      </w:pPr>
      <w:r>
        <w:t>2.6.3</w:t>
      </w:r>
      <w:r w:rsidR="00493799">
        <w:t xml:space="preserve">. </w:t>
      </w:r>
      <w:r w:rsidR="00493799" w:rsidRPr="00493799">
        <w:t>Lake Ontario, NY.</w:t>
      </w:r>
    </w:p>
    <w:p w:rsidR="00D05F02" w:rsidRDefault="00D05F02" w:rsidP="00D05F02">
      <w:pPr>
        <w:pStyle w:val="MDPI31text"/>
      </w:pPr>
      <w:r w:rsidRPr="00D05F02">
        <w:t xml:space="preserve">The dataset consists of 48 images obtained in July 2017 from a Ricoh GRII camera mounted to a 3DR Solo quadcopter, a small unmanned aerial system (UAS), flying 80-100 meters above ground level in the vicinity of Braddock Bay, New York, on the shores of southern Lake Ontario </w:t>
      </w:r>
      <w:r w:rsidR="00746007">
        <w:t>[64]</w:t>
      </w:r>
      <w:r w:rsidRPr="00D05F02">
        <w:t>. A random subset of 24 were used for training, and 24 for testing</w:t>
      </w:r>
      <w:r w:rsidR="00C07BB3">
        <w:t xml:space="preserve"> (</w:t>
      </w:r>
      <w:r w:rsidR="00C07BB3">
        <w:rPr>
          <w:highlight w:val="yellow"/>
        </w:rPr>
        <w:t>Supplemental data S1C and S1D</w:t>
      </w:r>
      <w:r w:rsidR="00C07BB3">
        <w:t>)</w:t>
      </w:r>
      <w:r w:rsidRPr="00D05F02">
        <w:t xml:space="preserve">. Training and testing tiles were generated for </w:t>
      </w:r>
      <w:r w:rsidR="003674D3" w:rsidRPr="003674D3">
        <w:t>five</w:t>
      </w:r>
      <w:r w:rsidR="00FE6163">
        <w:t xml:space="preserve"> classes (Table A</w:t>
      </w:r>
      <w:r w:rsidR="00CD7EC5">
        <w:t xml:space="preserve">2 and </w:t>
      </w:r>
      <w:r w:rsidR="00CD7EC5" w:rsidRPr="003674D3">
        <w:rPr>
          <w:highlight w:val="yellow"/>
        </w:rPr>
        <w:t>Figure</w:t>
      </w:r>
      <w:r w:rsidRPr="003674D3">
        <w:rPr>
          <w:highlight w:val="yellow"/>
        </w:rPr>
        <w:t xml:space="preserve"> 5</w:t>
      </w:r>
      <w:r w:rsidRPr="00D05F02">
        <w:t>).</w:t>
      </w:r>
    </w:p>
    <w:tbl>
      <w:tblPr>
        <w:tblW w:w="0" w:type="auto"/>
        <w:jc w:val="center"/>
        <w:tblLook w:val="04A0" w:firstRow="1" w:lastRow="0" w:firstColumn="1" w:lastColumn="0" w:noHBand="0" w:noVBand="1"/>
      </w:tblPr>
      <w:tblGrid>
        <w:gridCol w:w="4722"/>
        <w:gridCol w:w="236"/>
      </w:tblGrid>
      <w:tr w:rsidR="0015214C" w:rsidRPr="00E879CA" w:rsidTr="00A942D1">
        <w:trPr>
          <w:jc w:val="center"/>
        </w:trPr>
        <w:tc>
          <w:tcPr>
            <w:tcW w:w="4722" w:type="dxa"/>
          </w:tcPr>
          <w:p w:rsidR="00F9103B" w:rsidRPr="009356FF" w:rsidRDefault="00F9103B" w:rsidP="0045281A">
            <w:pPr>
              <w:pStyle w:val="MDPI52figure"/>
              <w:adjustRightInd w:val="0"/>
              <w:snapToGrid w:val="0"/>
              <w:rPr>
                <w:sz w:val="20"/>
              </w:rPr>
            </w:pPr>
            <w:r>
              <w:rPr>
                <w:rFonts w:asciiTheme="majorHAnsi" w:hAnsiTheme="majorHAnsi" w:cstheme="majorHAnsi"/>
                <w:noProof/>
                <w:szCs w:val="24"/>
                <w:lang w:eastAsia="en-US" w:bidi="ar-SA"/>
              </w:rPr>
              <w:lastRenderedPageBreak/>
              <w:drawing>
                <wp:inline distT="0" distB="0" distL="0" distR="0" wp14:anchorId="16FC1125" wp14:editId="5F2A71D6">
                  <wp:extent cx="2645770" cy="4625340"/>
                  <wp:effectExtent l="0" t="0" r="2540" b="3810"/>
                  <wp:docPr id="20" name="Picture 20" descr="gc_mo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_mo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4198" cy="4657555"/>
                          </a:xfrm>
                          <a:prstGeom prst="rect">
                            <a:avLst/>
                          </a:prstGeom>
                          <a:noFill/>
                          <a:ln>
                            <a:noFill/>
                          </a:ln>
                        </pic:spPr>
                      </pic:pic>
                    </a:graphicData>
                  </a:graphic>
                </wp:inline>
              </w:drawing>
            </w:r>
          </w:p>
        </w:tc>
        <w:tc>
          <w:tcPr>
            <w:tcW w:w="236" w:type="dxa"/>
          </w:tcPr>
          <w:p w:rsidR="00F9103B" w:rsidRPr="009356FF" w:rsidRDefault="00F9103B" w:rsidP="0045281A">
            <w:pPr>
              <w:pStyle w:val="MDPI52figure"/>
              <w:adjustRightInd w:val="0"/>
              <w:snapToGrid w:val="0"/>
              <w:rPr>
                <w:sz w:val="20"/>
              </w:rPr>
            </w:pPr>
          </w:p>
        </w:tc>
      </w:tr>
    </w:tbl>
    <w:p w:rsidR="00F9103B" w:rsidRDefault="00F9103B" w:rsidP="00F9103B">
      <w:pPr>
        <w:pStyle w:val="MDPI51figurecaption"/>
      </w:pPr>
      <w:r>
        <w:rPr>
          <w:b/>
        </w:rPr>
        <w:t>Figure 6</w:t>
      </w:r>
      <w:r w:rsidRPr="00E879CA">
        <w:rPr>
          <w:b/>
        </w:rPr>
        <w:t>.</w:t>
      </w:r>
      <w:r w:rsidRPr="00E879CA">
        <w:t xml:space="preserve"> </w:t>
      </w:r>
      <w:r w:rsidRPr="00F9103B">
        <w:t>Example tiles from Grand Canyon. Classes, from left to right, are rock/scree, sand, vegetation, and water.</w:t>
      </w:r>
    </w:p>
    <w:p w:rsidR="00D05F02" w:rsidRPr="00E879CA" w:rsidRDefault="005A68FF" w:rsidP="00D05F02">
      <w:pPr>
        <w:pStyle w:val="MDPI23heading3"/>
      </w:pPr>
      <w:r>
        <w:t>2.6.4</w:t>
      </w:r>
      <w:r w:rsidR="00493799">
        <w:t xml:space="preserve">. </w:t>
      </w:r>
      <w:r w:rsidR="00493799" w:rsidRPr="00493799">
        <w:t>Grand Canyon, AZ.</w:t>
      </w:r>
    </w:p>
    <w:p w:rsidR="00D05F02" w:rsidRDefault="00D05F02" w:rsidP="003674D3">
      <w:pPr>
        <w:pStyle w:val="MDPI31text"/>
      </w:pPr>
      <w:r w:rsidRPr="00D05F02">
        <w:t>The dataset consists of 14 images collected from a stationary autonomous camera systems monitoring eddy sandbars along the Colorado River in Grand Canyon. The camera system, sites and imagery is described in</w:t>
      </w:r>
      <w:r w:rsidR="00746007">
        <w:t xml:space="preserve"> [16]</w:t>
      </w:r>
      <w:r w:rsidRPr="00D05F02">
        <w:t>. Imagery came from various seasons and river flow levels, and sites differ considerably in terms of bedrock geology, riparian vegetation, sunlight/shade, and water turbidity. One image from each of seven sites were used for training, and one from each those of same seven sites were use</w:t>
      </w:r>
      <w:r w:rsidR="00CD7EC5">
        <w:t>d for testing</w:t>
      </w:r>
      <w:r w:rsidR="00C07BB3">
        <w:t xml:space="preserve"> (</w:t>
      </w:r>
      <w:r w:rsidR="00C07BB3">
        <w:rPr>
          <w:highlight w:val="yellow"/>
        </w:rPr>
        <w:t>Supplemental data S1E and S1F</w:t>
      </w:r>
      <w:r w:rsidR="00C07BB3">
        <w:t>)</w:t>
      </w:r>
      <w:r w:rsidR="00CD7EC5">
        <w:t xml:space="preserve">. </w:t>
      </w:r>
      <w:r w:rsidR="003674D3" w:rsidRPr="00D05F02">
        <w:t xml:space="preserve">Training and testing tiles were generated for </w:t>
      </w:r>
      <w:r w:rsidR="003674D3">
        <w:t>four</w:t>
      </w:r>
      <w:r w:rsidR="00FE6163">
        <w:t xml:space="preserve"> classes (Table A</w:t>
      </w:r>
      <w:r w:rsidR="003674D3">
        <w:t xml:space="preserve">3 and </w:t>
      </w:r>
      <w:r w:rsidR="003674D3" w:rsidRPr="003674D3">
        <w:rPr>
          <w:highlight w:val="yellow"/>
        </w:rPr>
        <w:t>Figure 6</w:t>
      </w:r>
      <w:r w:rsidR="003674D3" w:rsidRPr="00D05F02">
        <w:t>).</w:t>
      </w:r>
    </w:p>
    <w:tbl>
      <w:tblPr>
        <w:tblW w:w="0" w:type="auto"/>
        <w:tblLook w:val="04A0" w:firstRow="1" w:lastRow="0" w:firstColumn="1" w:lastColumn="0" w:noHBand="0" w:noVBand="1"/>
      </w:tblPr>
      <w:tblGrid>
        <w:gridCol w:w="222"/>
        <w:gridCol w:w="8581"/>
      </w:tblGrid>
      <w:tr w:rsidR="00F9103B" w:rsidRPr="00E879CA" w:rsidTr="0015214C">
        <w:trPr>
          <w:trHeight w:val="5513"/>
        </w:trPr>
        <w:tc>
          <w:tcPr>
            <w:tcW w:w="204" w:type="dxa"/>
          </w:tcPr>
          <w:p w:rsidR="00F9103B" w:rsidRPr="009356FF" w:rsidRDefault="00F9103B" w:rsidP="0045281A">
            <w:pPr>
              <w:pStyle w:val="MDPI52figure"/>
              <w:adjustRightInd w:val="0"/>
              <w:snapToGrid w:val="0"/>
              <w:rPr>
                <w:sz w:val="20"/>
              </w:rPr>
            </w:pPr>
          </w:p>
        </w:tc>
        <w:tc>
          <w:tcPr>
            <w:tcW w:w="7942" w:type="dxa"/>
          </w:tcPr>
          <w:p w:rsidR="00F9103B" w:rsidRPr="009356FF" w:rsidRDefault="000F46EF" w:rsidP="0045281A">
            <w:pPr>
              <w:pStyle w:val="MDPI52figure"/>
              <w:adjustRightInd w:val="0"/>
              <w:snapToGrid w:val="0"/>
              <w:rPr>
                <w:sz w:val="20"/>
              </w:rPr>
            </w:pPr>
            <w:r>
              <w:rPr>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pt;height:292.8pt">
                  <v:imagedata r:id="rId16" o:title="ccr_montage"/>
                </v:shape>
              </w:pict>
            </w:r>
          </w:p>
        </w:tc>
      </w:tr>
    </w:tbl>
    <w:p w:rsidR="00F9103B" w:rsidRDefault="00F9103B" w:rsidP="00E70D00">
      <w:pPr>
        <w:pStyle w:val="MDPI51figurecaption"/>
      </w:pPr>
      <w:r>
        <w:rPr>
          <w:b/>
        </w:rPr>
        <w:t>Figure 7</w:t>
      </w:r>
      <w:r w:rsidRPr="00E879CA">
        <w:rPr>
          <w:b/>
        </w:rPr>
        <w:t>.</w:t>
      </w:r>
      <w:r w:rsidRPr="00E879CA">
        <w:t xml:space="preserve"> </w:t>
      </w:r>
      <w:r w:rsidRPr="00AA0DFB">
        <w:t xml:space="preserve">Example tiles from </w:t>
      </w:r>
      <w:r w:rsidR="0015214C">
        <w:t>CCRP</w:t>
      </w:r>
      <w:r w:rsidR="004150C0">
        <w:t xml:space="preserve"> data</w:t>
      </w:r>
      <w:r w:rsidRPr="00AA0DFB">
        <w:t xml:space="preserve">set. Classes, from left to right, are </w:t>
      </w:r>
      <w:r w:rsidR="0015214C">
        <w:t>buildings/anthropogenic</w:t>
      </w:r>
      <w:r w:rsidRPr="00AA0DFB">
        <w:t xml:space="preserve">, </w:t>
      </w:r>
      <w:r w:rsidR="0015214C">
        <w:t>beach</w:t>
      </w:r>
      <w:r w:rsidRPr="00AA0DFB">
        <w:t xml:space="preserve">, </w:t>
      </w:r>
      <w:r w:rsidR="0015214C">
        <w:t>cliff</w:t>
      </w:r>
      <w:r w:rsidRPr="00AA0DFB">
        <w:t xml:space="preserve">, </w:t>
      </w:r>
      <w:r w:rsidR="0015214C">
        <w:t>road</w:t>
      </w:r>
      <w:r w:rsidRPr="00AA0DFB">
        <w:t xml:space="preserve">, </w:t>
      </w:r>
      <w:r w:rsidR="0015214C">
        <w:t>sky</w:t>
      </w:r>
      <w:r w:rsidRPr="00AA0DFB">
        <w:t xml:space="preserve">, </w:t>
      </w:r>
      <w:r w:rsidR="0015214C">
        <w:t>surf/foam</w:t>
      </w:r>
      <w:r w:rsidRPr="00AA0DFB">
        <w:t xml:space="preserve">, </w:t>
      </w:r>
      <w:r w:rsidR="0015214C">
        <w:t>swash</w:t>
      </w:r>
      <w:r w:rsidRPr="00AA0DFB">
        <w:t xml:space="preserve">, </w:t>
      </w:r>
      <w:r w:rsidR="0015214C">
        <w:t>other natural terrain</w:t>
      </w:r>
      <w:r w:rsidRPr="00AA0DFB">
        <w:t xml:space="preserve">, </w:t>
      </w:r>
      <w:r w:rsidR="0015214C">
        <w:t xml:space="preserve">vegetation, </w:t>
      </w:r>
      <w:r w:rsidRPr="00AA0DFB">
        <w:t xml:space="preserve">and </w:t>
      </w:r>
      <w:r w:rsidR="0015214C">
        <w:t>water</w:t>
      </w:r>
      <w:r w:rsidRPr="00AA0DFB">
        <w:t>.</w:t>
      </w:r>
    </w:p>
    <w:p w:rsidR="00D05F02" w:rsidRPr="00E879CA" w:rsidRDefault="005A68FF" w:rsidP="00D05F02">
      <w:pPr>
        <w:pStyle w:val="MDPI23heading3"/>
      </w:pPr>
      <w:r>
        <w:t>2.6.5</w:t>
      </w:r>
      <w:r w:rsidR="00493799">
        <w:t xml:space="preserve">. </w:t>
      </w:r>
      <w:r w:rsidR="00493799" w:rsidRPr="00493799">
        <w:t>California Coastal Records (CCRP).</w:t>
      </w:r>
    </w:p>
    <w:p w:rsidR="00D05F02" w:rsidRPr="00D05F02" w:rsidRDefault="00D05F02" w:rsidP="00144B4A">
      <w:pPr>
        <w:pStyle w:val="MDPI31text"/>
      </w:pPr>
      <w:r w:rsidRPr="00D05F02">
        <w:t>The dataset consists of a sample of 75 images from the California Coastal Records Project</w:t>
      </w:r>
      <w:r w:rsidR="00746007">
        <w:t xml:space="preserve"> (CCRP)</w:t>
      </w:r>
      <w:r w:rsidRPr="00D05F02">
        <w:t xml:space="preserve"> </w:t>
      </w:r>
      <w:r w:rsidR="00746007">
        <w:t>[65]</w:t>
      </w:r>
      <w:r w:rsidRPr="00D05F02">
        <w:t>, of which 45 were used for training, and 30 for testing</w:t>
      </w:r>
      <w:r w:rsidR="00C07BB3">
        <w:t xml:space="preserve"> (</w:t>
      </w:r>
      <w:r w:rsidR="00C07BB3">
        <w:rPr>
          <w:highlight w:val="yellow"/>
        </w:rPr>
        <w:t>Supplemental data S1G and S1H</w:t>
      </w:r>
      <w:r w:rsidR="00C07BB3">
        <w:t>)</w:t>
      </w:r>
      <w:r w:rsidRPr="00D05F02">
        <w:t xml:space="preserve">. The photographs were taken over several years and times of the year, from sites all along the California coast, with a handheld digital single-lens reflex camera from a helicopter flying at approximately 50–600 m elevation </w:t>
      </w:r>
      <w:r w:rsidR="00746007">
        <w:t>[20]</w:t>
      </w:r>
      <w:r w:rsidR="00C07BB3">
        <w:t>. The set includes a very w</w:t>
      </w:r>
      <w:r w:rsidRPr="00D05F02">
        <w:t xml:space="preserve">ide range of coastal environments, </w:t>
      </w:r>
      <w:r w:rsidR="00C07BB3">
        <w:t>at very oblique angles, with a corresponding</w:t>
      </w:r>
      <w:r w:rsidRPr="00D05F02">
        <w:t xml:space="preserve"> very large horizontal footprint</w:t>
      </w:r>
      <w:r w:rsidR="003674D3">
        <w:t xml:space="preserve">. </w:t>
      </w:r>
      <w:r w:rsidR="003674D3" w:rsidRPr="00D05F02">
        <w:t xml:space="preserve">Training and testing tiles were generated for </w:t>
      </w:r>
      <w:r w:rsidR="003674D3">
        <w:t>ten</w:t>
      </w:r>
      <w:r w:rsidR="00FE6163">
        <w:t xml:space="preserve"> classes (Table A</w:t>
      </w:r>
      <w:r w:rsidR="003674D3">
        <w:t xml:space="preserve">4 and </w:t>
      </w:r>
      <w:r w:rsidR="003674D3" w:rsidRPr="003674D3">
        <w:rPr>
          <w:highlight w:val="yellow"/>
        </w:rPr>
        <w:t>Figure</w:t>
      </w:r>
      <w:r w:rsidR="003674D3">
        <w:rPr>
          <w:highlight w:val="yellow"/>
        </w:rPr>
        <w:t xml:space="preserve"> 7</w:t>
      </w:r>
      <w:r w:rsidR="003674D3" w:rsidRPr="00D05F02">
        <w:t>).</w:t>
      </w:r>
    </w:p>
    <w:p w:rsidR="00EE6778" w:rsidRPr="00E879CA" w:rsidRDefault="00EE6778" w:rsidP="00EE6778">
      <w:pPr>
        <w:pStyle w:val="MDPI41tablecaption"/>
        <w:jc w:val="center"/>
      </w:pPr>
      <w:r w:rsidRPr="00E879CA">
        <w:rPr>
          <w:b/>
        </w:rPr>
        <w:t>Table 1.</w:t>
      </w:r>
      <w:r w:rsidRPr="00E879CA">
        <w:t xml:space="preserve"> </w:t>
      </w:r>
      <w:r w:rsidR="00A635BB" w:rsidRPr="00A635BB">
        <w:t>Out-of-calibration whole tile classification accurac</w:t>
      </w:r>
      <w:r w:rsidR="004150C0">
        <w:t>ies and F1 scores for each data</w:t>
      </w:r>
      <w:r w:rsidR="00A635BB" w:rsidRPr="00A635BB">
        <w:t>set and tile size</w:t>
      </w:r>
      <w:r w:rsidR="00A635BB">
        <w:t>.</w:t>
      </w:r>
    </w:p>
    <w:tbl>
      <w:tblPr>
        <w:tblStyle w:val="TableGrid"/>
        <w:tblW w:w="0" w:type="auto"/>
        <w:jc w:val="center"/>
        <w:tblLook w:val="04A0" w:firstRow="1" w:lastRow="0" w:firstColumn="1" w:lastColumn="0" w:noHBand="0" w:noVBand="1"/>
      </w:tblPr>
      <w:tblGrid>
        <w:gridCol w:w="1943"/>
        <w:gridCol w:w="1063"/>
        <w:gridCol w:w="1223"/>
        <w:gridCol w:w="1168"/>
        <w:gridCol w:w="1146"/>
      </w:tblGrid>
      <w:tr w:rsidR="00A635BB" w:rsidRPr="00A635BB" w:rsidTr="0045281A">
        <w:trPr>
          <w:jc w:val="center"/>
        </w:trPr>
        <w:tc>
          <w:tcPr>
            <w:tcW w:w="1943" w:type="dxa"/>
          </w:tcPr>
          <w:p w:rsidR="00A635BB" w:rsidRPr="00A635BB" w:rsidRDefault="00A635BB" w:rsidP="0045281A">
            <w:pPr>
              <w:rPr>
                <w:rFonts w:ascii="Palatino Linotype" w:hAnsi="Palatino Linotype" w:cstheme="majorHAnsi"/>
                <w:b/>
                <w:sz w:val="20"/>
                <w:szCs w:val="24"/>
              </w:rPr>
            </w:pPr>
          </w:p>
        </w:tc>
        <w:tc>
          <w:tcPr>
            <w:tcW w:w="2286" w:type="dxa"/>
            <w:gridSpan w:val="2"/>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i/>
                <w:sz w:val="20"/>
                <w:szCs w:val="24"/>
              </w:rPr>
              <w:t>T</w:t>
            </w:r>
            <w:r w:rsidRPr="00A635BB">
              <w:rPr>
                <w:rFonts w:ascii="Palatino Linotype" w:hAnsi="Palatino Linotype" w:cstheme="majorHAnsi"/>
                <w:b/>
                <w:sz w:val="20"/>
                <w:szCs w:val="24"/>
              </w:rPr>
              <w:t xml:space="preserve"> = 96</w:t>
            </w:r>
          </w:p>
        </w:tc>
        <w:tc>
          <w:tcPr>
            <w:tcW w:w="2314" w:type="dxa"/>
            <w:gridSpan w:val="2"/>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i/>
                <w:sz w:val="20"/>
                <w:szCs w:val="24"/>
              </w:rPr>
              <w:t>T</w:t>
            </w:r>
            <w:r w:rsidRPr="00A635BB">
              <w:rPr>
                <w:rFonts w:ascii="Palatino Linotype" w:hAnsi="Palatino Linotype" w:cstheme="majorHAnsi"/>
                <w:b/>
                <w:sz w:val="20"/>
                <w:szCs w:val="24"/>
              </w:rPr>
              <w:t xml:space="preserve"> = 224</w:t>
            </w:r>
          </w:p>
        </w:tc>
      </w:tr>
      <w:tr w:rsidR="00A635BB" w:rsidRPr="00A635BB" w:rsidTr="0045281A">
        <w:trPr>
          <w:jc w:val="center"/>
        </w:trPr>
        <w:tc>
          <w:tcPr>
            <w:tcW w:w="1943" w:type="dxa"/>
          </w:tcPr>
          <w:p w:rsidR="00A635BB" w:rsidRPr="00A635BB" w:rsidRDefault="004150C0" w:rsidP="0045281A">
            <w:pPr>
              <w:rPr>
                <w:rFonts w:ascii="Palatino Linotype" w:hAnsi="Palatino Linotype" w:cstheme="majorHAnsi"/>
                <w:b/>
                <w:sz w:val="20"/>
                <w:szCs w:val="24"/>
              </w:rPr>
            </w:pPr>
            <w:r>
              <w:rPr>
                <w:rFonts w:ascii="Palatino Linotype" w:hAnsi="Palatino Linotype" w:cstheme="majorHAnsi"/>
                <w:b/>
                <w:sz w:val="20"/>
                <w:szCs w:val="24"/>
              </w:rPr>
              <w:t>Data</w:t>
            </w:r>
            <w:r w:rsidR="00A635BB" w:rsidRPr="00A635BB">
              <w:rPr>
                <w:rFonts w:ascii="Palatino Linotype" w:hAnsi="Palatino Linotype" w:cstheme="majorHAnsi"/>
                <w:b/>
                <w:sz w:val="20"/>
                <w:szCs w:val="24"/>
              </w:rPr>
              <w:t>set</w:t>
            </w:r>
          </w:p>
        </w:tc>
        <w:tc>
          <w:tcPr>
            <w:tcW w:w="1063" w:type="dxa"/>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accuracy</w:t>
            </w:r>
          </w:p>
        </w:tc>
        <w:tc>
          <w:tcPr>
            <w:tcW w:w="1223" w:type="dxa"/>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F1 score</w:t>
            </w:r>
          </w:p>
        </w:tc>
        <w:tc>
          <w:tcPr>
            <w:tcW w:w="1168" w:type="dxa"/>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accuracy</w:t>
            </w:r>
          </w:p>
        </w:tc>
        <w:tc>
          <w:tcPr>
            <w:tcW w:w="1146" w:type="dxa"/>
          </w:tcPr>
          <w:p w:rsidR="00A635BB" w:rsidRPr="00A635BB" w:rsidRDefault="00A635BB" w:rsidP="0045281A">
            <w:pPr>
              <w:rPr>
                <w:rFonts w:ascii="Palatino Linotype" w:hAnsi="Palatino Linotype" w:cstheme="majorHAnsi"/>
                <w:b/>
                <w:sz w:val="20"/>
                <w:szCs w:val="24"/>
              </w:rPr>
            </w:pPr>
            <w:r w:rsidRPr="00A635BB">
              <w:rPr>
                <w:rFonts w:ascii="Palatino Linotype" w:hAnsi="Palatino Linotype" w:cstheme="majorHAnsi"/>
                <w:b/>
                <w:sz w:val="20"/>
                <w:szCs w:val="24"/>
              </w:rPr>
              <w:t>Mean F1 score</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1. NWPU</w:t>
            </w:r>
          </w:p>
        </w:tc>
        <w:tc>
          <w:tcPr>
            <w:tcW w:w="106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87%</w:t>
            </w:r>
          </w:p>
        </w:tc>
        <w:tc>
          <w:tcPr>
            <w:tcW w:w="122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93%</w:t>
            </w:r>
          </w:p>
        </w:tc>
        <w:tc>
          <w:tcPr>
            <w:tcW w:w="1168"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89%</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94%</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2. Seabright</w:t>
            </w:r>
          </w:p>
        </w:tc>
        <w:tc>
          <w:tcPr>
            <w:tcW w:w="106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94%</w:t>
            </w:r>
          </w:p>
        </w:tc>
        <w:tc>
          <w:tcPr>
            <w:tcW w:w="122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97%</w:t>
            </w:r>
          </w:p>
        </w:tc>
        <w:tc>
          <w:tcPr>
            <w:tcW w:w="1168"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96%</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97%</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3. Ontario</w:t>
            </w:r>
          </w:p>
        </w:tc>
        <w:tc>
          <w:tcPr>
            <w:tcW w:w="106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83%</w:t>
            </w:r>
          </w:p>
        </w:tc>
        <w:tc>
          <w:tcPr>
            <w:tcW w:w="122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91%</w:t>
            </w:r>
          </w:p>
        </w:tc>
        <w:tc>
          <w:tcPr>
            <w:tcW w:w="1168"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96%</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98%</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4. Grand Canyon</w:t>
            </w:r>
          </w:p>
        </w:tc>
        <w:tc>
          <w:tcPr>
            <w:tcW w:w="106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92%</w:t>
            </w:r>
          </w:p>
        </w:tc>
        <w:tc>
          <w:tcPr>
            <w:tcW w:w="122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96%</w:t>
            </w:r>
          </w:p>
        </w:tc>
        <w:tc>
          <w:tcPr>
            <w:tcW w:w="1168"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94%</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97%</w:t>
            </w:r>
          </w:p>
        </w:tc>
      </w:tr>
      <w:tr w:rsidR="00A635BB" w:rsidRPr="00A635BB" w:rsidTr="0045281A">
        <w:trPr>
          <w:jc w:val="center"/>
        </w:trPr>
        <w:tc>
          <w:tcPr>
            <w:tcW w:w="1943"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5. CCRP</w:t>
            </w:r>
          </w:p>
        </w:tc>
        <w:tc>
          <w:tcPr>
            <w:tcW w:w="1063" w:type="dxa"/>
          </w:tcPr>
          <w:p w:rsidR="00A635BB" w:rsidRPr="00A635BB" w:rsidRDefault="000F1D16" w:rsidP="0045281A">
            <w:pPr>
              <w:rPr>
                <w:rFonts w:ascii="Palatino Linotype" w:hAnsi="Palatino Linotype" w:cstheme="majorHAnsi"/>
                <w:sz w:val="20"/>
                <w:szCs w:val="24"/>
              </w:rPr>
            </w:pPr>
            <w:r>
              <w:rPr>
                <w:rFonts w:ascii="Palatino Linotype" w:hAnsi="Palatino Linotype" w:cstheme="majorHAnsi"/>
                <w:sz w:val="20"/>
                <w:szCs w:val="24"/>
              </w:rPr>
              <w:t>79</w:t>
            </w:r>
            <w:r w:rsidR="0019612A">
              <w:rPr>
                <w:rFonts w:ascii="Palatino Linotype" w:hAnsi="Palatino Linotype" w:cstheme="majorHAnsi"/>
                <w:sz w:val="20"/>
                <w:szCs w:val="24"/>
              </w:rPr>
              <w:t>%</w:t>
            </w:r>
          </w:p>
        </w:tc>
        <w:tc>
          <w:tcPr>
            <w:tcW w:w="1223" w:type="dxa"/>
          </w:tcPr>
          <w:p w:rsidR="00A635BB" w:rsidRPr="00A635BB" w:rsidRDefault="000F1D16" w:rsidP="0045281A">
            <w:pPr>
              <w:rPr>
                <w:rFonts w:ascii="Palatino Linotype" w:hAnsi="Palatino Linotype" w:cstheme="majorHAnsi"/>
                <w:sz w:val="20"/>
                <w:szCs w:val="24"/>
              </w:rPr>
            </w:pPr>
            <w:r>
              <w:rPr>
                <w:rFonts w:ascii="Palatino Linotype" w:hAnsi="Palatino Linotype" w:cstheme="majorHAnsi"/>
                <w:sz w:val="20"/>
                <w:szCs w:val="24"/>
              </w:rPr>
              <w:t>88</w:t>
            </w:r>
            <w:r w:rsidR="0019612A">
              <w:rPr>
                <w:rFonts w:ascii="Palatino Linotype" w:hAnsi="Palatino Linotype" w:cstheme="majorHAnsi"/>
                <w:sz w:val="20"/>
                <w:szCs w:val="24"/>
              </w:rPr>
              <w:t>%</w:t>
            </w:r>
          </w:p>
        </w:tc>
        <w:tc>
          <w:tcPr>
            <w:tcW w:w="1168" w:type="dxa"/>
          </w:tcPr>
          <w:p w:rsidR="00A635BB" w:rsidRPr="00A635BB" w:rsidRDefault="00181A1F" w:rsidP="0045281A">
            <w:pPr>
              <w:rPr>
                <w:rFonts w:ascii="Palatino Linotype" w:hAnsi="Palatino Linotype" w:cstheme="majorHAnsi"/>
                <w:sz w:val="20"/>
                <w:szCs w:val="24"/>
              </w:rPr>
            </w:pPr>
            <w:r>
              <w:rPr>
                <w:rFonts w:ascii="Palatino Linotype" w:hAnsi="Palatino Linotype" w:cstheme="majorHAnsi"/>
                <w:sz w:val="20"/>
                <w:szCs w:val="24"/>
              </w:rPr>
              <w:t>8</w:t>
            </w:r>
            <w:r w:rsidR="00821CAE">
              <w:rPr>
                <w:rFonts w:ascii="Palatino Linotype" w:hAnsi="Palatino Linotype" w:cstheme="majorHAnsi"/>
                <w:sz w:val="20"/>
                <w:szCs w:val="24"/>
              </w:rPr>
              <w:t>4</w:t>
            </w:r>
            <w:r w:rsidR="00A635BB" w:rsidRPr="00A635BB">
              <w:rPr>
                <w:rFonts w:ascii="Palatino Linotype" w:hAnsi="Palatino Linotype" w:cstheme="majorHAnsi"/>
                <w:sz w:val="20"/>
                <w:szCs w:val="24"/>
              </w:rPr>
              <w:t>%</w:t>
            </w:r>
          </w:p>
        </w:tc>
        <w:tc>
          <w:tcPr>
            <w:tcW w:w="1146" w:type="dxa"/>
          </w:tcPr>
          <w:p w:rsidR="00A635BB" w:rsidRPr="00A635BB" w:rsidRDefault="00A635BB" w:rsidP="0045281A">
            <w:pPr>
              <w:rPr>
                <w:rFonts w:ascii="Palatino Linotype" w:hAnsi="Palatino Linotype" w:cstheme="majorHAnsi"/>
                <w:sz w:val="20"/>
                <w:szCs w:val="24"/>
              </w:rPr>
            </w:pPr>
            <w:r w:rsidRPr="00A635BB">
              <w:rPr>
                <w:rFonts w:ascii="Palatino Linotype" w:hAnsi="Palatino Linotype" w:cstheme="majorHAnsi"/>
                <w:sz w:val="20"/>
                <w:szCs w:val="24"/>
              </w:rPr>
              <w:t>91%</w:t>
            </w:r>
          </w:p>
        </w:tc>
      </w:tr>
    </w:tbl>
    <w:p w:rsidR="009356FF" w:rsidRPr="00E879CA" w:rsidRDefault="009356FF" w:rsidP="009356FF">
      <w:pPr>
        <w:pStyle w:val="MDPI21heading1"/>
      </w:pPr>
      <w:r w:rsidRPr="00E879CA">
        <w:t>3. Results</w:t>
      </w:r>
    </w:p>
    <w:p w:rsidR="00144B4A" w:rsidRPr="00E879CA" w:rsidRDefault="00144B4A" w:rsidP="00144B4A">
      <w:pPr>
        <w:pStyle w:val="MDPI41tablecaption"/>
        <w:jc w:val="center"/>
      </w:pPr>
      <w:r>
        <w:rPr>
          <w:b/>
        </w:rPr>
        <w:t>Table 2</w:t>
      </w:r>
      <w:r w:rsidRPr="00E879CA">
        <w:rPr>
          <w:b/>
        </w:rPr>
        <w:t>.</w:t>
      </w:r>
      <w:r w:rsidRPr="00E879CA">
        <w:t xml:space="preserve"> </w:t>
      </w:r>
      <w:r w:rsidRPr="00144B4A">
        <w:t>Mean out-of-calibration whole tile classification accuracies (%), per class, for</w:t>
      </w:r>
      <w:r w:rsidR="004150C0">
        <w:t xml:space="preserve"> each of the non-satellite data</w:t>
      </w:r>
      <w:r w:rsidRPr="00144B4A">
        <w:t>sets (T=96 / T=224)</w:t>
      </w:r>
      <w:r>
        <w:t>.</w:t>
      </w:r>
    </w:p>
    <w:tbl>
      <w:tblPr>
        <w:tblStyle w:val="TableGrid"/>
        <w:tblW w:w="0" w:type="auto"/>
        <w:jc w:val="center"/>
        <w:tblLook w:val="04A0" w:firstRow="1" w:lastRow="0" w:firstColumn="1" w:lastColumn="0" w:noHBand="0" w:noVBand="1"/>
      </w:tblPr>
      <w:tblGrid>
        <w:gridCol w:w="1664"/>
        <w:gridCol w:w="1420"/>
        <w:gridCol w:w="1365"/>
        <w:gridCol w:w="1846"/>
        <w:gridCol w:w="1089"/>
      </w:tblGrid>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u w:val="single"/>
              </w:rPr>
            </w:pPr>
          </w:p>
        </w:tc>
        <w:tc>
          <w:tcPr>
            <w:tcW w:w="1420"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Seabright</w:t>
            </w:r>
          </w:p>
        </w:tc>
        <w:tc>
          <w:tcPr>
            <w:tcW w:w="1365"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Ontario</w:t>
            </w:r>
          </w:p>
        </w:tc>
        <w:tc>
          <w:tcPr>
            <w:tcW w:w="1846"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Grand Canyon</w:t>
            </w:r>
          </w:p>
        </w:tc>
        <w:tc>
          <w:tcPr>
            <w:tcW w:w="1089"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CCRP</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Sediment/sand</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93 / 98</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76 / 93</w:t>
            </w:r>
          </w:p>
        </w:tc>
        <w:tc>
          <w:tcPr>
            <w:tcW w:w="1846"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94 / 89</w:t>
            </w: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91</w:t>
            </w:r>
            <w:r w:rsidR="00D01BA7">
              <w:rPr>
                <w:rFonts w:ascii="Palatino Linotype" w:hAnsi="Palatino Linotype" w:cstheme="majorHAnsi"/>
                <w:sz w:val="20"/>
              </w:rPr>
              <w:t xml:space="preserve"> </w:t>
            </w:r>
            <w:r w:rsidR="00CF281F">
              <w:rPr>
                <w:rFonts w:ascii="Palatino Linotype" w:hAnsi="Palatino Linotype" w:cstheme="majorHAnsi"/>
                <w:sz w:val="20"/>
              </w:rPr>
              <w:t>/ 89</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Terrain/rock</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91 / 91</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78 / 91</w:t>
            </w:r>
          </w:p>
        </w:tc>
        <w:tc>
          <w:tcPr>
            <w:tcW w:w="1846"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89 / 95</w:t>
            </w: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84</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78</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Cliff</w:t>
            </w:r>
          </w:p>
        </w:tc>
        <w:tc>
          <w:tcPr>
            <w:tcW w:w="1420"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69</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86</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Vegetation</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89 / 95</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96 / 98</w:t>
            </w:r>
          </w:p>
        </w:tc>
        <w:tc>
          <w:tcPr>
            <w:tcW w:w="1846"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94 / 90</w:t>
            </w: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49</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74</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Water</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99 / 98</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94 / 97</w:t>
            </w:r>
          </w:p>
        </w:tc>
        <w:tc>
          <w:tcPr>
            <w:tcW w:w="1846" w:type="dxa"/>
            <w:shd w:val="clear" w:color="auto" w:fill="FFFFFF" w:themeFill="background1"/>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92 / 99</w:t>
            </w:r>
          </w:p>
        </w:tc>
        <w:tc>
          <w:tcPr>
            <w:tcW w:w="1089" w:type="dxa"/>
            <w:shd w:val="clear" w:color="auto" w:fill="auto"/>
          </w:tcPr>
          <w:p w:rsidR="00144B4A" w:rsidRPr="00144B4A" w:rsidRDefault="00D01BA7" w:rsidP="0045281A">
            <w:pPr>
              <w:jc w:val="center"/>
              <w:rPr>
                <w:rFonts w:ascii="Palatino Linotype" w:hAnsi="Palatino Linotype" w:cstheme="majorHAnsi"/>
                <w:sz w:val="20"/>
              </w:rPr>
            </w:pPr>
            <w:r>
              <w:rPr>
                <w:rFonts w:ascii="Palatino Linotype" w:hAnsi="Palatino Linotype" w:cstheme="majorHAnsi"/>
                <w:sz w:val="20"/>
              </w:rPr>
              <w:t xml:space="preserve">92 </w:t>
            </w:r>
            <w:r w:rsidR="00181A1F">
              <w:rPr>
                <w:rFonts w:ascii="Palatino Linotype" w:hAnsi="Palatino Linotype" w:cstheme="majorHAnsi"/>
                <w:sz w:val="20"/>
              </w:rPr>
              <w:t>/ 91</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Anthropogenic</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95 / 98</w:t>
            </w:r>
          </w:p>
        </w:tc>
        <w:tc>
          <w:tcPr>
            <w:tcW w:w="1365"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72 / 94</w:t>
            </w: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D01BA7" w:rsidP="0045281A">
            <w:pPr>
              <w:jc w:val="center"/>
              <w:rPr>
                <w:rFonts w:ascii="Palatino Linotype" w:hAnsi="Palatino Linotype" w:cstheme="majorHAnsi"/>
                <w:sz w:val="20"/>
              </w:rPr>
            </w:pPr>
            <w:r>
              <w:rPr>
                <w:rFonts w:ascii="Palatino Linotype" w:hAnsi="Palatino Linotype" w:cstheme="majorHAnsi"/>
                <w:sz w:val="20"/>
              </w:rPr>
              <w:t xml:space="preserve">79 </w:t>
            </w:r>
            <w:r w:rsidR="00CF281F">
              <w:rPr>
                <w:rFonts w:ascii="Palatino Linotype" w:hAnsi="Palatino Linotype" w:cstheme="majorHAnsi"/>
                <w:sz w:val="20"/>
              </w:rPr>
              <w:t>/ 85</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Foam/Surf</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97 / 96</w:t>
            </w: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72</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81</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Swash</w:t>
            </w:r>
          </w:p>
        </w:tc>
        <w:tc>
          <w:tcPr>
            <w:tcW w:w="1420"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79</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79</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Road</w:t>
            </w:r>
          </w:p>
        </w:tc>
        <w:tc>
          <w:tcPr>
            <w:tcW w:w="1420" w:type="dxa"/>
          </w:tcPr>
          <w:p w:rsidR="00144B4A" w:rsidRPr="00144B4A" w:rsidRDefault="00144B4A" w:rsidP="0045281A">
            <w:pPr>
              <w:jc w:val="center"/>
              <w:rPr>
                <w:rFonts w:ascii="Palatino Linotype" w:hAnsi="Palatino Linotype" w:cstheme="majorHAnsi"/>
                <w:sz w:val="20"/>
              </w:rPr>
            </w:pPr>
            <w:r w:rsidRPr="00144B4A">
              <w:rPr>
                <w:rFonts w:ascii="Palatino Linotype" w:hAnsi="Palatino Linotype" w:cstheme="majorHAnsi"/>
                <w:sz w:val="20"/>
              </w:rPr>
              <w:t>96 / 98</w:t>
            </w: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0F1D16" w:rsidP="0045281A">
            <w:pPr>
              <w:jc w:val="center"/>
              <w:rPr>
                <w:rFonts w:ascii="Palatino Linotype" w:hAnsi="Palatino Linotype" w:cstheme="majorHAnsi"/>
                <w:sz w:val="20"/>
              </w:rPr>
            </w:pPr>
            <w:r>
              <w:rPr>
                <w:rFonts w:ascii="Palatino Linotype" w:hAnsi="Palatino Linotype" w:cstheme="majorHAnsi"/>
                <w:sz w:val="20"/>
              </w:rPr>
              <w:t>85</w:t>
            </w:r>
            <w:r w:rsidR="00D01BA7">
              <w:rPr>
                <w:rFonts w:ascii="Palatino Linotype" w:hAnsi="Palatino Linotype" w:cstheme="majorHAnsi"/>
                <w:sz w:val="20"/>
              </w:rPr>
              <w:t xml:space="preserve"> </w:t>
            </w:r>
            <w:r w:rsidR="00181A1F">
              <w:rPr>
                <w:rFonts w:ascii="Palatino Linotype" w:hAnsi="Palatino Linotype" w:cstheme="majorHAnsi"/>
                <w:sz w:val="20"/>
              </w:rPr>
              <w:t xml:space="preserve">/ </w:t>
            </w:r>
            <w:r w:rsidR="00CF281F">
              <w:rPr>
                <w:rFonts w:ascii="Palatino Linotype" w:hAnsi="Palatino Linotype" w:cstheme="majorHAnsi"/>
                <w:sz w:val="20"/>
              </w:rPr>
              <w:t>83</w:t>
            </w:r>
          </w:p>
        </w:tc>
      </w:tr>
      <w:tr w:rsidR="00144B4A" w:rsidRPr="00144B4A" w:rsidTr="00144B4A">
        <w:trPr>
          <w:jc w:val="center"/>
        </w:trPr>
        <w:tc>
          <w:tcPr>
            <w:tcW w:w="1664" w:type="dxa"/>
          </w:tcPr>
          <w:p w:rsidR="00144B4A" w:rsidRPr="00144B4A" w:rsidRDefault="00144B4A" w:rsidP="0045281A">
            <w:pPr>
              <w:jc w:val="center"/>
              <w:rPr>
                <w:rFonts w:ascii="Palatino Linotype" w:hAnsi="Palatino Linotype" w:cstheme="majorHAnsi"/>
                <w:b/>
                <w:sz w:val="20"/>
              </w:rPr>
            </w:pPr>
            <w:r w:rsidRPr="00144B4A">
              <w:rPr>
                <w:rFonts w:ascii="Palatino Linotype" w:hAnsi="Palatino Linotype" w:cstheme="majorHAnsi"/>
                <w:b/>
                <w:sz w:val="20"/>
              </w:rPr>
              <w:t>Sky</w:t>
            </w:r>
          </w:p>
        </w:tc>
        <w:tc>
          <w:tcPr>
            <w:tcW w:w="1420"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365"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846" w:type="dxa"/>
            <w:shd w:val="clear" w:color="auto" w:fill="E7E6E6" w:themeFill="background2"/>
          </w:tcPr>
          <w:p w:rsidR="00144B4A" w:rsidRPr="00144B4A" w:rsidRDefault="00144B4A" w:rsidP="0045281A">
            <w:pPr>
              <w:jc w:val="center"/>
              <w:rPr>
                <w:rFonts w:ascii="Palatino Linotype" w:hAnsi="Palatino Linotype" w:cstheme="majorHAnsi"/>
                <w:sz w:val="20"/>
              </w:rPr>
            </w:pPr>
          </w:p>
        </w:tc>
        <w:tc>
          <w:tcPr>
            <w:tcW w:w="1089" w:type="dxa"/>
            <w:shd w:val="clear" w:color="auto" w:fill="auto"/>
          </w:tcPr>
          <w:p w:rsidR="00144B4A" w:rsidRPr="00144B4A" w:rsidRDefault="00D01BA7" w:rsidP="0045281A">
            <w:pPr>
              <w:jc w:val="center"/>
              <w:rPr>
                <w:rFonts w:ascii="Palatino Linotype" w:hAnsi="Palatino Linotype" w:cstheme="majorHAnsi"/>
                <w:sz w:val="20"/>
              </w:rPr>
            </w:pPr>
            <w:r>
              <w:rPr>
                <w:rFonts w:ascii="Palatino Linotype" w:hAnsi="Palatino Linotype" w:cstheme="majorHAnsi"/>
                <w:sz w:val="20"/>
              </w:rPr>
              <w:t xml:space="preserve">90 </w:t>
            </w:r>
            <w:r w:rsidR="00181A1F">
              <w:rPr>
                <w:rFonts w:ascii="Palatino Linotype" w:hAnsi="Palatino Linotype" w:cstheme="majorHAnsi"/>
                <w:sz w:val="20"/>
              </w:rPr>
              <w:t>/ 97</w:t>
            </w:r>
          </w:p>
        </w:tc>
      </w:tr>
    </w:tbl>
    <w:p w:rsidR="00144B4A" w:rsidRPr="00E879CA" w:rsidRDefault="00144B4A" w:rsidP="009356FF">
      <w:pPr>
        <w:pStyle w:val="MDPI31text"/>
      </w:pPr>
    </w:p>
    <w:p w:rsidR="009356FF" w:rsidRDefault="00726434" w:rsidP="009356FF">
      <w:pPr>
        <w:pStyle w:val="MDPI22heading2"/>
      </w:pPr>
      <w:r>
        <w:t xml:space="preserve">3.1. </w:t>
      </w:r>
      <w:r w:rsidR="007C6D0D">
        <w:t xml:space="preserve">Whole image tile classification accuracy </w:t>
      </w:r>
    </w:p>
    <w:p w:rsidR="00726434" w:rsidRPr="00726434" w:rsidRDefault="00283633" w:rsidP="00B32905">
      <w:pPr>
        <w:pStyle w:val="MDPI31text"/>
        <w:rPr>
          <w:spacing w:val="-4"/>
        </w:rPr>
      </w:pPr>
      <w:r w:rsidRPr="00283633">
        <w:rPr>
          <w:spacing w:val="-4"/>
        </w:rPr>
        <w:t xml:space="preserve">With no fine tuning of model parameters, we achieved average classification accuracies of between 91 and 98% (F1 scores) across </w:t>
      </w:r>
      <w:r w:rsidR="00F1221D">
        <w:rPr>
          <w:spacing w:val="-4"/>
        </w:rPr>
        <w:t>five</w:t>
      </w:r>
      <w:r w:rsidR="004150C0">
        <w:rPr>
          <w:spacing w:val="-4"/>
        </w:rPr>
        <w:t xml:space="preserve"> data</w:t>
      </w:r>
      <w:r w:rsidRPr="00283633">
        <w:rPr>
          <w:spacing w:val="-4"/>
        </w:rPr>
        <w:t>sets</w:t>
      </w:r>
      <w:r w:rsidR="00B32905">
        <w:rPr>
          <w:spacing w:val="-4"/>
        </w:rPr>
        <w:t xml:space="preserve"> with </w:t>
      </w:r>
      <w:r w:rsidR="00B32905" w:rsidRPr="00B32905">
        <w:rPr>
          <w:i/>
          <w:spacing w:val="-4"/>
        </w:rPr>
        <w:t>T</w:t>
      </w:r>
      <w:r w:rsidR="000F1D16">
        <w:rPr>
          <w:spacing w:val="-4"/>
        </w:rPr>
        <w:t>=224 tiles, and between 88</w:t>
      </w:r>
      <w:r w:rsidR="00B32905">
        <w:rPr>
          <w:spacing w:val="-4"/>
        </w:rPr>
        <w:t xml:space="preserve">% and 97% with </w:t>
      </w:r>
      <w:r w:rsidR="00B32905" w:rsidRPr="00B32905">
        <w:rPr>
          <w:i/>
          <w:spacing w:val="-4"/>
        </w:rPr>
        <w:t>T</w:t>
      </w:r>
      <w:r w:rsidR="00B32905">
        <w:rPr>
          <w:spacing w:val="-4"/>
        </w:rPr>
        <w:t>=96 tiles (</w:t>
      </w:r>
      <w:r w:rsidR="00B32905" w:rsidRPr="00F1221D">
        <w:rPr>
          <w:spacing w:val="-4"/>
          <w:highlight w:val="yellow"/>
        </w:rPr>
        <w:t>Table 1</w:t>
      </w:r>
      <w:r w:rsidR="00B32905">
        <w:rPr>
          <w:spacing w:val="-4"/>
        </w:rPr>
        <w:t>). O</w:t>
      </w:r>
      <w:r w:rsidR="007C6D0D">
        <w:rPr>
          <w:spacing w:val="-4"/>
        </w:rPr>
        <w:t>ver 26</w:t>
      </w:r>
      <w:r w:rsidR="00B32905" w:rsidRPr="00283633">
        <w:rPr>
          <w:spacing w:val="-4"/>
        </w:rPr>
        <w:t xml:space="preserve"> individual land cover/use classes</w:t>
      </w:r>
      <w:r w:rsidR="00B32905">
        <w:rPr>
          <w:spacing w:val="-4"/>
        </w:rPr>
        <w:t xml:space="preserve"> (</w:t>
      </w:r>
      <w:r w:rsidR="00B32905" w:rsidRPr="00F1221D">
        <w:rPr>
          <w:spacing w:val="-4"/>
          <w:highlight w:val="yellow"/>
        </w:rPr>
        <w:t>Table 2</w:t>
      </w:r>
      <w:r w:rsidR="00B32905">
        <w:rPr>
          <w:spacing w:val="-4"/>
        </w:rPr>
        <w:t>)</w:t>
      </w:r>
      <w:r w:rsidR="004150C0">
        <w:rPr>
          <w:spacing w:val="-4"/>
        </w:rPr>
        <w:t xml:space="preserve"> in four data</w:t>
      </w:r>
      <w:r w:rsidR="00F1221D">
        <w:rPr>
          <w:spacing w:val="-4"/>
        </w:rPr>
        <w:t xml:space="preserve">sets, average </w:t>
      </w:r>
      <w:r w:rsidR="00B32905">
        <w:rPr>
          <w:spacing w:val="-4"/>
        </w:rPr>
        <w:t>classificat</w:t>
      </w:r>
      <w:r w:rsidR="000F1D16">
        <w:rPr>
          <w:spacing w:val="-4"/>
        </w:rPr>
        <w:t>ion accuracies ranged between 49</w:t>
      </w:r>
      <w:r w:rsidR="00B32905">
        <w:rPr>
          <w:spacing w:val="-4"/>
        </w:rPr>
        <w:t xml:space="preserve"> and 99%</w:t>
      </w:r>
      <w:r w:rsidRPr="00283633">
        <w:rPr>
          <w:spacing w:val="-4"/>
        </w:rPr>
        <w:t xml:space="preserve">. </w:t>
      </w:r>
      <w:r w:rsidR="00680704">
        <w:rPr>
          <w:spacing w:val="-4"/>
        </w:rPr>
        <w:t>Confusion matrices (</w:t>
      </w:r>
      <w:r w:rsidR="00B967FA">
        <w:rPr>
          <w:spacing w:val="-4"/>
          <w:highlight w:val="yellow"/>
        </w:rPr>
        <w:t>Supplemental 2, Figures S2A</w:t>
      </w:r>
      <w:r w:rsidR="00680704" w:rsidRPr="00B967FA">
        <w:rPr>
          <w:spacing w:val="-4"/>
          <w:highlight w:val="yellow"/>
        </w:rPr>
        <w:t xml:space="preserve"> through S</w:t>
      </w:r>
      <w:r w:rsidR="00B967FA">
        <w:rPr>
          <w:spacing w:val="-4"/>
          <w:highlight w:val="yellow"/>
        </w:rPr>
        <w:t>2E</w:t>
      </w:r>
      <w:r w:rsidR="00680704">
        <w:rPr>
          <w:spacing w:val="-4"/>
        </w:rPr>
        <w:t>)</w:t>
      </w:r>
      <w:r w:rsidR="00B32905">
        <w:rPr>
          <w:spacing w:val="-4"/>
        </w:rPr>
        <w:t xml:space="preserve"> for all classes reveal that most mis-classifications occur between similar groupings, for example swash and surf, </w:t>
      </w:r>
      <w:r w:rsidR="009274B8">
        <w:rPr>
          <w:spacing w:val="-4"/>
        </w:rPr>
        <w:t xml:space="preserve">and </w:t>
      </w:r>
      <w:r w:rsidR="00B32905">
        <w:rPr>
          <w:spacing w:val="-4"/>
        </w:rPr>
        <w:t>roads and buildings/anthropogenic. Confusion matrices therefore provide the means with which to identify which classes to group, if necessary, to achieve even greater overall classification accuracies.</w:t>
      </w:r>
      <w:r w:rsidR="009274B8">
        <w:rPr>
          <w:spacing w:val="-4"/>
        </w:rPr>
        <w:t xml:space="preserve"> Only for certain data and classes did the distinction between </w:t>
      </w:r>
      <w:r w:rsidR="009274B8" w:rsidRPr="009274B8">
        <w:rPr>
          <w:i/>
          <w:spacing w:val="-4"/>
        </w:rPr>
        <w:t>T</w:t>
      </w:r>
      <w:r w:rsidR="009274B8">
        <w:rPr>
          <w:spacing w:val="-4"/>
        </w:rPr>
        <w:t xml:space="preserve">=96 and </w:t>
      </w:r>
      <w:r w:rsidR="009274B8" w:rsidRPr="009274B8">
        <w:rPr>
          <w:i/>
          <w:spacing w:val="-4"/>
        </w:rPr>
        <w:t>T</w:t>
      </w:r>
      <w:r w:rsidR="009274B8">
        <w:rPr>
          <w:spacing w:val="-4"/>
        </w:rPr>
        <w:t xml:space="preserve">=224 tiles make a significant difference, particularly for the Lake Ontario data where classifications were systematically better using </w:t>
      </w:r>
      <w:r w:rsidR="009274B8" w:rsidRPr="009274B8">
        <w:rPr>
          <w:i/>
          <w:spacing w:val="-4"/>
        </w:rPr>
        <w:t>T</w:t>
      </w:r>
      <w:r w:rsidR="009274B8">
        <w:rPr>
          <w:spacing w:val="-4"/>
        </w:rPr>
        <w:t xml:space="preserve">=224. </w:t>
      </w:r>
    </w:p>
    <w:p w:rsidR="00726434" w:rsidRDefault="00726434" w:rsidP="00726434">
      <w:pPr>
        <w:pStyle w:val="MDPI22heading2"/>
      </w:pPr>
      <w:r>
        <w:t xml:space="preserve">3.2. </w:t>
      </w:r>
      <w:r w:rsidR="007C6D0D">
        <w:t>Pixel classification accuracy</w:t>
      </w:r>
    </w:p>
    <w:p w:rsidR="00726434" w:rsidRPr="00941FD6" w:rsidRDefault="007C6D0D" w:rsidP="00941FD6">
      <w:pPr>
        <w:pStyle w:val="MDPI31text"/>
      </w:pPr>
      <w:r w:rsidRPr="007C6D0D">
        <w:t xml:space="preserve">With no fine tuning of model parameters, we achieved average </w:t>
      </w:r>
      <w:r>
        <w:t xml:space="preserve">pixelwise </w:t>
      </w:r>
      <w:r w:rsidRPr="007C6D0D">
        <w:t>classification accuracies of b</w:t>
      </w:r>
      <w:r w:rsidR="00F1221D">
        <w:t>etween 70 and 7</w:t>
      </w:r>
      <w:r w:rsidRPr="007C6D0D">
        <w:t>8% (F1 scores</w:t>
      </w:r>
      <w:r w:rsidR="00F1221D">
        <w:t xml:space="preserve">, </w:t>
      </w:r>
      <w:r w:rsidR="00F1221D" w:rsidRPr="00F1221D">
        <w:rPr>
          <w:highlight w:val="yellow"/>
        </w:rPr>
        <w:t>Table 3</w:t>
      </w:r>
      <w:r w:rsidRPr="007C6D0D">
        <w:t>)</w:t>
      </w:r>
      <w:r>
        <w:t xml:space="preserve"> across </w:t>
      </w:r>
      <w:r w:rsidR="00F1221D">
        <w:t>four</w:t>
      </w:r>
      <w:r w:rsidR="004150C0">
        <w:t xml:space="preserve"> data</w:t>
      </w:r>
      <w:r>
        <w:t>sets</w:t>
      </w:r>
      <w:r w:rsidR="00F1221D">
        <w:t>, based on CRF modeling of sparse DCNN predictions</w:t>
      </w:r>
      <w:r>
        <w:t xml:space="preserve"> with </w:t>
      </w:r>
      <w:r w:rsidRPr="007C6D0D">
        <w:rPr>
          <w:i/>
        </w:rPr>
        <w:t>T</w:t>
      </w:r>
      <w:r>
        <w:t>=96</w:t>
      </w:r>
      <w:r w:rsidR="00F1221D">
        <w:t xml:space="preserve"> tiles (</w:t>
      </w:r>
      <w:r w:rsidR="00F1221D" w:rsidRPr="00F1221D">
        <w:rPr>
          <w:highlight w:val="yellow"/>
        </w:rPr>
        <w:t>Figure 8</w:t>
      </w:r>
      <w:r w:rsidR="00F1221D">
        <w:t>). Classification accuracy for a given feature was found to be strongly related to size of that feature (</w:t>
      </w:r>
      <w:r w:rsidR="00F1221D" w:rsidRPr="00F1221D">
        <w:rPr>
          <w:highlight w:val="yellow"/>
        </w:rPr>
        <w:t>Figure 9</w:t>
      </w:r>
      <w:r w:rsidR="00F1221D">
        <w:t>). For those land cover/uses that are much greater in size than a 96x96 pixel tile, average pixelwise F scores were much higher, ranging from 86 to 90 %.</w:t>
      </w:r>
      <w:r w:rsidR="00941FD6">
        <w:t xml:space="preserve"> </w:t>
      </w:r>
      <w:r w:rsidR="00680704">
        <w:rPr>
          <w:spacing w:val="-4"/>
        </w:rPr>
        <w:t>Confusion matrices (</w:t>
      </w:r>
      <w:r w:rsidR="00B967FA">
        <w:rPr>
          <w:spacing w:val="-4"/>
          <w:highlight w:val="yellow"/>
        </w:rPr>
        <w:t>Supplemental A, Figures S2F through S2I</w:t>
      </w:r>
      <w:r w:rsidR="00680704">
        <w:rPr>
          <w:spacing w:val="-4"/>
        </w:rPr>
        <w:t>)</w:t>
      </w:r>
      <w:r w:rsidR="00941FD6">
        <w:rPr>
          <w:spacing w:val="-4"/>
        </w:rPr>
        <w:t xml:space="preserve"> again show how mis-classifications only systematically tend to occur between pairs of the most similar classes.</w:t>
      </w:r>
    </w:p>
    <w:p w:rsidR="00726434" w:rsidRPr="00E879CA" w:rsidRDefault="00726434" w:rsidP="00726434">
      <w:pPr>
        <w:pStyle w:val="MDPI41tablecaption"/>
        <w:jc w:val="center"/>
      </w:pPr>
      <w:r>
        <w:rPr>
          <w:b/>
        </w:rPr>
        <w:t>Table 3</w:t>
      </w:r>
      <w:r w:rsidRPr="00E879CA">
        <w:rPr>
          <w:b/>
        </w:rPr>
        <w:t>.</w:t>
      </w:r>
      <w:r w:rsidRPr="00E879CA">
        <w:t xml:space="preserve"> </w:t>
      </w:r>
      <w:r w:rsidRPr="00726434">
        <w:t>Mean out-of-calibration P/R/F/A (all %) per class for pixelwise classifications using</w:t>
      </w:r>
      <w:r w:rsidR="004150C0">
        <w:t xml:space="preserve"> each of the non-satellite data</w:t>
      </w:r>
      <w:r w:rsidRPr="00726434">
        <w:t>sets (</w:t>
      </w:r>
      <w:r w:rsidRPr="00726434">
        <w:rPr>
          <w:i/>
        </w:rPr>
        <w:t>T</w:t>
      </w:r>
      <w:r w:rsidRPr="00726434">
        <w:t>=96)</w:t>
      </w:r>
      <w:r>
        <w:t>.</w:t>
      </w:r>
    </w:p>
    <w:tbl>
      <w:tblPr>
        <w:tblStyle w:val="TableGrid"/>
        <w:tblW w:w="0" w:type="auto"/>
        <w:jc w:val="center"/>
        <w:tblLook w:val="04A0" w:firstRow="1" w:lastRow="0" w:firstColumn="1" w:lastColumn="0" w:noHBand="0" w:noVBand="1"/>
      </w:tblPr>
      <w:tblGrid>
        <w:gridCol w:w="1677"/>
        <w:gridCol w:w="1748"/>
        <w:gridCol w:w="1453"/>
        <w:gridCol w:w="1647"/>
        <w:gridCol w:w="1647"/>
      </w:tblGrid>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u w:val="single"/>
              </w:rPr>
            </w:pPr>
          </w:p>
        </w:tc>
        <w:tc>
          <w:tcPr>
            <w:tcW w:w="1748"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Seabright</w:t>
            </w:r>
          </w:p>
        </w:tc>
        <w:tc>
          <w:tcPr>
            <w:tcW w:w="1453"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Ontario</w:t>
            </w:r>
          </w:p>
        </w:tc>
        <w:tc>
          <w:tcPr>
            <w:tcW w:w="164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Grand Canyon</w:t>
            </w:r>
          </w:p>
        </w:tc>
        <w:tc>
          <w:tcPr>
            <w:tcW w:w="164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CCRP</w:t>
            </w: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Sediment/sand</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98/92/95/92</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72/72/74/67</w:t>
            </w:r>
          </w:p>
        </w:tc>
        <w:tc>
          <w:tcPr>
            <w:tcW w:w="1647"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76/79/80/78</w:t>
            </w: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Terrain/rock</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44/51/46/50</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32/32/30/41</w:t>
            </w:r>
          </w:p>
        </w:tc>
        <w:tc>
          <w:tcPr>
            <w:tcW w:w="1647"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80/97/87/96</w:t>
            </w: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Cliff</w:t>
            </w:r>
          </w:p>
        </w:tc>
        <w:tc>
          <w:tcPr>
            <w:tcW w:w="1748"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Vegetation</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63/41/48/42</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90/93/89/91</w:t>
            </w:r>
          </w:p>
        </w:tc>
        <w:tc>
          <w:tcPr>
            <w:tcW w:w="1647"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92/31/46/43</w:t>
            </w: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Water</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95/92/93/91</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95/95/95/89</w:t>
            </w:r>
          </w:p>
        </w:tc>
        <w:tc>
          <w:tcPr>
            <w:tcW w:w="1647" w:type="dxa"/>
            <w:shd w:val="clear" w:color="auto" w:fill="FFFFFF" w:themeFill="background1"/>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94/92/93/94</w:t>
            </w: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Anthropogenic</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87/95/90/94</w:t>
            </w:r>
          </w:p>
        </w:tc>
        <w:tc>
          <w:tcPr>
            <w:tcW w:w="1453"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78/59/64/55</w:t>
            </w: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Foam/Surf</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87/93/90/94</w:t>
            </w: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Swash</w:t>
            </w:r>
          </w:p>
        </w:tc>
        <w:tc>
          <w:tcPr>
            <w:tcW w:w="1748"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lastRenderedPageBreak/>
              <w:t>Road</w:t>
            </w:r>
          </w:p>
        </w:tc>
        <w:tc>
          <w:tcPr>
            <w:tcW w:w="1748" w:type="dxa"/>
          </w:tcPr>
          <w:p w:rsidR="00726434" w:rsidRPr="00726434" w:rsidRDefault="00726434" w:rsidP="0045281A">
            <w:pPr>
              <w:jc w:val="center"/>
              <w:rPr>
                <w:rFonts w:ascii="Palatino Linotype" w:hAnsi="Palatino Linotype" w:cstheme="majorHAnsi"/>
                <w:sz w:val="20"/>
              </w:rPr>
            </w:pPr>
            <w:r w:rsidRPr="00726434">
              <w:rPr>
                <w:rFonts w:ascii="Palatino Linotype" w:hAnsi="Palatino Linotype" w:cstheme="majorHAnsi"/>
                <w:sz w:val="20"/>
              </w:rPr>
              <w:t>86/81/83/79</w:t>
            </w: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26434" w:rsidRPr="00726434" w:rsidTr="00726434">
        <w:trPr>
          <w:jc w:val="center"/>
        </w:trPr>
        <w:tc>
          <w:tcPr>
            <w:tcW w:w="1677" w:type="dxa"/>
          </w:tcPr>
          <w:p w:rsidR="00726434" w:rsidRPr="00726434" w:rsidRDefault="00726434" w:rsidP="0045281A">
            <w:pPr>
              <w:jc w:val="center"/>
              <w:rPr>
                <w:rFonts w:ascii="Palatino Linotype" w:hAnsi="Palatino Linotype" w:cstheme="majorHAnsi"/>
                <w:b/>
                <w:sz w:val="20"/>
              </w:rPr>
            </w:pPr>
            <w:r w:rsidRPr="00726434">
              <w:rPr>
                <w:rFonts w:ascii="Palatino Linotype" w:hAnsi="Palatino Linotype" w:cstheme="majorHAnsi"/>
                <w:b/>
                <w:sz w:val="20"/>
              </w:rPr>
              <w:t>Sky</w:t>
            </w:r>
          </w:p>
        </w:tc>
        <w:tc>
          <w:tcPr>
            <w:tcW w:w="1748"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453"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E7E6E6" w:themeFill="background2"/>
          </w:tcPr>
          <w:p w:rsidR="00726434" w:rsidRPr="00726434" w:rsidRDefault="00726434" w:rsidP="0045281A">
            <w:pPr>
              <w:jc w:val="center"/>
              <w:rPr>
                <w:rFonts w:ascii="Palatino Linotype" w:hAnsi="Palatino Linotype" w:cstheme="majorHAnsi"/>
                <w:sz w:val="20"/>
              </w:rPr>
            </w:pPr>
          </w:p>
        </w:tc>
        <w:tc>
          <w:tcPr>
            <w:tcW w:w="1647" w:type="dxa"/>
            <w:shd w:val="clear" w:color="auto" w:fill="auto"/>
          </w:tcPr>
          <w:p w:rsidR="00726434" w:rsidRPr="00726434" w:rsidRDefault="00726434" w:rsidP="0045281A">
            <w:pPr>
              <w:jc w:val="center"/>
              <w:rPr>
                <w:rFonts w:ascii="Palatino Linotype" w:hAnsi="Palatino Linotype" w:cstheme="majorHAnsi"/>
                <w:sz w:val="20"/>
              </w:rPr>
            </w:pPr>
          </w:p>
        </w:tc>
      </w:tr>
      <w:tr w:rsidR="007C6D0D" w:rsidRPr="00726434" w:rsidTr="007C6D0D">
        <w:trPr>
          <w:jc w:val="center"/>
        </w:trPr>
        <w:tc>
          <w:tcPr>
            <w:tcW w:w="1677" w:type="dxa"/>
          </w:tcPr>
          <w:p w:rsidR="007C6D0D" w:rsidRPr="007C6D0D" w:rsidRDefault="007C6D0D" w:rsidP="0045281A">
            <w:pPr>
              <w:jc w:val="center"/>
              <w:rPr>
                <w:rFonts w:ascii="Palatino Linotype" w:hAnsi="Palatino Linotype" w:cstheme="majorHAnsi"/>
                <w:sz w:val="20"/>
              </w:rPr>
            </w:pPr>
            <w:r w:rsidRPr="007C6D0D">
              <w:rPr>
                <w:rFonts w:ascii="Palatino Linotype" w:hAnsi="Palatino Linotype" w:cstheme="majorHAnsi"/>
                <w:sz w:val="20"/>
              </w:rPr>
              <w:t>Average:</w:t>
            </w:r>
          </w:p>
        </w:tc>
        <w:tc>
          <w:tcPr>
            <w:tcW w:w="1748" w:type="dxa"/>
            <w:shd w:val="clear" w:color="auto" w:fill="auto"/>
          </w:tcPr>
          <w:p w:rsidR="007C6D0D" w:rsidRPr="00726434" w:rsidRDefault="007C6D0D" w:rsidP="0045281A">
            <w:pPr>
              <w:jc w:val="center"/>
              <w:rPr>
                <w:rFonts w:ascii="Palatino Linotype" w:hAnsi="Palatino Linotype" w:cstheme="majorHAnsi"/>
                <w:sz w:val="20"/>
              </w:rPr>
            </w:pPr>
            <w:r>
              <w:rPr>
                <w:rFonts w:ascii="Palatino Linotype" w:hAnsi="Palatino Linotype" w:cstheme="majorHAnsi"/>
                <w:sz w:val="20"/>
              </w:rPr>
              <w:t>80/78/78/77</w:t>
            </w:r>
          </w:p>
        </w:tc>
        <w:tc>
          <w:tcPr>
            <w:tcW w:w="1453" w:type="dxa"/>
            <w:shd w:val="clear" w:color="auto" w:fill="auto"/>
          </w:tcPr>
          <w:p w:rsidR="007C6D0D" w:rsidRPr="00726434" w:rsidRDefault="007C6D0D" w:rsidP="0045281A">
            <w:pPr>
              <w:jc w:val="center"/>
              <w:rPr>
                <w:rFonts w:ascii="Palatino Linotype" w:hAnsi="Palatino Linotype" w:cstheme="majorHAnsi"/>
                <w:sz w:val="20"/>
              </w:rPr>
            </w:pPr>
            <w:r>
              <w:rPr>
                <w:rFonts w:ascii="Palatino Linotype" w:hAnsi="Palatino Linotype" w:cstheme="majorHAnsi"/>
                <w:sz w:val="20"/>
              </w:rPr>
              <w:t>73/70/70/69</w:t>
            </w:r>
          </w:p>
        </w:tc>
        <w:tc>
          <w:tcPr>
            <w:tcW w:w="1647" w:type="dxa"/>
            <w:shd w:val="clear" w:color="auto" w:fill="auto"/>
          </w:tcPr>
          <w:p w:rsidR="007C6D0D" w:rsidRPr="00726434" w:rsidRDefault="007C6D0D" w:rsidP="0045281A">
            <w:pPr>
              <w:jc w:val="center"/>
              <w:rPr>
                <w:rFonts w:ascii="Palatino Linotype" w:hAnsi="Palatino Linotype" w:cstheme="majorHAnsi"/>
                <w:sz w:val="20"/>
              </w:rPr>
            </w:pPr>
            <w:r>
              <w:rPr>
                <w:rFonts w:ascii="Palatino Linotype" w:hAnsi="Palatino Linotype" w:cstheme="majorHAnsi"/>
                <w:sz w:val="20"/>
              </w:rPr>
              <w:t>86/75/77/78</w:t>
            </w:r>
          </w:p>
        </w:tc>
        <w:tc>
          <w:tcPr>
            <w:tcW w:w="1647" w:type="dxa"/>
            <w:shd w:val="clear" w:color="auto" w:fill="auto"/>
          </w:tcPr>
          <w:p w:rsidR="007C6D0D" w:rsidRPr="00726434" w:rsidRDefault="007C6D0D" w:rsidP="0045281A">
            <w:pPr>
              <w:jc w:val="center"/>
              <w:rPr>
                <w:rFonts w:ascii="Palatino Linotype" w:hAnsi="Palatino Linotype" w:cstheme="majorHAnsi"/>
                <w:sz w:val="20"/>
              </w:rPr>
            </w:pPr>
          </w:p>
        </w:tc>
      </w:tr>
    </w:tbl>
    <w:p w:rsidR="009356FF" w:rsidRPr="00E879CA" w:rsidRDefault="009356FF" w:rsidP="00726434">
      <w:pPr>
        <w:pStyle w:val="MDPI33textspaceafter"/>
        <w:ind w:firstLine="0"/>
      </w:pPr>
    </w:p>
    <w:tbl>
      <w:tblPr>
        <w:tblW w:w="0" w:type="auto"/>
        <w:tblLook w:val="04A0" w:firstRow="1" w:lastRow="0" w:firstColumn="1" w:lastColumn="0" w:noHBand="0" w:noVBand="1"/>
      </w:tblPr>
      <w:tblGrid>
        <w:gridCol w:w="222"/>
        <w:gridCol w:w="8622"/>
      </w:tblGrid>
      <w:tr w:rsidR="00EE6778" w:rsidRPr="00E879CA" w:rsidTr="0045281A">
        <w:tc>
          <w:tcPr>
            <w:tcW w:w="4779" w:type="dxa"/>
          </w:tcPr>
          <w:p w:rsidR="00EE6778" w:rsidRPr="009356FF" w:rsidRDefault="00EE6778" w:rsidP="0045281A">
            <w:pPr>
              <w:pStyle w:val="MDPI52figure"/>
              <w:adjustRightInd w:val="0"/>
              <w:snapToGrid w:val="0"/>
              <w:rPr>
                <w:sz w:val="20"/>
              </w:rPr>
            </w:pPr>
          </w:p>
        </w:tc>
        <w:tc>
          <w:tcPr>
            <w:tcW w:w="4780" w:type="dxa"/>
          </w:tcPr>
          <w:p w:rsidR="00EE6778" w:rsidRPr="009356FF" w:rsidRDefault="000F46EF" w:rsidP="0045281A">
            <w:pPr>
              <w:pStyle w:val="MDPI52figure"/>
              <w:adjustRightInd w:val="0"/>
              <w:snapToGrid w:val="0"/>
              <w:rPr>
                <w:sz w:val="20"/>
              </w:rPr>
            </w:pPr>
            <w:r>
              <w:rPr>
                <w:sz w:val="20"/>
              </w:rPr>
              <w:pict>
                <v:shape id="_x0000_i1026" type="#_x0000_t75" style="width:441.6pt;height:381pt">
                  <v:imagedata r:id="rId17" o:title="ex_crf_pred_vert_v2"/>
                </v:shape>
              </w:pict>
            </w:r>
          </w:p>
        </w:tc>
      </w:tr>
    </w:tbl>
    <w:p w:rsidR="00EE6778" w:rsidRDefault="00EE6778" w:rsidP="00EE6778">
      <w:pPr>
        <w:pStyle w:val="MDPI51figurecaption"/>
      </w:pPr>
      <w:r>
        <w:rPr>
          <w:b/>
        </w:rPr>
        <w:t>Figure 8</w:t>
      </w:r>
      <w:r w:rsidRPr="00E879CA">
        <w:rPr>
          <w:b/>
        </w:rPr>
        <w:t>.</w:t>
      </w:r>
      <w:r w:rsidRPr="00E879CA">
        <w:t xml:space="preserve"> </w:t>
      </w:r>
      <w:r w:rsidRPr="00EE6778">
        <w:t>Example images (left column), DCNN-derived unary potentials (middle column), and CRF-derived pixelwise semantic segmentation (right column)</w:t>
      </w:r>
      <w:r w:rsidR="000F46EF">
        <w:t xml:space="preserve"> for each of the four datasets, from top to bottom, Seabright, Lake Ontario, Grand Canyon, and CCRP</w:t>
      </w:r>
      <w:r w:rsidRPr="00EE6778">
        <w:t>.</w:t>
      </w:r>
    </w:p>
    <w:p w:rsidR="00F1221D" w:rsidRDefault="00F1221D" w:rsidP="00EE6778">
      <w:pPr>
        <w:pStyle w:val="MDPI51figurecaption"/>
      </w:pPr>
    </w:p>
    <w:p w:rsidR="00F1221D" w:rsidRPr="005B39FC" w:rsidRDefault="00F1221D" w:rsidP="00F1221D">
      <w:pPr>
        <w:pStyle w:val="MDPI51figurecaption"/>
      </w:pPr>
      <w:r>
        <w:rPr>
          <w:b/>
        </w:rPr>
        <w:t>Figure 9</w:t>
      </w:r>
      <w:r w:rsidRPr="00E879CA">
        <w:rPr>
          <w:b/>
        </w:rPr>
        <w:t>.</w:t>
      </w:r>
      <w:r w:rsidRPr="00E879CA">
        <w:t xml:space="preserve"> </w:t>
      </w:r>
      <w:r w:rsidRPr="005B39FC">
        <w:t>Average F1 score (harmonic mean of precision and recall) versus average area (in square pixels) of classes</w:t>
      </w:r>
      <w:r>
        <w:t>.</w:t>
      </w:r>
    </w:p>
    <w:p w:rsidR="00F1221D" w:rsidRPr="00EE6778" w:rsidRDefault="00F1221D" w:rsidP="00EE6778">
      <w:pPr>
        <w:pStyle w:val="MDPI51figurecaption"/>
      </w:pPr>
    </w:p>
    <w:p w:rsidR="009356FF" w:rsidRPr="00E879CA" w:rsidRDefault="009356FF" w:rsidP="009356FF">
      <w:pPr>
        <w:pStyle w:val="MDPI21heading1"/>
      </w:pPr>
      <w:r w:rsidRPr="00E879CA">
        <w:t>4. Discussion</w:t>
      </w:r>
    </w:p>
    <w:p w:rsidR="008C4B51" w:rsidRDefault="008C4B51" w:rsidP="008C4B51">
      <w:pPr>
        <w:pStyle w:val="MDPI31text"/>
      </w:pPr>
      <w:r>
        <w:t>Deep learning has revolutionized the field of image classification in recent years [36-39</w:t>
      </w:r>
      <w:proofErr w:type="gramStart"/>
      <w:r>
        <w:t>,42</w:t>
      </w:r>
      <w:proofErr w:type="gramEnd"/>
      <w:r>
        <w:t xml:space="preserve">-49]. </w:t>
      </w:r>
      <w:r w:rsidR="004272FD" w:rsidRPr="008C4B51">
        <w:t xml:space="preserve">However, the general usefulness of deep learning applied to conventional photographic imagery at a landscape scale is, at yet, largely unproven. </w:t>
      </w:r>
      <w:r w:rsidR="004272FD">
        <w:t>Here, s</w:t>
      </w:r>
      <w:r>
        <w:t xml:space="preserve">imilar to previous workers who have demonstrated the ability of DCNNs for classification of land use/cover in long-range remotely sensed imagery from satellites [6,9,45-49], we have also shown that DCNNs are also very powerful tools for classifying landforms and land cover in medium-range imagery acquired from UAS, aerial, and </w:t>
      </w:r>
      <w:r>
        <w:lastRenderedPageBreak/>
        <w:t>ground-based platforms. Further, we shown that the smallest and most computationally efficient widely available DCNN architecture, MobilenetsV2, classifies land use/cover with comparable accuracies to larger, slower, DCNN models such as AlexNet [66,45,6], VGGNet [67,45,6], GoogLeNet [6,68,69], or custom-designed DCNNs [9,46,47]. Here, we deliberately chose a standard set of model parameters, but even greater accuracies could be obtainable if the model were fine-tuned to a particular dataset [6].</w:t>
      </w:r>
    </w:p>
    <w:p w:rsidR="00DB5A91" w:rsidRDefault="00941FD6" w:rsidP="00FC0AEB">
      <w:pPr>
        <w:pStyle w:val="MDPI31text"/>
      </w:pPr>
      <w:r w:rsidRPr="00260F6D">
        <w:t>In re</w:t>
      </w:r>
      <w:r w:rsidR="0055220F">
        <w:t xml:space="preserve">mote sensing, the </w:t>
      </w:r>
      <w:r w:rsidRPr="00260F6D">
        <w:t xml:space="preserve">acquisition of </w:t>
      </w:r>
      <w:r w:rsidR="0055220F">
        <w:t xml:space="preserve">pixel-level </w:t>
      </w:r>
      <w:r w:rsidRPr="00260F6D">
        <w:t>reference</w:t>
      </w:r>
      <w:r w:rsidR="0055220F">
        <w:t>/label</w:t>
      </w:r>
      <w:r w:rsidRPr="00260F6D">
        <w:t xml:space="preserve"> data</w:t>
      </w:r>
      <w:r w:rsidR="0055220F">
        <w:t xml:space="preserve"> is time-consuming and limiting [46</w:t>
      </w:r>
      <w:r w:rsidR="002B0DFD">
        <w:t>], so a</w:t>
      </w:r>
      <w:r w:rsidR="004150C0">
        <w:t>cquiring a suitably large data</w:t>
      </w:r>
      <w:r w:rsidR="00432C92" w:rsidRPr="00432C92">
        <w:t>set for training DCNN is often a signiﬁcant challenge</w:t>
      </w:r>
      <w:r w:rsidR="002B0DFD">
        <w:t>. T</w:t>
      </w:r>
      <w:r w:rsidR="00432C92">
        <w:t xml:space="preserve">herefore most </w:t>
      </w:r>
      <w:r w:rsidR="002B0DFD">
        <w:t>studies</w:t>
      </w:r>
      <w:r w:rsidRPr="00260F6D">
        <w:t xml:space="preserve"> that use </w:t>
      </w:r>
      <w:r w:rsidR="002B0DFD">
        <w:t xml:space="preserve">pixel-level classiﬁcations </w:t>
      </w:r>
      <w:r w:rsidRPr="00260F6D">
        <w:t>only use a few hundred reference points [</w:t>
      </w:r>
      <w:r w:rsidR="0055220F">
        <w:t>70</w:t>
      </w:r>
      <w:proofErr w:type="gramStart"/>
      <w:r w:rsidR="00432C92">
        <w:t>,71</w:t>
      </w:r>
      <w:proofErr w:type="gramEnd"/>
      <w:r w:rsidRPr="00260F6D">
        <w:t>].</w:t>
      </w:r>
      <w:r w:rsidR="002B0DFD">
        <w:t xml:space="preserve"> We have suggested a new method for generating </w:t>
      </w:r>
      <w:r w:rsidR="00FC0AEB">
        <w:t xml:space="preserve">pixel-level </w:t>
      </w:r>
      <w:r w:rsidR="002B0DFD">
        <w:t>labeled imagery for use in developing</w:t>
      </w:r>
      <w:r w:rsidR="00FC0AEB">
        <w:t xml:space="preserve"> and evaluating classifications (DCNN-based and others)</w:t>
      </w:r>
      <w:r w:rsidR="002B0DFD">
        <w:t xml:space="preserve">, based on manual on-screen annotations </w:t>
      </w:r>
      <w:r w:rsidR="00FC0AEB">
        <w:t xml:space="preserve">in combination with a fully connected conditional random field </w:t>
      </w:r>
      <w:r w:rsidR="002B0DFD">
        <w:t>(</w:t>
      </w:r>
      <w:r w:rsidR="005A6F5C">
        <w:t xml:space="preserve">CRF, </w:t>
      </w:r>
      <w:r w:rsidR="002B0DFD" w:rsidRPr="002B0DFD">
        <w:rPr>
          <w:highlight w:val="yellow"/>
        </w:rPr>
        <w:t>Figure 1</w:t>
      </w:r>
      <w:r w:rsidR="002B0DFD">
        <w:t>). This, in conjunction with transfer learning and small, efficient DCNNs, provides the means to rapidly train a DCNN with a small dataset.</w:t>
      </w:r>
      <w:r w:rsidR="00FC0AEB">
        <w:t xml:space="preserve"> In turn, this facilitates the r</w:t>
      </w:r>
      <w:r w:rsidR="00DB5A91">
        <w:t>apid assessment of the general utility of DCNN architectures</w:t>
      </w:r>
      <w:r w:rsidR="00FC0AEB">
        <w:t xml:space="preserve"> for a given classification problem</w:t>
      </w:r>
      <w:r w:rsidR="00DB5A91">
        <w:t xml:space="preserve">, </w:t>
      </w:r>
      <w:r w:rsidR="00FC0AEB">
        <w:t>as well as the means to fine-tune</w:t>
      </w:r>
      <w:r w:rsidR="00DB5A91">
        <w:t xml:space="preserve"> </w:t>
      </w:r>
      <w:r w:rsidR="00FC0AEB">
        <w:t xml:space="preserve">a chosen </w:t>
      </w:r>
      <w:r w:rsidR="00DB5A91">
        <w:t>feature classes</w:t>
      </w:r>
      <w:r w:rsidR="00FC0AEB">
        <w:t xml:space="preserve"> iteratively based on classification mismatches. The workflow presented here could be used to quickly assess the potential of a small DCNN like MobilenetV2</w:t>
      </w:r>
      <w:r w:rsidR="00077A6A">
        <w:t xml:space="preserve"> for a specific classification task</w:t>
      </w:r>
      <w:r w:rsidR="00FC0AEB">
        <w:t xml:space="preserve">. </w:t>
      </w:r>
      <w:r w:rsidR="00077A6A">
        <w:t xml:space="preserve">This ‘prototyping’ stage could also be used to assess the classes that should be grouped, or split, depending on analysis of confusion matrices such as </w:t>
      </w:r>
      <w:r w:rsidR="00077A6A">
        <w:rPr>
          <w:spacing w:val="-4"/>
        </w:rPr>
        <w:t xml:space="preserve">presented in </w:t>
      </w:r>
      <w:r w:rsidR="00077A6A" w:rsidRPr="00B967FA">
        <w:rPr>
          <w:spacing w:val="-4"/>
          <w:highlight w:val="yellow"/>
        </w:rPr>
        <w:t>Suppleme</w:t>
      </w:r>
      <w:r w:rsidR="00B967FA" w:rsidRPr="00B967FA">
        <w:rPr>
          <w:spacing w:val="-4"/>
          <w:highlight w:val="yellow"/>
        </w:rPr>
        <w:t>ntal 2</w:t>
      </w:r>
      <w:r w:rsidR="00077A6A" w:rsidRPr="00B967FA">
        <w:rPr>
          <w:spacing w:val="-4"/>
          <w:highlight w:val="yellow"/>
        </w:rPr>
        <w:t>,</w:t>
      </w:r>
      <w:r w:rsidR="00B967FA" w:rsidRPr="00B967FA">
        <w:rPr>
          <w:spacing w:val="-4"/>
          <w:highlight w:val="yellow"/>
        </w:rPr>
        <w:t xml:space="preserve"> Figures S2A</w:t>
      </w:r>
      <w:r w:rsidR="00B967FA">
        <w:rPr>
          <w:spacing w:val="-4"/>
          <w:highlight w:val="yellow"/>
        </w:rPr>
        <w:t xml:space="preserve"> through S2E</w:t>
      </w:r>
      <w:r w:rsidR="00077A6A">
        <w:rPr>
          <w:spacing w:val="-4"/>
        </w:rPr>
        <w:t xml:space="preserve">. </w:t>
      </w:r>
      <w:r w:rsidR="00FC0AEB">
        <w:t>If promising, larger models such as Resnet [59] or</w:t>
      </w:r>
      <w:r w:rsidR="00FC0AEB" w:rsidRPr="00FC0AEB">
        <w:t xml:space="preserve"> NASnet [60]</w:t>
      </w:r>
      <w:r w:rsidR="00FC0AEB">
        <w:t xml:space="preserve"> could be used, within the same framework provided by Tensorflow Hub, for even greater classification accuracy. </w:t>
      </w:r>
    </w:p>
    <w:p w:rsidR="005A6F5C" w:rsidRDefault="00077A6A" w:rsidP="00260F6D">
      <w:pPr>
        <w:pStyle w:val="MDPI31text"/>
      </w:pPr>
      <w:r>
        <w:t>Recogn</w:t>
      </w:r>
      <w:r w:rsidR="005A6F5C">
        <w:t>izing the capabilities of the CRF as a discriminative classification algorithm given a set of sparse labels, we proposed a pixel-wise semantic segmentation algorithm based upon DCNN-estimated regions of images in combination with the fully-connected CRF. Again choosing and applying a standard set of model parameters to all image sets, pixel-scale classifications were reasonable across all classes. Opti</w:t>
      </w:r>
      <w:r w:rsidR="004150C0">
        <w:t>mizing the CRF for a given data</w:t>
      </w:r>
      <w:r w:rsidR="005A6F5C">
        <w:t xml:space="preserve">set would likely result in improved classification accuracy. </w:t>
      </w:r>
      <w:r w:rsidR="00491167">
        <w:t xml:space="preserve">This </w:t>
      </w:r>
      <w:r w:rsidR="00281D1A">
        <w:t xml:space="preserve">hybrid DCNN-CRF approach </w:t>
      </w:r>
      <w:r w:rsidR="00491167">
        <w:t xml:space="preserve">to semantic segmentation is offered as </w:t>
      </w:r>
      <w:r w:rsidR="00281D1A">
        <w:t>a simpler</w:t>
      </w:r>
      <w:r w:rsidR="00491167">
        <w:t xml:space="preserve"> alternative to so-called `fully convolutional’ DCNNs [8,39,72] which, in order to achieve accurate pixel level classifications, require much larger, more sophisticated DCNN architectures [</w:t>
      </w:r>
      <w:r w:rsidR="00281D1A">
        <w:t>37</w:t>
      </w:r>
      <w:r w:rsidR="00491167">
        <w:t>], which are computationally more demanding</w:t>
      </w:r>
      <w:r w:rsidR="00281D1A">
        <w:t xml:space="preserve"> to train, and still require post-processing using a CRF or similar approach to refine label boundaries [72]. We suggest our hybrid approach might be a simpler approach to semantic segmentation where the scales of spatially continuous features are larger than the tile size used in the DCNN (</w:t>
      </w:r>
      <w:r w:rsidR="00281D1A" w:rsidRPr="00281D1A">
        <w:rPr>
          <w:highlight w:val="yellow"/>
        </w:rPr>
        <w:t>Figure 9</w:t>
      </w:r>
      <w:r w:rsidR="00281D1A">
        <w:t>), however, for spatially isolated features, especially those that exist over small spatially contiguous areas, the more complicated fully convolutional approach to pixelwise classification might be necessary.</w:t>
      </w:r>
    </w:p>
    <w:p w:rsidR="004272FD" w:rsidRDefault="004272FD" w:rsidP="004272FD">
      <w:pPr>
        <w:pStyle w:val="MDPI31text"/>
      </w:pPr>
      <w:r>
        <w:t xml:space="preserve">  </w:t>
      </w:r>
      <w:r w:rsidRPr="008C4B51">
        <w:t xml:space="preserve">If DCNN-based image classification is to gain wider application and acceptance within the geoscience community, demonstrable successes </w:t>
      </w:r>
      <w:r>
        <w:t xml:space="preserve">such as presented in this paper, </w:t>
      </w:r>
      <w:r w:rsidRPr="008C4B51">
        <w:t xml:space="preserve">need to be coupled with accessible tools </w:t>
      </w:r>
      <w:r>
        <w:t>and datasets in order to develop deep neural network architectures</w:t>
      </w:r>
      <w:r w:rsidRPr="008C4B51">
        <w:t xml:space="preserve"> to</w:t>
      </w:r>
      <w:r>
        <w:t xml:space="preserve"> better</w:t>
      </w:r>
      <w:r w:rsidRPr="008C4B51">
        <w:t xml:space="preserve"> discriminate landforms and land uses in landscape imagery</w:t>
      </w:r>
      <w:r>
        <w:t>. To that end, we invite interested readers to use</w:t>
      </w:r>
      <w:r w:rsidRPr="004272FD">
        <w:t xml:space="preserve"> our data and code (see Acknowledgements) to expl</w:t>
      </w:r>
      <w:r>
        <w:t xml:space="preserve">ore variation in classifications </w:t>
      </w:r>
      <w:r w:rsidRPr="004272FD">
        <w:t>among multiple DCNN architectures</w:t>
      </w:r>
      <w:r>
        <w:t>, and to use our extensive pixel-level label dataset to evaluate and facilitate in the development of custom DCNN models for specific classification tasks in the geosciences</w:t>
      </w:r>
      <w:r w:rsidRPr="004272FD">
        <w:t>.</w:t>
      </w:r>
      <w:r>
        <w:t xml:space="preserve"> </w:t>
      </w:r>
    </w:p>
    <w:p w:rsidR="005B39FC" w:rsidRPr="00E879CA" w:rsidRDefault="005B39FC" w:rsidP="005A6F5C">
      <w:pPr>
        <w:pStyle w:val="MDPI31text"/>
        <w:ind w:firstLine="0"/>
      </w:pPr>
    </w:p>
    <w:p w:rsidR="009356FF" w:rsidRPr="00E879CA" w:rsidRDefault="009356FF" w:rsidP="009356FF">
      <w:pPr>
        <w:pStyle w:val="MDPI21heading1"/>
      </w:pPr>
      <w:r>
        <w:t>5. Conclusions</w:t>
      </w:r>
    </w:p>
    <w:p w:rsidR="00941FD6" w:rsidRDefault="000B7D29" w:rsidP="00283633">
      <w:pPr>
        <w:pStyle w:val="MDPI31text"/>
      </w:pPr>
      <w:r>
        <w:t>We</w:t>
      </w:r>
      <w:r w:rsidRPr="000B7D29">
        <w:t xml:space="preserve"> have demonstrated </w:t>
      </w:r>
      <w:r w:rsidR="00C22502" w:rsidRPr="000B7D29">
        <w:t xml:space="preserve">the </w:t>
      </w:r>
      <w:r w:rsidR="004A0EC0">
        <w:t xml:space="preserve">general </w:t>
      </w:r>
      <w:r w:rsidR="00C22502" w:rsidRPr="000B7D29">
        <w:t>effectiveness of</w:t>
      </w:r>
      <w:r w:rsidR="00C22502">
        <w:t xml:space="preserve"> a repurposed, </w:t>
      </w:r>
      <w:r w:rsidR="00C22502" w:rsidRPr="000B7D29">
        <w:t>small, very fast</w:t>
      </w:r>
      <w:r w:rsidR="00C22502">
        <w:t>,</w:t>
      </w:r>
      <w:r w:rsidR="00C22502" w:rsidRPr="000B7D29">
        <w:t xml:space="preserve"> existing DCNN framework </w:t>
      </w:r>
      <w:r w:rsidR="00C22502">
        <w:t xml:space="preserve">called </w:t>
      </w:r>
      <w:r w:rsidR="00C22502" w:rsidRPr="000B7D29">
        <w:t>MobileNetV2</w:t>
      </w:r>
      <w:r w:rsidR="00C22502">
        <w:t xml:space="preserve"> </w:t>
      </w:r>
      <w:r w:rsidRPr="000B7D29">
        <w:t xml:space="preserve">for classification of </w:t>
      </w:r>
      <w:r>
        <w:t>landforms, land</w:t>
      </w:r>
      <w:r w:rsidR="00CC1FCB">
        <w:t xml:space="preserve"> </w:t>
      </w:r>
      <w:r>
        <w:t>use, and lan</w:t>
      </w:r>
      <w:r w:rsidR="00C22502">
        <w:t>d</w:t>
      </w:r>
      <w:r w:rsidR="00CC1FCB">
        <w:t xml:space="preserve"> </w:t>
      </w:r>
      <w:r>
        <w:t xml:space="preserve">cover </w:t>
      </w:r>
      <w:r w:rsidRPr="000B7D29">
        <w:t xml:space="preserve">features in </w:t>
      </w:r>
      <w:r>
        <w:t xml:space="preserve">both satellite and high-vantage, oblique and </w:t>
      </w:r>
      <w:r w:rsidRPr="000B7D29">
        <w:t xml:space="preserve">nadir imagery </w:t>
      </w:r>
      <w:r>
        <w:t>collected using planes, UAVs and static monitoring cameras</w:t>
      </w:r>
      <w:r w:rsidRPr="000B7D29">
        <w:t xml:space="preserve">. </w:t>
      </w:r>
      <w:r w:rsidR="004A0EC0">
        <w:t xml:space="preserve">With no fine tuning of model parameters, we achieved average classification accuracies of </w:t>
      </w:r>
      <w:r w:rsidR="00283633">
        <w:t>between 91 and 98</w:t>
      </w:r>
      <w:r w:rsidR="004A0EC0">
        <w:t>%</w:t>
      </w:r>
      <w:r w:rsidR="00283633">
        <w:t xml:space="preserve"> (F1 scores)</w:t>
      </w:r>
      <w:r w:rsidR="004A0EC0">
        <w:t xml:space="preserve"> across </w:t>
      </w:r>
      <w:r w:rsidR="00F1221D">
        <w:t>five disparate</w:t>
      </w:r>
      <w:r w:rsidR="004150C0">
        <w:t xml:space="preserve"> data</w:t>
      </w:r>
      <w:r w:rsidR="004A0EC0">
        <w:t>sets</w:t>
      </w:r>
      <w:r w:rsidR="00283633">
        <w:t>, ranging betwe</w:t>
      </w:r>
      <w:r w:rsidR="007C6D0D">
        <w:t>en 71 and 99% accuracies over 26</w:t>
      </w:r>
      <w:r w:rsidR="00283633">
        <w:t xml:space="preserve"> individual land cover/use classes</w:t>
      </w:r>
      <w:r w:rsidR="004150C0">
        <w:t xml:space="preserve"> across four data</w:t>
      </w:r>
      <w:r w:rsidR="00F1221D">
        <w:t>sets</w:t>
      </w:r>
      <w:r w:rsidR="004A0EC0">
        <w:t>.</w:t>
      </w:r>
      <w:r w:rsidR="00283633">
        <w:t xml:space="preserve"> </w:t>
      </w:r>
      <w:r w:rsidRPr="000B7D29">
        <w:lastRenderedPageBreak/>
        <w:t xml:space="preserve">Further, we demonstrate how structured prediction using a fully connected CRF can be used in a semi-supervised manner to </w:t>
      </w:r>
      <w:r w:rsidR="00C22502">
        <w:t xml:space="preserve">very </w:t>
      </w:r>
      <w:r w:rsidRPr="000B7D29">
        <w:t>efficiently generate ground truth label imagery and DCNN training libraries. Finally, we propose</w:t>
      </w:r>
      <w:r w:rsidR="00C22502">
        <w:t>d</w:t>
      </w:r>
      <w:r w:rsidRPr="000B7D29">
        <w:t xml:space="preserve"> a hybrid method for accurate semantic segmentation </w:t>
      </w:r>
      <w:r w:rsidR="00C22502">
        <w:t xml:space="preserve">of imagery of natural landscapes </w:t>
      </w:r>
      <w:r w:rsidRPr="000B7D29">
        <w:t>based on combining 1) the recognition capacity of DCNNs to classify small regions in imagery, and 2) the ﬁne grained localization of fully connected CRFs for pixel-level classification.</w:t>
      </w:r>
      <w:r w:rsidR="00C22502">
        <w:t xml:space="preserve"> </w:t>
      </w:r>
      <w:r w:rsidR="00941FD6" w:rsidRPr="00941FD6">
        <w:t>Classification accuracy for a given feature was found to be strongly related to</w:t>
      </w:r>
      <w:r w:rsidR="00941FD6">
        <w:t xml:space="preserve"> size of that feature</w:t>
      </w:r>
      <w:r w:rsidR="00941FD6" w:rsidRPr="00941FD6">
        <w:t xml:space="preserve">. For those land cover/uses that are much greater in size than a 96x96 pixel tile, average pixelwise F </w:t>
      </w:r>
      <w:r w:rsidR="00941FD6">
        <w:t>scores ranged</w:t>
      </w:r>
      <w:r w:rsidR="00941FD6" w:rsidRPr="00941FD6">
        <w:t xml:space="preserve"> from 86 to 90 %.</w:t>
      </w:r>
    </w:p>
    <w:p w:rsidR="009356FF" w:rsidRDefault="00C22502" w:rsidP="00283633">
      <w:pPr>
        <w:pStyle w:val="MDPI31text"/>
      </w:pPr>
      <w:r>
        <w:t>These techniques should find numerous application in the classification of remotely sensed imagery for geomorphic and natural hazards studies, especially for rapidly evaluating the general utility of DCNNs for a specific classification task, and especially for relatively large and spatially extensive land</w:t>
      </w:r>
      <w:r w:rsidR="004150C0">
        <w:t xml:space="preserve"> </w:t>
      </w:r>
      <w:r>
        <w:t xml:space="preserve">cover types. All of our data, trained models, and processing scripts are available at </w:t>
      </w:r>
      <w:r w:rsidRPr="00C22502">
        <w:rPr>
          <w:highlight w:val="yellow"/>
        </w:rPr>
        <w:t>XXXXXXXXXXXX</w:t>
      </w:r>
      <w:r w:rsidR="00617ED0">
        <w:t xml:space="preserve">. </w:t>
      </w:r>
    </w:p>
    <w:p w:rsidR="00FA784A" w:rsidRPr="00E879CA" w:rsidRDefault="00FA784A" w:rsidP="00FA784A">
      <w:pPr>
        <w:pStyle w:val="MDPI61Supplementary"/>
      </w:pPr>
      <w:r w:rsidRPr="00E879CA">
        <w:rPr>
          <w:b/>
        </w:rPr>
        <w:t>Supplementary Materials:</w:t>
      </w:r>
      <w:r w:rsidRPr="00E879CA">
        <w:t xml:space="preserve"> The following are available online at </w:t>
      </w:r>
      <w:r w:rsidR="00D167E7">
        <w:t>www.mdpi.com/xxx/s1</w:t>
      </w:r>
      <w:r w:rsidRPr="00746007">
        <w:rPr>
          <w:highlight w:val="yellow"/>
        </w:rPr>
        <w:t xml:space="preserve">, </w:t>
      </w:r>
      <w:r w:rsidR="004150C0">
        <w:rPr>
          <w:highlight w:val="yellow"/>
        </w:rPr>
        <w:t>Figure S1: Data</w:t>
      </w:r>
      <w:r w:rsidR="00B967FA">
        <w:rPr>
          <w:highlight w:val="yellow"/>
        </w:rPr>
        <w:t>sets</w:t>
      </w:r>
      <w:r w:rsidRPr="00746007">
        <w:rPr>
          <w:highlight w:val="yellow"/>
        </w:rPr>
        <w:t xml:space="preserve">, </w:t>
      </w:r>
      <w:r w:rsidR="00B967FA">
        <w:rPr>
          <w:highlight w:val="yellow"/>
        </w:rPr>
        <w:t>Figure S2: Confusion matrices.</w:t>
      </w:r>
      <w:r w:rsidRPr="00E879CA">
        <w:t xml:space="preserve"> </w:t>
      </w:r>
    </w:p>
    <w:p w:rsidR="00762E49" w:rsidRPr="00762E49" w:rsidRDefault="00762E49" w:rsidP="00FA784A">
      <w:pPr>
        <w:pStyle w:val="MDPI62Acknowledgments"/>
      </w:pPr>
      <w:r>
        <w:rPr>
          <w:b/>
        </w:rPr>
        <w:t xml:space="preserve">Author Contributions: </w:t>
      </w:r>
      <w:r w:rsidR="00746007">
        <w:t>Conceptualization, D.B</w:t>
      </w:r>
      <w:r w:rsidRPr="00762E49">
        <w:t>.</w:t>
      </w:r>
      <w:r w:rsidR="00746007">
        <w:t>, J.W. and A.R</w:t>
      </w:r>
      <w:r w:rsidRPr="00762E49">
        <w:t xml:space="preserve">.; </w:t>
      </w:r>
      <w:r w:rsidR="00746007">
        <w:t>Methodology, D.B</w:t>
      </w:r>
      <w:r w:rsidR="00746007" w:rsidRPr="00762E49">
        <w:t>.</w:t>
      </w:r>
      <w:r w:rsidR="00746007">
        <w:t>, J.W. and A.R.; Software, D.B</w:t>
      </w:r>
      <w:r w:rsidRPr="00762E49">
        <w:t>.;</w:t>
      </w:r>
      <w:r w:rsidR="00307A1B">
        <w:t xml:space="preserve"> Validation, D.B.; Formal Analysis, D.B.; Data Curation, D.B</w:t>
      </w:r>
      <w:r w:rsidRPr="00762E49">
        <w:t>.; Writing-Original Draft Prepar</w:t>
      </w:r>
      <w:r w:rsidR="00307A1B">
        <w:t>ation, D.B</w:t>
      </w:r>
      <w:r w:rsidR="00307A1B" w:rsidRPr="00762E49">
        <w:t>.</w:t>
      </w:r>
      <w:r w:rsidR="00307A1B">
        <w:t>, J.W. and A.R</w:t>
      </w:r>
      <w:r w:rsidRPr="00762E49">
        <w:t>.; Writing-Review &amp; Ed</w:t>
      </w:r>
      <w:r w:rsidR="00307A1B">
        <w:t>iting, D.B</w:t>
      </w:r>
      <w:r w:rsidR="00307A1B" w:rsidRPr="00762E49">
        <w:t>.</w:t>
      </w:r>
      <w:r w:rsidR="00307A1B">
        <w:t>, J.W. and A.R.; Visualization, D.B.</w:t>
      </w:r>
      <w:r w:rsidRPr="00762E49">
        <w:t>; Funding Acquisi</w:t>
      </w:r>
      <w:r w:rsidR="00307A1B">
        <w:t>tion, D.B</w:t>
      </w:r>
      <w:r w:rsidR="00746007">
        <w:t>.</w:t>
      </w:r>
      <w:r w:rsidR="00307A1B">
        <w:t xml:space="preserve"> and J.W.</w:t>
      </w:r>
    </w:p>
    <w:p w:rsidR="00FA784A" w:rsidRPr="00E879CA" w:rsidRDefault="00FA784A" w:rsidP="00FA784A">
      <w:pPr>
        <w:pStyle w:val="MDPI62Acknowledgments"/>
        <w:rPr>
          <w:b/>
        </w:rPr>
      </w:pPr>
      <w:r w:rsidRPr="00B72FEC">
        <w:rPr>
          <w:b/>
        </w:rPr>
        <w:t xml:space="preserve">Funding: </w:t>
      </w:r>
      <w:r>
        <w:t>Pleas</w:t>
      </w:r>
      <w:r w:rsidR="00746007">
        <w:t xml:space="preserve">e add: </w:t>
      </w:r>
      <w:r>
        <w:t xml:space="preserve">This research was </w:t>
      </w:r>
      <w:r w:rsidRPr="00746007">
        <w:rPr>
          <w:highlight w:val="yellow"/>
        </w:rPr>
        <w:t xml:space="preserve">funded by [name of funder] </w:t>
      </w:r>
      <w:r w:rsidR="00746007" w:rsidRPr="00746007">
        <w:rPr>
          <w:highlight w:val="yellow"/>
        </w:rPr>
        <w:t>grant number [xxx]</w:t>
      </w:r>
    </w:p>
    <w:p w:rsidR="00FA784A" w:rsidRPr="0065039C" w:rsidRDefault="0065039C" w:rsidP="00FA784A">
      <w:pPr>
        <w:pStyle w:val="MDPI62Acknowledgments"/>
      </w:pPr>
      <w:r>
        <w:rPr>
          <w:b/>
        </w:rPr>
        <w:t>Acknowledgments:</w:t>
      </w:r>
      <w:r w:rsidR="00EC1D8F">
        <w:t xml:space="preserve"> </w:t>
      </w:r>
      <w:r w:rsidR="005B54E3">
        <w:t xml:space="preserve">Thanks to Paul Grams and Chris Sherwood for data and discussions. </w:t>
      </w:r>
      <w:r w:rsidR="00EC1D8F">
        <w:t xml:space="preserve">Images from the </w:t>
      </w:r>
      <w:r w:rsidR="00EC1D8F" w:rsidRPr="00EC1D8F">
        <w:t>California Coastal Records Project</w:t>
      </w:r>
      <w:r w:rsidR="00EC1D8F">
        <w:t xml:space="preserve"> are </w:t>
      </w:r>
      <w:r w:rsidR="00EC1D8F" w:rsidRPr="00EC1D8F">
        <w:t>Copyright (C) 2002-2018 Kenneth &amp; Gabrielle Adelman, www.Californiacoastline.org</w:t>
      </w:r>
      <w:r w:rsidR="005B54E3">
        <w:t>.</w:t>
      </w:r>
    </w:p>
    <w:p w:rsidR="00FA784A" w:rsidRPr="00E879CA" w:rsidRDefault="00FA784A" w:rsidP="00FA784A">
      <w:pPr>
        <w:pStyle w:val="MDPI64CoI"/>
      </w:pPr>
      <w:r w:rsidRPr="00E879CA">
        <w:rPr>
          <w:b/>
        </w:rPr>
        <w:t>Conflicts of Interest:</w:t>
      </w:r>
      <w:r w:rsidRPr="00E879CA">
        <w:t xml:space="preserve"> The authors declare no conflict of interest.</w:t>
      </w:r>
    </w:p>
    <w:p w:rsidR="009356FF" w:rsidRPr="00E879CA" w:rsidRDefault="009356FF" w:rsidP="009356FF">
      <w:pPr>
        <w:pStyle w:val="MDPI21heading1"/>
      </w:pPr>
      <w:r w:rsidRPr="00E879CA">
        <w:t>Appendix A</w:t>
      </w:r>
    </w:p>
    <w:p w:rsidR="00FE6163" w:rsidRPr="00FE6163" w:rsidRDefault="00FE6163" w:rsidP="00FE6163">
      <w:pPr>
        <w:pStyle w:val="MDPI41tablecaption"/>
        <w:jc w:val="center"/>
      </w:pPr>
      <w:r>
        <w:rPr>
          <w:b/>
        </w:rPr>
        <w:t>Table A1</w:t>
      </w:r>
      <w:r w:rsidRPr="00E879CA">
        <w:rPr>
          <w:b/>
        </w:rPr>
        <w:t>.</w:t>
      </w:r>
      <w:r w:rsidRPr="00E879CA">
        <w:t xml:space="preserve"> </w:t>
      </w:r>
      <w:r w:rsidRPr="00FE6163">
        <w:t xml:space="preserve">Classes and number of tiles used for the </w:t>
      </w:r>
      <w:r>
        <w:t xml:space="preserve">Seabright </w:t>
      </w:r>
      <w:r w:rsidR="004150C0">
        <w:t>data</w:t>
      </w:r>
      <w:r w:rsidRPr="00FE6163">
        <w:t>set.</w:t>
      </w:r>
    </w:p>
    <w:tbl>
      <w:tblPr>
        <w:tblStyle w:val="TableGrid"/>
        <w:tblW w:w="0" w:type="auto"/>
        <w:jc w:val="center"/>
        <w:tblLook w:val="04A0" w:firstRow="1" w:lastRow="0" w:firstColumn="1" w:lastColumn="0" w:noHBand="0" w:noVBand="1"/>
      </w:tblPr>
      <w:tblGrid>
        <w:gridCol w:w="2969"/>
        <w:gridCol w:w="2930"/>
        <w:gridCol w:w="2935"/>
      </w:tblGrid>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Anthropogenic</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23,566 / 4,548</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15,575 / 3,031</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Road and pavement</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314 / 60</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525 / 103</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Sand</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38,250 / 6,887</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25,318 / 5,802</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Vegetation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386 / 76</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240 / 38</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Other terrain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77 / 24</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117 / 22</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11,394 / 1,723</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14,360 / 2,251</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Foam</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5,076 / 735</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5,139 / 843</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76,063 / 14,053</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61,274 / 12,090</w:t>
            </w:r>
          </w:p>
        </w:tc>
      </w:tr>
    </w:tbl>
    <w:p w:rsidR="00FE6163" w:rsidRPr="005C6623" w:rsidRDefault="00FE6163" w:rsidP="00FE6163">
      <w:pPr>
        <w:rPr>
          <w:rFonts w:asciiTheme="majorHAnsi" w:hAnsiTheme="majorHAnsi" w:cstheme="majorHAnsi"/>
          <w:szCs w:val="24"/>
        </w:rPr>
      </w:pPr>
    </w:p>
    <w:p w:rsidR="00FE6163" w:rsidRPr="00FE6163" w:rsidRDefault="00FE6163" w:rsidP="00FE6163">
      <w:pPr>
        <w:pStyle w:val="MDPI41tablecaption"/>
        <w:jc w:val="center"/>
      </w:pPr>
      <w:r>
        <w:rPr>
          <w:b/>
        </w:rPr>
        <w:t>Table A2</w:t>
      </w:r>
      <w:r w:rsidRPr="00E879CA">
        <w:rPr>
          <w:b/>
        </w:rPr>
        <w:t>.</w:t>
      </w:r>
      <w:r w:rsidRPr="00E879CA">
        <w:t xml:space="preserve"> </w:t>
      </w:r>
      <w:r w:rsidRPr="00FE6163">
        <w:t xml:space="preserve">Classes and number of tiles used for the </w:t>
      </w:r>
      <w:r>
        <w:t xml:space="preserve">Lake Ontario </w:t>
      </w:r>
      <w:r w:rsidR="004150C0">
        <w:t>data</w:t>
      </w:r>
      <w:r w:rsidRPr="00FE6163">
        <w:t>set.</w:t>
      </w:r>
    </w:p>
    <w:tbl>
      <w:tblPr>
        <w:tblStyle w:val="TableGrid"/>
        <w:tblW w:w="0" w:type="auto"/>
        <w:jc w:val="center"/>
        <w:tblLook w:val="04A0" w:firstRow="1" w:lastRow="0" w:firstColumn="1" w:lastColumn="0" w:noHBand="0" w:noVBand="1"/>
      </w:tblPr>
      <w:tblGrid>
        <w:gridCol w:w="3042"/>
        <w:gridCol w:w="2893"/>
        <w:gridCol w:w="2899"/>
      </w:tblGrid>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Anthropogenic/buildings</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467 / 219</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3,216 / 333</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Sediment</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2,856 / 289</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3,758 / 407</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Vegetation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33,871 / 5,139</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33,421 / 5,001</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lastRenderedPageBreak/>
              <w:t>Other terrain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1,596 / 157</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1,094 / 92</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80,304 / 13,332</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77,571 / 12,950</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119,094 / 19,136</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119,060 / 18,783</w:t>
            </w:r>
          </w:p>
        </w:tc>
      </w:tr>
    </w:tbl>
    <w:p w:rsidR="00FE6163" w:rsidRPr="005C6623" w:rsidRDefault="00FE6163" w:rsidP="00FE6163">
      <w:pPr>
        <w:rPr>
          <w:rFonts w:asciiTheme="majorHAnsi" w:hAnsiTheme="majorHAnsi" w:cstheme="majorHAnsi"/>
          <w:szCs w:val="24"/>
        </w:rPr>
      </w:pPr>
    </w:p>
    <w:p w:rsidR="00FE6163" w:rsidRPr="00FE6163" w:rsidRDefault="00FE6163" w:rsidP="00FE6163">
      <w:pPr>
        <w:pStyle w:val="MDPI41tablecaption"/>
        <w:jc w:val="center"/>
      </w:pPr>
      <w:r>
        <w:rPr>
          <w:b/>
        </w:rPr>
        <w:t>Table A3</w:t>
      </w:r>
      <w:r w:rsidRPr="00E879CA">
        <w:rPr>
          <w:b/>
        </w:rPr>
        <w:t>.</w:t>
      </w:r>
      <w:r w:rsidRPr="00E879CA">
        <w:t xml:space="preserve"> </w:t>
      </w:r>
      <w:r w:rsidRPr="00FE6163">
        <w:t xml:space="preserve">Classes and number of tiles used for the </w:t>
      </w:r>
      <w:r>
        <w:t>Grand Canyon</w:t>
      </w:r>
      <w:r w:rsidR="004150C0">
        <w:t xml:space="preserve"> data</w:t>
      </w:r>
      <w:r w:rsidRPr="00FE6163">
        <w:t>set.</w:t>
      </w:r>
    </w:p>
    <w:tbl>
      <w:tblPr>
        <w:tblStyle w:val="TableGrid"/>
        <w:tblW w:w="0" w:type="auto"/>
        <w:jc w:val="center"/>
        <w:tblLook w:val="04A0" w:firstRow="1" w:lastRow="0" w:firstColumn="1" w:lastColumn="0" w:noHBand="0" w:noVBand="1"/>
      </w:tblPr>
      <w:tblGrid>
        <w:gridCol w:w="2989"/>
        <w:gridCol w:w="2920"/>
        <w:gridCol w:w="2925"/>
      </w:tblGrid>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Rock/scree/terrain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15,059 / 2,405</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12,151 / 1,999</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Sand</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751 / 39</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1,069 / 91</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Riparian vegetation</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2,971 / 408</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2,158 / 305</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8,568 / 1,462</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5,277 / 1,130</w:t>
            </w:r>
          </w:p>
        </w:tc>
      </w:tr>
      <w:tr w:rsidR="00FE6163" w:rsidRPr="00FE6163" w:rsidTr="00FE6163">
        <w:trPr>
          <w:jc w:val="center"/>
        </w:trPr>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27,349 / 4,314</w:t>
            </w:r>
          </w:p>
        </w:tc>
        <w:tc>
          <w:tcPr>
            <w:tcW w:w="3117"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20,655 / 3,525</w:t>
            </w:r>
          </w:p>
        </w:tc>
      </w:tr>
    </w:tbl>
    <w:p w:rsidR="00FE6163" w:rsidRDefault="00FE6163" w:rsidP="00FE6163">
      <w:pPr>
        <w:rPr>
          <w:rFonts w:asciiTheme="majorHAnsi" w:hAnsiTheme="majorHAnsi" w:cstheme="majorHAnsi"/>
          <w:szCs w:val="24"/>
        </w:rPr>
      </w:pPr>
    </w:p>
    <w:p w:rsidR="00FE6163" w:rsidRPr="00FE6163" w:rsidRDefault="00FE6163" w:rsidP="00FE6163">
      <w:pPr>
        <w:pStyle w:val="MDPI41tablecaption"/>
        <w:jc w:val="center"/>
      </w:pPr>
      <w:r>
        <w:rPr>
          <w:b/>
        </w:rPr>
        <w:t>Table A4</w:t>
      </w:r>
      <w:r w:rsidRPr="00E879CA">
        <w:rPr>
          <w:b/>
        </w:rPr>
        <w:t>.</w:t>
      </w:r>
      <w:r w:rsidRPr="00E879CA">
        <w:t xml:space="preserve"> </w:t>
      </w:r>
      <w:r w:rsidRPr="00FE6163">
        <w:t xml:space="preserve">Classes and number of tiles used for the </w:t>
      </w:r>
      <w:r w:rsidR="004150C0">
        <w:t>California Coastal Records data</w:t>
      </w:r>
      <w:r w:rsidRPr="00FE6163">
        <w:t>set</w:t>
      </w:r>
      <w:r>
        <w:t>.</w:t>
      </w:r>
    </w:p>
    <w:tbl>
      <w:tblPr>
        <w:tblStyle w:val="TableGrid"/>
        <w:tblW w:w="0" w:type="auto"/>
        <w:tblLook w:val="04A0" w:firstRow="1" w:lastRow="0" w:firstColumn="1" w:lastColumn="0" w:noHBand="0" w:noVBand="1"/>
      </w:tblPr>
      <w:tblGrid>
        <w:gridCol w:w="3042"/>
        <w:gridCol w:w="2893"/>
        <w:gridCol w:w="2899"/>
      </w:tblGrid>
      <w:tr w:rsidR="00FE6163" w:rsidRPr="00FE6163" w:rsidTr="0045281A">
        <w:tc>
          <w:tcPr>
            <w:tcW w:w="3116"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Class</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training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c>
          <w:tcPr>
            <w:tcW w:w="3117" w:type="dxa"/>
          </w:tcPr>
          <w:p w:rsidR="00FE6163" w:rsidRPr="00FE6163" w:rsidRDefault="00FE6163" w:rsidP="0045281A">
            <w:pPr>
              <w:jc w:val="center"/>
              <w:rPr>
                <w:rFonts w:ascii="Palatino Linotype" w:hAnsi="Palatino Linotype" w:cstheme="majorHAnsi"/>
                <w:b/>
                <w:sz w:val="20"/>
                <w:szCs w:val="24"/>
              </w:rPr>
            </w:pPr>
            <w:r w:rsidRPr="00FE6163">
              <w:rPr>
                <w:rFonts w:ascii="Palatino Linotype" w:hAnsi="Palatino Linotype" w:cstheme="majorHAnsi"/>
                <w:b/>
                <w:sz w:val="20"/>
                <w:szCs w:val="24"/>
              </w:rPr>
              <w:t>Number of evaluation tiles (</w:t>
            </w:r>
            <w:r w:rsidRPr="00FE6163">
              <w:rPr>
                <w:rFonts w:ascii="Palatino Linotype" w:hAnsi="Palatino Linotype" w:cstheme="majorHAnsi"/>
                <w:b/>
                <w:i/>
                <w:sz w:val="20"/>
                <w:szCs w:val="24"/>
              </w:rPr>
              <w:t>T</w:t>
            </w:r>
            <w:r w:rsidRPr="00FE6163">
              <w:rPr>
                <w:rFonts w:ascii="Palatino Linotype" w:hAnsi="Palatino Linotype" w:cstheme="majorHAnsi"/>
                <w:b/>
                <w:sz w:val="20"/>
                <w:szCs w:val="24"/>
              </w:rPr>
              <w:t>=96/224)</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Beach</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39,206 / 6,460</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42,616 / 7,438</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Anthropogenic/buildings</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34,585 / 6,904</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45,831 / 8,452</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Cliff</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29,844 / 4,666</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17,488 / 3,108</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Road</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6,000 / 705</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3,782 / 440</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Sky</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41,139 / 6,694</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26,240 / 4,267</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Surf/foam</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18,775 / 2,745</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25,025 / 3,549</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Swash</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5,825 / 1,280</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4,535 / 552</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Other terrain</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87,632 / 18,517</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50,254 / 8,647</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Vegetation</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81,896 / 19,346</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46,097 / 7,639</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Water</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121,684 / 17,123</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49,427 / 11,019</w:t>
            </w:r>
          </w:p>
        </w:tc>
      </w:tr>
      <w:tr w:rsidR="00FE6163" w:rsidRPr="00FE6163" w:rsidTr="0045281A">
        <w:tc>
          <w:tcPr>
            <w:tcW w:w="3116" w:type="dxa"/>
          </w:tcPr>
          <w:p w:rsidR="00FE6163" w:rsidRPr="00FE6163" w:rsidRDefault="00FE6163" w:rsidP="0045281A">
            <w:pPr>
              <w:jc w:val="center"/>
              <w:rPr>
                <w:rFonts w:ascii="Palatino Linotype" w:hAnsi="Palatino Linotype" w:cstheme="majorHAnsi"/>
                <w:sz w:val="20"/>
                <w:szCs w:val="24"/>
              </w:rPr>
            </w:pPr>
            <w:r w:rsidRPr="00FE6163">
              <w:rPr>
                <w:rFonts w:ascii="Palatino Linotype" w:hAnsi="Palatino Linotype" w:cstheme="majorHAnsi"/>
                <w:sz w:val="20"/>
                <w:szCs w:val="24"/>
              </w:rPr>
              <w:t>Total:</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466,586 / 84,440</w:t>
            </w:r>
          </w:p>
        </w:tc>
        <w:tc>
          <w:tcPr>
            <w:tcW w:w="3117" w:type="dxa"/>
          </w:tcPr>
          <w:p w:rsidR="00FE6163" w:rsidRPr="00FE6163" w:rsidRDefault="00BE1535" w:rsidP="0045281A">
            <w:pPr>
              <w:jc w:val="center"/>
              <w:rPr>
                <w:rFonts w:ascii="Palatino Linotype" w:hAnsi="Palatino Linotype" w:cstheme="majorHAnsi"/>
                <w:sz w:val="20"/>
                <w:szCs w:val="24"/>
              </w:rPr>
            </w:pPr>
            <w:r>
              <w:rPr>
                <w:rFonts w:ascii="Palatino Linotype" w:hAnsi="Palatino Linotype" w:cstheme="majorHAnsi"/>
                <w:sz w:val="20"/>
                <w:szCs w:val="24"/>
              </w:rPr>
              <w:t>311,295 / 55,111</w:t>
            </w:r>
          </w:p>
        </w:tc>
      </w:tr>
    </w:tbl>
    <w:p w:rsidR="009356FF" w:rsidRPr="00E879CA" w:rsidRDefault="009356FF" w:rsidP="00AD26B2">
      <w:pPr>
        <w:pStyle w:val="MDPI21heading1"/>
      </w:pPr>
      <w:r w:rsidRPr="00E879CA">
        <w:t>References</w:t>
      </w:r>
    </w:p>
    <w:p w:rsidR="00785FA0" w:rsidRDefault="005A68FF" w:rsidP="00785FA0">
      <w:pPr>
        <w:pStyle w:val="MDPI71References"/>
        <w:numPr>
          <w:ilvl w:val="0"/>
          <w:numId w:val="4"/>
        </w:numPr>
        <w:ind w:left="425" w:hanging="425"/>
      </w:pPr>
      <w:r w:rsidRPr="005A68FF">
        <w:t>Franklin, S.E.</w:t>
      </w:r>
      <w:r w:rsidR="00AF28B8">
        <w:t xml:space="preserve">; Wulder, M.A. </w:t>
      </w:r>
      <w:r w:rsidRPr="005A68FF">
        <w:t xml:space="preserve">Remote sensing methods in medium spatial resolution satellite data land cover classification of large areas. </w:t>
      </w:r>
      <w:r w:rsidR="004F41B8">
        <w:rPr>
          <w:i/>
        </w:rPr>
        <w:t>Prog. Phys. Geog.</w:t>
      </w:r>
      <w:r w:rsidRPr="005A68FF">
        <w:t xml:space="preserve"> </w:t>
      </w:r>
      <w:r w:rsidR="00AF28B8" w:rsidRPr="00135BF1">
        <w:rPr>
          <w:b/>
        </w:rPr>
        <w:t>2002</w:t>
      </w:r>
      <w:r w:rsidR="00AF28B8">
        <w:t xml:space="preserve">, </w:t>
      </w:r>
      <w:r w:rsidR="00135BF1">
        <w:t xml:space="preserve">26, </w:t>
      </w:r>
      <w:r w:rsidRPr="005A68FF">
        <w:t>173-205.</w:t>
      </w:r>
    </w:p>
    <w:p w:rsidR="00785FA0" w:rsidRDefault="00785FA0" w:rsidP="00785FA0">
      <w:pPr>
        <w:pStyle w:val="MDPI71References"/>
        <w:numPr>
          <w:ilvl w:val="0"/>
          <w:numId w:val="4"/>
        </w:numPr>
        <w:ind w:left="425" w:hanging="425"/>
      </w:pPr>
      <w:r w:rsidRPr="00785FA0">
        <w:t>Smith, M.J.</w:t>
      </w:r>
      <w:r w:rsidR="00AF28B8">
        <w:t>; Pain, C.F</w:t>
      </w:r>
      <w:r w:rsidRPr="00785FA0">
        <w:t xml:space="preserve">. Applications of remote sensing in geomorphology. </w:t>
      </w:r>
      <w:r w:rsidR="004F41B8">
        <w:rPr>
          <w:i/>
        </w:rPr>
        <w:t>Prog. Phys. Geog.</w:t>
      </w:r>
      <w:r w:rsidRPr="00785FA0">
        <w:t xml:space="preserve"> </w:t>
      </w:r>
      <w:r w:rsidR="00AF28B8" w:rsidRPr="00135BF1">
        <w:rPr>
          <w:b/>
        </w:rPr>
        <w:t>2009</w:t>
      </w:r>
      <w:r w:rsidR="00AF28B8">
        <w:t xml:space="preserve">, </w:t>
      </w:r>
      <w:r w:rsidR="00135BF1">
        <w:t xml:space="preserve">33, </w:t>
      </w:r>
      <w:r w:rsidRPr="00785FA0">
        <w:t>568-582.</w:t>
      </w:r>
    </w:p>
    <w:p w:rsidR="00785FA0" w:rsidRDefault="00AF28B8" w:rsidP="00785FA0">
      <w:pPr>
        <w:pStyle w:val="MDPI71References"/>
        <w:numPr>
          <w:ilvl w:val="0"/>
          <w:numId w:val="4"/>
        </w:numPr>
        <w:ind w:left="425" w:hanging="425"/>
      </w:pPr>
      <w:r>
        <w:t>Mulder, V.L.;</w:t>
      </w:r>
      <w:r w:rsidR="00785FA0" w:rsidRPr="00785FA0">
        <w:t xml:space="preserve"> De Brui</w:t>
      </w:r>
      <w:r>
        <w:t>n, S.;</w:t>
      </w:r>
      <w:r w:rsidR="00785FA0" w:rsidRPr="00785FA0">
        <w:t xml:space="preserve"> Schaep</w:t>
      </w:r>
      <w:r>
        <w:t xml:space="preserve">man, M.E.; Mayr, T.R. </w:t>
      </w:r>
      <w:r w:rsidR="00785FA0" w:rsidRPr="00785FA0">
        <w:t xml:space="preserve">The use of remote sensing in soil and terrain mapping—A review. </w:t>
      </w:r>
      <w:r w:rsidR="00785FA0" w:rsidRPr="00AF2559">
        <w:rPr>
          <w:i/>
        </w:rPr>
        <w:t>Geoderma</w:t>
      </w:r>
      <w:r w:rsidR="00785FA0" w:rsidRPr="00785FA0">
        <w:t xml:space="preserve"> </w:t>
      </w:r>
      <w:r w:rsidRPr="00135BF1">
        <w:rPr>
          <w:b/>
        </w:rPr>
        <w:t>2011</w:t>
      </w:r>
      <w:r>
        <w:t xml:space="preserve">, </w:t>
      </w:r>
      <w:r w:rsidR="00135BF1">
        <w:t xml:space="preserve">162, </w:t>
      </w:r>
      <w:r w:rsidR="00785FA0" w:rsidRPr="00785FA0">
        <w:t>1-19.</w:t>
      </w:r>
    </w:p>
    <w:p w:rsidR="00785FA0" w:rsidRDefault="00AF28B8" w:rsidP="00785FA0">
      <w:pPr>
        <w:pStyle w:val="MDPI71References"/>
        <w:numPr>
          <w:ilvl w:val="0"/>
          <w:numId w:val="4"/>
        </w:numPr>
        <w:ind w:left="425" w:hanging="425"/>
      </w:pPr>
      <w:r>
        <w:t>Sekovski, I.; Stecchi, F.;</w:t>
      </w:r>
      <w:r w:rsidR="00785FA0" w:rsidRPr="00785FA0">
        <w:t xml:space="preserve"> Mancini, F.</w:t>
      </w:r>
      <w:r>
        <w:t xml:space="preserve">; Del Rio, L. </w:t>
      </w:r>
      <w:r w:rsidR="00785FA0" w:rsidRPr="00785FA0">
        <w:t xml:space="preserve">Image classification methods applied to shoreline extraction on very high-resolution multispectral imagery. </w:t>
      </w:r>
      <w:r w:rsidR="004F41B8">
        <w:rPr>
          <w:i/>
        </w:rPr>
        <w:t>Int. J Remote Sens</w:t>
      </w:r>
      <w:r w:rsidR="00785FA0" w:rsidRPr="00785FA0">
        <w:t xml:space="preserve"> </w:t>
      </w:r>
      <w:r w:rsidRPr="00135BF1">
        <w:rPr>
          <w:b/>
        </w:rPr>
        <w:t>2014</w:t>
      </w:r>
      <w:r>
        <w:t xml:space="preserve">, </w:t>
      </w:r>
      <w:r w:rsidR="00135BF1">
        <w:t xml:space="preserve">35, </w:t>
      </w:r>
      <w:r w:rsidR="00785FA0" w:rsidRPr="00785FA0">
        <w:t>3556-3578.</w:t>
      </w:r>
    </w:p>
    <w:p w:rsidR="00785FA0" w:rsidRDefault="00DE3CFE" w:rsidP="00785FA0">
      <w:pPr>
        <w:pStyle w:val="MDPI71References"/>
        <w:numPr>
          <w:ilvl w:val="0"/>
          <w:numId w:val="4"/>
        </w:numPr>
        <w:ind w:left="425" w:hanging="425"/>
      </w:pPr>
      <w:r>
        <w:t>Ma, L.; Li, M.; Ma, X.;</w:t>
      </w:r>
      <w:r w:rsidR="00785FA0" w:rsidRPr="00785FA0">
        <w:t xml:space="preserve"> Chen</w:t>
      </w:r>
      <w:r>
        <w:t>g, L.; Du, P.; Liu, Y.</w:t>
      </w:r>
      <w:r w:rsidR="00785FA0" w:rsidRPr="00785FA0">
        <w:t xml:space="preserve"> A review of supervised object-based land-cover image classification. </w:t>
      </w:r>
      <w:r w:rsidR="001D5A9C">
        <w:rPr>
          <w:i/>
        </w:rPr>
        <w:t xml:space="preserve">ISPRS J. </w:t>
      </w:r>
      <w:r w:rsidR="00785FA0" w:rsidRPr="00AF2559">
        <w:rPr>
          <w:i/>
        </w:rPr>
        <w:t>P</w:t>
      </w:r>
      <w:r w:rsidR="001D5A9C">
        <w:rPr>
          <w:i/>
        </w:rPr>
        <w:t>hotogramm.</w:t>
      </w:r>
      <w:r w:rsidR="00785FA0" w:rsidRPr="00785FA0">
        <w:t xml:space="preserve"> </w:t>
      </w:r>
      <w:r w:rsidRPr="00135BF1">
        <w:rPr>
          <w:b/>
        </w:rPr>
        <w:t>2017</w:t>
      </w:r>
      <w:r>
        <w:t xml:space="preserve">, </w:t>
      </w:r>
      <w:r w:rsidR="00135BF1">
        <w:t xml:space="preserve">130, </w:t>
      </w:r>
      <w:r w:rsidR="00785FA0" w:rsidRPr="00785FA0">
        <w:t>277-293.</w:t>
      </w:r>
    </w:p>
    <w:p w:rsidR="00785FA0" w:rsidRDefault="00785FA0" w:rsidP="00785FA0">
      <w:pPr>
        <w:pStyle w:val="MDPI71References"/>
        <w:numPr>
          <w:ilvl w:val="0"/>
          <w:numId w:val="4"/>
        </w:numPr>
        <w:ind w:left="425" w:hanging="425"/>
      </w:pPr>
      <w:r w:rsidRPr="00785FA0">
        <w:t>Cheng</w:t>
      </w:r>
      <w:r w:rsidR="00DE3CFE">
        <w:t xml:space="preserve">, G.; Han, J.; Lu, X. </w:t>
      </w:r>
      <w:r w:rsidRPr="00785FA0">
        <w:t xml:space="preserve">Remote sensing image scene classification: benchmark and state of the art. </w:t>
      </w:r>
      <w:r w:rsidR="004F41B8">
        <w:rPr>
          <w:i/>
        </w:rPr>
        <w:t>P.</w:t>
      </w:r>
      <w:r w:rsidRPr="00AF2559">
        <w:rPr>
          <w:i/>
        </w:rPr>
        <w:t xml:space="preserve"> IEEE</w:t>
      </w:r>
      <w:r w:rsidRPr="00785FA0">
        <w:t xml:space="preserve"> </w:t>
      </w:r>
      <w:r w:rsidR="00DE3CFE" w:rsidRPr="00135BF1">
        <w:rPr>
          <w:b/>
        </w:rPr>
        <w:t>2017</w:t>
      </w:r>
      <w:r w:rsidR="00DE3CFE">
        <w:t xml:space="preserve">, </w:t>
      </w:r>
      <w:r w:rsidR="00135BF1">
        <w:t xml:space="preserve">105, </w:t>
      </w:r>
      <w:r w:rsidRPr="00785FA0">
        <w:t>1865-1883.</w:t>
      </w:r>
    </w:p>
    <w:p w:rsidR="00785FA0" w:rsidRDefault="00DE3CFE" w:rsidP="00785FA0">
      <w:pPr>
        <w:pStyle w:val="MDPI71References"/>
        <w:numPr>
          <w:ilvl w:val="0"/>
          <w:numId w:val="4"/>
        </w:numPr>
        <w:ind w:left="425" w:hanging="425"/>
      </w:pPr>
      <w:r>
        <w:t>O’Connor, J.;</w:t>
      </w:r>
      <w:r w:rsidR="00785FA0" w:rsidRPr="00785FA0">
        <w:t xml:space="preserve"> Smith, M.J.</w:t>
      </w:r>
      <w:r>
        <w:t xml:space="preserve">; </w:t>
      </w:r>
      <w:r w:rsidR="00785FA0" w:rsidRPr="00785FA0">
        <w:t>James, M</w:t>
      </w:r>
      <w:r>
        <w:t>.R</w:t>
      </w:r>
      <w:r w:rsidR="00785FA0" w:rsidRPr="00785FA0">
        <w:t xml:space="preserve">. Cameras and settings for aerial surveys in the geosciences: Optimising image data. </w:t>
      </w:r>
      <w:r w:rsidR="004F41B8">
        <w:rPr>
          <w:i/>
        </w:rPr>
        <w:t>Prog. Phys. Geog.</w:t>
      </w:r>
      <w:r w:rsidR="00785FA0" w:rsidRPr="00785FA0">
        <w:t xml:space="preserve"> </w:t>
      </w:r>
      <w:r w:rsidRPr="00135BF1">
        <w:rPr>
          <w:b/>
        </w:rPr>
        <w:t>2017</w:t>
      </w:r>
      <w:r>
        <w:t xml:space="preserve">, </w:t>
      </w:r>
      <w:r w:rsidR="00135BF1">
        <w:t xml:space="preserve">41, </w:t>
      </w:r>
      <w:r w:rsidR="00785FA0" w:rsidRPr="00785FA0">
        <w:t>325-344.</w:t>
      </w:r>
    </w:p>
    <w:p w:rsidR="00785FA0" w:rsidRDefault="00DE3CFE" w:rsidP="00785FA0">
      <w:pPr>
        <w:pStyle w:val="MDPI71References"/>
        <w:numPr>
          <w:ilvl w:val="0"/>
          <w:numId w:val="4"/>
        </w:numPr>
        <w:ind w:left="425" w:hanging="425"/>
      </w:pPr>
      <w:r>
        <w:lastRenderedPageBreak/>
        <w:t>Long, J.;</w:t>
      </w:r>
      <w:r w:rsidR="00785FA0" w:rsidRPr="00785FA0">
        <w:t xml:space="preserve"> Shelhamer, E.</w:t>
      </w:r>
      <w:r>
        <w:t>; Darrell, T.</w:t>
      </w:r>
      <w:r w:rsidR="00785FA0" w:rsidRPr="00785FA0">
        <w:t xml:space="preserve"> Fully convolutional network</w:t>
      </w:r>
      <w:r w:rsidR="001D5A9C">
        <w:t xml:space="preserve">s for semantic segmentation. </w:t>
      </w:r>
      <w:r w:rsidR="001D5A9C" w:rsidRPr="00941FD6">
        <w:rPr>
          <w:i/>
        </w:rPr>
        <w:t>IEEE. Conf. Comp. Vision (CVPR</w:t>
      </w:r>
      <w:r w:rsidR="001D5A9C">
        <w:rPr>
          <w:i/>
        </w:rPr>
        <w:t>)</w:t>
      </w:r>
      <w:r w:rsidR="001D5A9C" w:rsidRPr="00905E4D">
        <w:t xml:space="preserve"> </w:t>
      </w:r>
      <w:r w:rsidRPr="00135BF1">
        <w:rPr>
          <w:b/>
        </w:rPr>
        <w:t>2015</w:t>
      </w:r>
      <w:r>
        <w:t>, 3431-3440</w:t>
      </w:r>
      <w:r w:rsidR="00785FA0" w:rsidRPr="00785FA0">
        <w:t>.</w:t>
      </w:r>
    </w:p>
    <w:p w:rsidR="00477EEF" w:rsidRDefault="00DE3CFE" w:rsidP="00477EEF">
      <w:pPr>
        <w:pStyle w:val="MDPI71References"/>
        <w:numPr>
          <w:ilvl w:val="0"/>
          <w:numId w:val="4"/>
        </w:numPr>
        <w:ind w:left="425" w:hanging="425"/>
      </w:pPr>
      <w:r>
        <w:t>Volpi, M.; Tuia, D</w:t>
      </w:r>
      <w:r w:rsidR="00785FA0" w:rsidRPr="00785FA0">
        <w:t xml:space="preserve">. Dense semantic labeling of subdecimeter resolution images with convolutional neural networks. </w:t>
      </w:r>
      <w:r w:rsidR="00785FA0" w:rsidRPr="00AF2559">
        <w:rPr>
          <w:i/>
        </w:rPr>
        <w:t>IEEE</w:t>
      </w:r>
      <w:r w:rsidR="001D5A9C">
        <w:rPr>
          <w:i/>
        </w:rPr>
        <w:t xml:space="preserve"> T. Geo. </w:t>
      </w:r>
      <w:r w:rsidR="00785FA0" w:rsidRPr="00AF2559">
        <w:rPr>
          <w:i/>
        </w:rPr>
        <w:t>Remote</w:t>
      </w:r>
      <w:r w:rsidR="00785FA0" w:rsidRPr="00785FA0">
        <w:t xml:space="preserve"> </w:t>
      </w:r>
      <w:r w:rsidRPr="00135BF1">
        <w:rPr>
          <w:b/>
        </w:rPr>
        <w:t>2017</w:t>
      </w:r>
      <w:r>
        <w:t xml:space="preserve">, </w:t>
      </w:r>
      <w:r w:rsidR="00135BF1">
        <w:t xml:space="preserve">55, </w:t>
      </w:r>
      <w:r w:rsidR="00785FA0" w:rsidRPr="00785FA0">
        <w:t>881-893.</w:t>
      </w:r>
    </w:p>
    <w:p w:rsidR="00477EEF" w:rsidRDefault="00477EEF" w:rsidP="00477EEF">
      <w:pPr>
        <w:pStyle w:val="MDPI71References"/>
        <w:numPr>
          <w:ilvl w:val="0"/>
          <w:numId w:val="4"/>
        </w:numPr>
        <w:ind w:left="425" w:hanging="425"/>
      </w:pPr>
      <w:r w:rsidRPr="00477EEF">
        <w:t>H</w:t>
      </w:r>
      <w:r w:rsidR="00DE3CFE">
        <w:t xml:space="preserve">olman, R.A.; Stanley, J. </w:t>
      </w:r>
      <w:r w:rsidRPr="00477EEF">
        <w:t xml:space="preserve">The history and technical capabilities of Argus. </w:t>
      </w:r>
      <w:r w:rsidR="001D5A9C">
        <w:rPr>
          <w:i/>
        </w:rPr>
        <w:t>Coast. Eng.</w:t>
      </w:r>
      <w:r w:rsidRPr="00477EEF">
        <w:t xml:space="preserve"> </w:t>
      </w:r>
      <w:r w:rsidR="00DE3CFE" w:rsidRPr="00135BF1">
        <w:rPr>
          <w:b/>
        </w:rPr>
        <w:t>2007</w:t>
      </w:r>
      <w:r w:rsidR="00DE3CFE">
        <w:t xml:space="preserve">, </w:t>
      </w:r>
      <w:r w:rsidRPr="00477EEF">
        <w:t>54, 477–491.</w:t>
      </w:r>
    </w:p>
    <w:p w:rsidR="00477EEF" w:rsidRDefault="00DE3CFE" w:rsidP="00477EEF">
      <w:pPr>
        <w:pStyle w:val="MDPI71References"/>
        <w:numPr>
          <w:ilvl w:val="0"/>
          <w:numId w:val="4"/>
        </w:numPr>
        <w:ind w:left="425" w:hanging="425"/>
      </w:pPr>
      <w:r>
        <w:t>Bertoldi, W.;</w:t>
      </w:r>
      <w:r w:rsidR="00477EEF" w:rsidRPr="00477EEF">
        <w:t xml:space="preserve"> Zanoni, L.</w:t>
      </w:r>
      <w:r>
        <w:t>; Tubino, M.</w:t>
      </w:r>
      <w:r w:rsidR="00477EEF" w:rsidRPr="00477EEF">
        <w:t xml:space="preserve"> Assessment of morphological changes induced by flow and flood pulses in a gravel bed braided river: The Tagliamento River (Italy). </w:t>
      </w:r>
      <w:r w:rsidR="00477EEF" w:rsidRPr="00AF2559">
        <w:rPr>
          <w:i/>
        </w:rPr>
        <w:t>Geomorphology</w:t>
      </w:r>
      <w:r w:rsidR="00477EEF" w:rsidRPr="00477EEF">
        <w:t xml:space="preserve"> </w:t>
      </w:r>
      <w:r w:rsidRPr="00135BF1">
        <w:rPr>
          <w:b/>
        </w:rPr>
        <w:t>2010</w:t>
      </w:r>
      <w:r>
        <w:t xml:space="preserve">, </w:t>
      </w:r>
      <w:r w:rsidR="00135BF1">
        <w:t xml:space="preserve">114, </w:t>
      </w:r>
      <w:r w:rsidR="00477EEF" w:rsidRPr="00477EEF">
        <w:t>348-360.</w:t>
      </w:r>
    </w:p>
    <w:p w:rsidR="00477EEF" w:rsidRDefault="00DE3CFE" w:rsidP="00477EEF">
      <w:pPr>
        <w:pStyle w:val="MDPI71References"/>
        <w:numPr>
          <w:ilvl w:val="0"/>
          <w:numId w:val="4"/>
        </w:numPr>
        <w:ind w:left="425" w:hanging="425"/>
      </w:pPr>
      <w:r>
        <w:t>Hoonhout, B.; Radermacher, M.;</w:t>
      </w:r>
      <w:r w:rsidR="00477EEF" w:rsidRPr="00477EEF">
        <w:t xml:space="preserve"> Baa</w:t>
      </w:r>
      <w:r>
        <w:t>rt, F.; Van der Maaten, L</w:t>
      </w:r>
      <w:r w:rsidR="00477EEF" w:rsidRPr="00477EEF">
        <w:t xml:space="preserve">. An automated method for semantic classiﬁcation of regions in coastal images. </w:t>
      </w:r>
      <w:r w:rsidR="001D5A9C">
        <w:rPr>
          <w:i/>
        </w:rPr>
        <w:t>Coast. Eng.</w:t>
      </w:r>
      <w:r w:rsidR="00477EEF" w:rsidRPr="00477EEF">
        <w:t xml:space="preserve"> </w:t>
      </w:r>
      <w:r w:rsidRPr="00135BF1">
        <w:rPr>
          <w:b/>
        </w:rPr>
        <w:t>2015</w:t>
      </w:r>
      <w:r>
        <w:t xml:space="preserve">, </w:t>
      </w:r>
      <w:r w:rsidR="00477EEF" w:rsidRPr="00477EEF">
        <w:t>105, 1–12.</w:t>
      </w:r>
    </w:p>
    <w:p w:rsidR="00477EEF" w:rsidRDefault="00DE3CFE" w:rsidP="00477EEF">
      <w:pPr>
        <w:pStyle w:val="MDPI71References"/>
        <w:numPr>
          <w:ilvl w:val="0"/>
          <w:numId w:val="4"/>
        </w:numPr>
        <w:ind w:left="425" w:hanging="425"/>
      </w:pPr>
      <w:r>
        <w:t xml:space="preserve">Bergsma, E.; Conley, D.; Davidson, M.; O’Hare, T. </w:t>
      </w:r>
      <w:r w:rsidR="00477EEF" w:rsidRPr="00477EEF">
        <w:t xml:space="preserve">Video-based nearshore bathymetry estimation in macro-tidal environments. </w:t>
      </w:r>
      <w:r w:rsidR="007C174F">
        <w:rPr>
          <w:i/>
        </w:rPr>
        <w:t>Mar. Geol.</w:t>
      </w:r>
      <w:r w:rsidR="00477EEF" w:rsidRPr="00477EEF">
        <w:t xml:space="preserve"> </w:t>
      </w:r>
      <w:r w:rsidRPr="00135BF1">
        <w:rPr>
          <w:b/>
        </w:rPr>
        <w:t>2016</w:t>
      </w:r>
      <w:r>
        <w:t xml:space="preserve">, </w:t>
      </w:r>
      <w:r w:rsidR="00477EEF" w:rsidRPr="00477EEF">
        <w:t>374, 31–41.</w:t>
      </w:r>
    </w:p>
    <w:p w:rsidR="00477EEF" w:rsidRDefault="00DE3CFE" w:rsidP="00477EEF">
      <w:pPr>
        <w:pStyle w:val="MDPI71References"/>
        <w:numPr>
          <w:ilvl w:val="0"/>
          <w:numId w:val="4"/>
        </w:numPr>
        <w:ind w:left="425" w:hanging="425"/>
      </w:pPr>
      <w:r>
        <w:t>Almar, R.;</w:t>
      </w:r>
      <w:r w:rsidR="00477EEF" w:rsidRPr="00477EEF">
        <w:t xml:space="preserve"> Larnier, S</w:t>
      </w:r>
      <w:r>
        <w:t>.; Castelle, B.; Scott, T</w:t>
      </w:r>
      <w:r w:rsidR="00477EEF" w:rsidRPr="00477EEF">
        <w:t xml:space="preserve">. On the use of the radon transform to estimate longshore currents from video imagery. </w:t>
      </w:r>
      <w:r w:rsidR="001D5A9C">
        <w:rPr>
          <w:i/>
        </w:rPr>
        <w:t>Coast. Eng.</w:t>
      </w:r>
      <w:r w:rsidR="00477EEF" w:rsidRPr="00477EEF">
        <w:t xml:space="preserve"> </w:t>
      </w:r>
      <w:r w:rsidRPr="00135BF1">
        <w:rPr>
          <w:b/>
        </w:rPr>
        <w:t>2016</w:t>
      </w:r>
      <w:r>
        <w:t xml:space="preserve">, </w:t>
      </w:r>
      <w:r w:rsidR="00477EEF" w:rsidRPr="00477EEF">
        <w:t>114, 301–308.</w:t>
      </w:r>
    </w:p>
    <w:p w:rsidR="00477EEF" w:rsidRDefault="00DE3CFE" w:rsidP="00477EEF">
      <w:pPr>
        <w:pStyle w:val="MDPI71References"/>
        <w:numPr>
          <w:ilvl w:val="0"/>
          <w:numId w:val="4"/>
        </w:numPr>
        <w:ind w:left="425" w:hanging="425"/>
      </w:pPr>
      <w:r>
        <w:t>Benacchio, V.; Piégay, H.;</w:t>
      </w:r>
      <w:r w:rsidR="00477EEF" w:rsidRPr="00477EEF">
        <w:t xml:space="preserve"> Buffin-Bélan</w:t>
      </w:r>
      <w:r>
        <w:t xml:space="preserve">ger, T.; Vaudor, L. </w:t>
      </w:r>
      <w:r w:rsidR="00477EEF" w:rsidRPr="00477EEF">
        <w:t xml:space="preserve">A new methodology for monitoring wood fluxes in rivers using a ground camera: Potential and limits. </w:t>
      </w:r>
      <w:r w:rsidR="00477EEF" w:rsidRPr="00AF2559">
        <w:rPr>
          <w:i/>
        </w:rPr>
        <w:t>Geomorphology</w:t>
      </w:r>
      <w:r w:rsidR="00477EEF" w:rsidRPr="00477EEF">
        <w:t xml:space="preserve"> </w:t>
      </w:r>
      <w:r w:rsidRPr="00135BF1">
        <w:rPr>
          <w:b/>
        </w:rPr>
        <w:t>2017</w:t>
      </w:r>
      <w:r>
        <w:t xml:space="preserve">, </w:t>
      </w:r>
      <w:r w:rsidR="00135BF1">
        <w:t xml:space="preserve">279, </w:t>
      </w:r>
      <w:r w:rsidR="00477EEF" w:rsidRPr="00477EEF">
        <w:t>44-58.</w:t>
      </w:r>
    </w:p>
    <w:p w:rsidR="00477EEF" w:rsidRDefault="00DE3CFE" w:rsidP="00477EEF">
      <w:pPr>
        <w:pStyle w:val="MDPI71References"/>
        <w:numPr>
          <w:ilvl w:val="0"/>
          <w:numId w:val="4"/>
        </w:numPr>
        <w:ind w:left="425" w:hanging="425"/>
      </w:pPr>
      <w:r>
        <w:t>Grams, P.E.;</w:t>
      </w:r>
      <w:r w:rsidR="00477EEF" w:rsidRPr="00477EEF">
        <w:t xml:space="preserve"> Tuss</w:t>
      </w:r>
      <w:r>
        <w:t xml:space="preserve">o, R.B.; Buscombe, D. </w:t>
      </w:r>
      <w:r w:rsidR="00477EEF" w:rsidRPr="00477EEF">
        <w:t xml:space="preserve">Automated remote cameras for monitoring alluvial sandbars on the Colorado </w:t>
      </w:r>
      <w:r>
        <w:t>River in Grand Canyon, Arizona</w:t>
      </w:r>
      <w:r w:rsidR="00477EEF" w:rsidRPr="00477EEF">
        <w:t xml:space="preserve">. </w:t>
      </w:r>
      <w:r w:rsidR="007C174F">
        <w:rPr>
          <w:i/>
        </w:rPr>
        <w:t xml:space="preserve">U.S.G.S. Open File Report </w:t>
      </w:r>
      <w:r w:rsidRPr="00135BF1">
        <w:rPr>
          <w:b/>
        </w:rPr>
        <w:t>2018</w:t>
      </w:r>
      <w:r>
        <w:rPr>
          <w:i/>
        </w:rPr>
        <w:t xml:space="preserve">, </w:t>
      </w:r>
      <w:r w:rsidR="007C174F" w:rsidRPr="00477EEF">
        <w:t>No. 2018-1019</w:t>
      </w:r>
      <w:r w:rsidR="007C174F">
        <w:t>.</w:t>
      </w:r>
    </w:p>
    <w:p w:rsidR="00477EEF" w:rsidRDefault="00DE3CFE" w:rsidP="00477EEF">
      <w:pPr>
        <w:pStyle w:val="MDPI71References"/>
        <w:numPr>
          <w:ilvl w:val="0"/>
          <w:numId w:val="4"/>
        </w:numPr>
        <w:ind w:left="425" w:hanging="425"/>
      </w:pPr>
      <w:r>
        <w:t xml:space="preserve">Turner, I.L.; Harley, M.D.; Drummond, C.D. </w:t>
      </w:r>
      <w:r w:rsidR="00477EEF" w:rsidRPr="00477EEF">
        <w:t xml:space="preserve">UAVs for coastal surveying. </w:t>
      </w:r>
      <w:r w:rsidR="001D5A9C">
        <w:rPr>
          <w:i/>
        </w:rPr>
        <w:t>Coast. Eng.</w:t>
      </w:r>
      <w:r w:rsidR="00477EEF" w:rsidRPr="00477EEF">
        <w:t xml:space="preserve"> </w:t>
      </w:r>
      <w:r w:rsidRPr="00135BF1">
        <w:rPr>
          <w:b/>
        </w:rPr>
        <w:t>2016</w:t>
      </w:r>
      <w:r>
        <w:t xml:space="preserve">, </w:t>
      </w:r>
      <w:r w:rsidR="00477EEF" w:rsidRPr="00477EEF">
        <w:t>114, 19–24.</w:t>
      </w:r>
    </w:p>
    <w:p w:rsidR="00477EEF" w:rsidRDefault="00DE3CFE" w:rsidP="00477EEF">
      <w:pPr>
        <w:pStyle w:val="MDPI71References"/>
        <w:numPr>
          <w:ilvl w:val="0"/>
          <w:numId w:val="4"/>
        </w:numPr>
        <w:ind w:left="425" w:hanging="425"/>
      </w:pPr>
      <w:r>
        <w:t xml:space="preserve">Su, L.; Gibeaut, J. </w:t>
      </w:r>
      <w:r w:rsidR="00477EEF" w:rsidRPr="00477EEF">
        <w:t>Using UAS hyperspatial RGB imagery for identifyi</w:t>
      </w:r>
      <w:r w:rsidR="00477EEF">
        <w:t>ng beach zones along the south T</w:t>
      </w:r>
      <w:r w:rsidR="00477EEF" w:rsidRPr="00477EEF">
        <w:t xml:space="preserve">exas coast. </w:t>
      </w:r>
      <w:r w:rsidR="007C174F">
        <w:rPr>
          <w:i/>
        </w:rPr>
        <w:t>Remote Sens.</w:t>
      </w:r>
      <w:r w:rsidR="00477EEF" w:rsidRPr="00477EEF">
        <w:t xml:space="preserve"> </w:t>
      </w:r>
      <w:r w:rsidRPr="00135BF1">
        <w:rPr>
          <w:b/>
        </w:rPr>
        <w:t>2017</w:t>
      </w:r>
      <w:r>
        <w:t xml:space="preserve">, </w:t>
      </w:r>
      <w:r w:rsidR="00477EEF" w:rsidRPr="00477EEF">
        <w:t>9, 159.</w:t>
      </w:r>
    </w:p>
    <w:p w:rsidR="00477EEF" w:rsidRDefault="00DE3CFE" w:rsidP="00477EEF">
      <w:pPr>
        <w:pStyle w:val="MDPI71References"/>
        <w:numPr>
          <w:ilvl w:val="0"/>
          <w:numId w:val="4"/>
        </w:numPr>
        <w:ind w:left="425" w:hanging="425"/>
      </w:pPr>
      <w:r>
        <w:t>Sturdivant, E.J.; Lentz, E.E.; Thieler, E.R.; Farris, A.S.; Weber, K.M.; Remsen, D.P.;</w:t>
      </w:r>
      <w:r w:rsidR="00477EEF" w:rsidRPr="00477EEF">
        <w:t xml:space="preserve"> Miner, S.</w:t>
      </w:r>
      <w:r>
        <w:t xml:space="preserve">; Henderson, R.E. </w:t>
      </w:r>
      <w:r w:rsidR="00477EEF" w:rsidRPr="00477EEF">
        <w:t xml:space="preserve">UAS-SfM for Coastal Research: Geomorphic Feature Extraction and Land Cover Classification from High-Resolution Elevation and Optical Imagery. </w:t>
      </w:r>
      <w:r w:rsidR="007C174F">
        <w:rPr>
          <w:i/>
        </w:rPr>
        <w:t>Remote Sens.</w:t>
      </w:r>
      <w:r w:rsidR="00477EEF" w:rsidRPr="00477EEF">
        <w:t xml:space="preserve"> </w:t>
      </w:r>
      <w:r w:rsidRPr="00135BF1">
        <w:rPr>
          <w:b/>
        </w:rPr>
        <w:t>2017</w:t>
      </w:r>
      <w:r>
        <w:t xml:space="preserve">, </w:t>
      </w:r>
      <w:r w:rsidR="00135BF1">
        <w:t>9</w:t>
      </w:r>
      <w:r w:rsidR="00477EEF" w:rsidRPr="00477EEF">
        <w:t>, p.1020.</w:t>
      </w:r>
    </w:p>
    <w:p w:rsidR="00477EEF" w:rsidRDefault="00DE3CFE" w:rsidP="00477EEF">
      <w:pPr>
        <w:pStyle w:val="MDPI71References"/>
        <w:numPr>
          <w:ilvl w:val="0"/>
          <w:numId w:val="4"/>
        </w:numPr>
        <w:ind w:left="425" w:hanging="425"/>
      </w:pPr>
      <w:r>
        <w:t xml:space="preserve">Warrick, J.A.; Ritchie, A.C.; Adelman, G.; Adelman, K.; Limber, P.W. </w:t>
      </w:r>
      <w:r w:rsidR="00477EEF" w:rsidRPr="00477EEF">
        <w:t xml:space="preserve">New techniques to measure cliﬀ change from historical oblique aerial photographs and structure-from-motion photogrammetry. </w:t>
      </w:r>
      <w:r w:rsidR="007C174F">
        <w:rPr>
          <w:i/>
        </w:rPr>
        <w:t>J. Coastal Res.</w:t>
      </w:r>
      <w:r w:rsidR="00477EEF" w:rsidRPr="00477EEF">
        <w:t xml:space="preserve"> </w:t>
      </w:r>
      <w:r w:rsidRPr="00135BF1">
        <w:rPr>
          <w:b/>
        </w:rPr>
        <w:t>2016</w:t>
      </w:r>
      <w:r>
        <w:t xml:space="preserve">, </w:t>
      </w:r>
      <w:r w:rsidR="00477EEF" w:rsidRPr="00477EEF">
        <w:t>33, 39–55.</w:t>
      </w:r>
    </w:p>
    <w:p w:rsidR="00477EEF" w:rsidRDefault="00477EEF" w:rsidP="00477EEF">
      <w:pPr>
        <w:pStyle w:val="MDPI71References"/>
        <w:numPr>
          <w:ilvl w:val="0"/>
          <w:numId w:val="4"/>
        </w:numPr>
        <w:ind w:left="425" w:hanging="425"/>
      </w:pPr>
      <w:r w:rsidRPr="00477EEF">
        <w:t>Fonstad, M.A.; Dietrich, J.T.; Courville, B.C.; Jensen, J.</w:t>
      </w:r>
      <w:r w:rsidR="00DE3CFE">
        <w:t xml:space="preserve">L.; Carbonneau, P.E. </w:t>
      </w:r>
      <w:r w:rsidRPr="00477EEF">
        <w:t xml:space="preserve">Topographic structure from motion: A new development in photogrammetric measurement. </w:t>
      </w:r>
      <w:r w:rsidRPr="00AF2559">
        <w:rPr>
          <w:i/>
        </w:rPr>
        <w:t>Earth</w:t>
      </w:r>
      <w:r w:rsidR="007C174F">
        <w:rPr>
          <w:i/>
        </w:rPr>
        <w:t xml:space="preserve"> Surf. Proc. Land.</w:t>
      </w:r>
      <w:r w:rsidRPr="00477EEF">
        <w:t xml:space="preserve"> </w:t>
      </w:r>
      <w:r w:rsidR="00DE3CFE" w:rsidRPr="00135BF1">
        <w:rPr>
          <w:b/>
        </w:rPr>
        <w:t>2013</w:t>
      </w:r>
      <w:r w:rsidR="00DE3CFE">
        <w:t xml:space="preserve">, </w:t>
      </w:r>
      <w:r w:rsidR="00135BF1">
        <w:t>38</w:t>
      </w:r>
      <w:r w:rsidRPr="00477EEF">
        <w:t>, 421–430.</w:t>
      </w:r>
    </w:p>
    <w:p w:rsidR="00477EEF" w:rsidRDefault="00477EEF" w:rsidP="00477EEF">
      <w:pPr>
        <w:pStyle w:val="MDPI71References"/>
        <w:numPr>
          <w:ilvl w:val="0"/>
          <w:numId w:val="4"/>
        </w:numPr>
        <w:ind w:left="425" w:hanging="425"/>
      </w:pPr>
      <w:r w:rsidRPr="00477EEF">
        <w:t>Javernick, L.; Brasin</w:t>
      </w:r>
      <w:r w:rsidR="00DE3CFE">
        <w:t xml:space="preserve">gton, J.; Caruso, B. </w:t>
      </w:r>
      <w:r w:rsidRPr="00477EEF">
        <w:t xml:space="preserve">Modeling the topography of shallow braided rivers using Structure-from-Motion photogrammetry. </w:t>
      </w:r>
      <w:r w:rsidRPr="00AF2559">
        <w:rPr>
          <w:i/>
        </w:rPr>
        <w:t>Geomorphology</w:t>
      </w:r>
      <w:r w:rsidRPr="00477EEF">
        <w:t xml:space="preserve"> </w:t>
      </w:r>
      <w:r w:rsidR="00DE3CFE" w:rsidRPr="00135BF1">
        <w:rPr>
          <w:b/>
        </w:rPr>
        <w:t>2014</w:t>
      </w:r>
      <w:r w:rsidR="00DE3CFE">
        <w:t xml:space="preserve">, </w:t>
      </w:r>
      <w:r w:rsidRPr="00477EEF">
        <w:t>213, 166–182.</w:t>
      </w:r>
    </w:p>
    <w:p w:rsidR="00477EEF" w:rsidRDefault="00477EEF" w:rsidP="00477EEF">
      <w:pPr>
        <w:pStyle w:val="MDPI71References"/>
        <w:numPr>
          <w:ilvl w:val="0"/>
          <w:numId w:val="4"/>
        </w:numPr>
        <w:ind w:left="425" w:hanging="425"/>
      </w:pPr>
      <w:r w:rsidRPr="00477EEF">
        <w:t>Woodget, A.S.</w:t>
      </w:r>
      <w:r w:rsidR="00DE3CFE">
        <w:t xml:space="preserve">; Austrums, R. </w:t>
      </w:r>
      <w:r w:rsidRPr="00477EEF">
        <w:t xml:space="preserve">Subaerial gravel size measurement using topographic data derived from a UAV‐SfM approach. </w:t>
      </w:r>
      <w:r w:rsidRPr="00AF2559">
        <w:rPr>
          <w:i/>
        </w:rPr>
        <w:t>Earth</w:t>
      </w:r>
      <w:r w:rsidR="007C174F">
        <w:rPr>
          <w:i/>
        </w:rPr>
        <w:t xml:space="preserve"> Surf. Proc. Land.</w:t>
      </w:r>
      <w:r w:rsidR="00DE3CFE">
        <w:rPr>
          <w:i/>
        </w:rPr>
        <w:t xml:space="preserve"> </w:t>
      </w:r>
      <w:r w:rsidR="00DE3CFE" w:rsidRPr="00135BF1">
        <w:rPr>
          <w:b/>
        </w:rPr>
        <w:t>2017</w:t>
      </w:r>
      <w:r w:rsidR="00135BF1">
        <w:t xml:space="preserve">, 42, </w:t>
      </w:r>
      <w:r w:rsidRPr="00477EEF">
        <w:t>1434-1443.</w:t>
      </w:r>
    </w:p>
    <w:p w:rsidR="00477EEF" w:rsidRDefault="00477EEF" w:rsidP="00477EEF">
      <w:pPr>
        <w:pStyle w:val="MDPI71References"/>
        <w:numPr>
          <w:ilvl w:val="0"/>
          <w:numId w:val="4"/>
        </w:numPr>
        <w:ind w:left="425" w:hanging="425"/>
      </w:pPr>
      <w:r>
        <w:t>Carbon</w:t>
      </w:r>
      <w:r w:rsidR="00DE3CFE">
        <w:t>neau, P.E.;</w:t>
      </w:r>
      <w:r w:rsidRPr="00477EEF">
        <w:t xml:space="preserve"> Bizzi, S.</w:t>
      </w:r>
      <w:r w:rsidR="00DE3CFE">
        <w:t xml:space="preserve">; Marchetti, G. </w:t>
      </w:r>
      <w:r w:rsidRPr="00477EEF">
        <w:t xml:space="preserve">Robotic photosieving from low‐cost multirotor sUAS: A proof‐of‐concept. </w:t>
      </w:r>
      <w:r w:rsidRPr="00AF2559">
        <w:rPr>
          <w:i/>
        </w:rPr>
        <w:t>Earth</w:t>
      </w:r>
      <w:r w:rsidR="007C174F">
        <w:rPr>
          <w:i/>
        </w:rPr>
        <w:t xml:space="preserve"> Surf. Proc. Land</w:t>
      </w:r>
      <w:r w:rsidRPr="00477EEF">
        <w:t>.</w:t>
      </w:r>
      <w:r w:rsidR="00DE3CFE">
        <w:t xml:space="preserve"> </w:t>
      </w:r>
      <w:r w:rsidR="00DE3CFE" w:rsidRPr="00135BF1">
        <w:rPr>
          <w:b/>
        </w:rPr>
        <w:t>2018</w:t>
      </w:r>
      <w:r w:rsidR="00DE3CFE">
        <w:t>.</w:t>
      </w:r>
    </w:p>
    <w:p w:rsidR="00477EEF" w:rsidRDefault="00DE3CFE" w:rsidP="00477EEF">
      <w:pPr>
        <w:pStyle w:val="MDPI71References"/>
        <w:numPr>
          <w:ilvl w:val="0"/>
          <w:numId w:val="4"/>
        </w:numPr>
        <w:ind w:left="425" w:hanging="425"/>
      </w:pPr>
      <w:r>
        <w:t>Hugenholtz, C.H.; Whitehead, K.; Brown, O.W.; Barchyn, T.E.; Moorman, B.J.; LeClair, A.;</w:t>
      </w:r>
      <w:r w:rsidR="00477EEF" w:rsidRPr="00477EEF">
        <w:t xml:space="preserve"> Riddell, K.</w:t>
      </w:r>
      <w:r>
        <w:t xml:space="preserve">; Hamilton, T. </w:t>
      </w:r>
      <w:r w:rsidR="00477EEF" w:rsidRPr="00477EEF">
        <w:t xml:space="preserve">Geomorphological mapping with a small unmanned aircraft system (sUAS): Feature detection and accuracy assessment of a photogrammetrically-derived digital terrain model. </w:t>
      </w:r>
      <w:r w:rsidR="00477EEF" w:rsidRPr="00AF2559">
        <w:rPr>
          <w:i/>
        </w:rPr>
        <w:t>Geomorphology</w:t>
      </w:r>
      <w:r w:rsidR="00477EEF" w:rsidRPr="00477EEF">
        <w:t xml:space="preserve"> </w:t>
      </w:r>
      <w:r w:rsidRPr="00135BF1">
        <w:rPr>
          <w:b/>
        </w:rPr>
        <w:t>2013</w:t>
      </w:r>
      <w:r>
        <w:t xml:space="preserve">, </w:t>
      </w:r>
      <w:r w:rsidR="00135BF1">
        <w:t xml:space="preserve">194, </w:t>
      </w:r>
      <w:r w:rsidR="00477EEF" w:rsidRPr="00477EEF">
        <w:t>16-24.</w:t>
      </w:r>
    </w:p>
    <w:p w:rsidR="00477EEF" w:rsidRDefault="00DE3CFE" w:rsidP="00477EEF">
      <w:pPr>
        <w:pStyle w:val="MDPI71References"/>
        <w:numPr>
          <w:ilvl w:val="0"/>
          <w:numId w:val="4"/>
        </w:numPr>
        <w:ind w:left="425" w:hanging="425"/>
      </w:pPr>
      <w:r>
        <w:t xml:space="preserve">Pajares, G. </w:t>
      </w:r>
      <w:r w:rsidR="00477EEF" w:rsidRPr="00477EEF">
        <w:t xml:space="preserve">Overview and current status of remote sensing applications based on unmanned aerial vehicles (UAVs). </w:t>
      </w:r>
      <w:r w:rsidR="004F41B8">
        <w:rPr>
          <w:i/>
        </w:rPr>
        <w:t>Photogramm. Eng. Rem. S.</w:t>
      </w:r>
      <w:r w:rsidR="00477EEF" w:rsidRPr="00477EEF">
        <w:t xml:space="preserve"> </w:t>
      </w:r>
      <w:r w:rsidRPr="00135BF1">
        <w:rPr>
          <w:b/>
        </w:rPr>
        <w:t>2015</w:t>
      </w:r>
      <w:r>
        <w:t xml:space="preserve">, </w:t>
      </w:r>
      <w:r w:rsidR="00135BF1">
        <w:t xml:space="preserve">81, </w:t>
      </w:r>
      <w:r w:rsidR="00477EEF" w:rsidRPr="00477EEF">
        <w:t>281-329.</w:t>
      </w:r>
    </w:p>
    <w:p w:rsidR="00477EEF" w:rsidRDefault="00DE3CFE" w:rsidP="00477EEF">
      <w:pPr>
        <w:pStyle w:val="MDPI71References"/>
        <w:numPr>
          <w:ilvl w:val="0"/>
          <w:numId w:val="4"/>
        </w:numPr>
        <w:ind w:left="425" w:hanging="425"/>
      </w:pPr>
      <w:r>
        <w:t>Xie, Y.;</w:t>
      </w:r>
      <w:r w:rsidR="00477EEF" w:rsidRPr="00477EEF">
        <w:t xml:space="preserve"> Sha, Z.</w:t>
      </w:r>
      <w:r>
        <w:t xml:space="preserve">; Yu, M. </w:t>
      </w:r>
      <w:r w:rsidR="00477EEF" w:rsidRPr="00477EEF">
        <w:t xml:space="preserve">Remote sensing imagery in vegetation mapping: a review. </w:t>
      </w:r>
      <w:r w:rsidR="007C174F">
        <w:rPr>
          <w:i/>
        </w:rPr>
        <w:t>J. Plant Ecol.</w:t>
      </w:r>
      <w:r w:rsidR="00477EEF" w:rsidRPr="00477EEF">
        <w:t xml:space="preserve"> </w:t>
      </w:r>
      <w:r w:rsidRPr="00135BF1">
        <w:rPr>
          <w:b/>
        </w:rPr>
        <w:t>2008</w:t>
      </w:r>
      <w:r>
        <w:t xml:space="preserve">, </w:t>
      </w:r>
      <w:r w:rsidR="00135BF1">
        <w:t xml:space="preserve">1, </w:t>
      </w:r>
      <w:r w:rsidR="00477EEF" w:rsidRPr="00477EEF">
        <w:t>9-23.</w:t>
      </w:r>
    </w:p>
    <w:p w:rsidR="00477EEF" w:rsidRDefault="00DE3CFE" w:rsidP="00477EEF">
      <w:pPr>
        <w:pStyle w:val="MDPI71References"/>
        <w:numPr>
          <w:ilvl w:val="0"/>
          <w:numId w:val="4"/>
        </w:numPr>
        <w:ind w:left="425" w:hanging="425"/>
      </w:pPr>
      <w:r>
        <w:t>Adam, E.;</w:t>
      </w:r>
      <w:r w:rsidR="00477EEF" w:rsidRPr="00477EEF">
        <w:t xml:space="preserve"> Mutanga, O.</w:t>
      </w:r>
      <w:r>
        <w:t>;</w:t>
      </w:r>
      <w:r w:rsidR="00477EEF" w:rsidRPr="00477EEF">
        <w:t xml:space="preserve"> Rugeg</w:t>
      </w:r>
      <w:r>
        <w:t>e, D</w:t>
      </w:r>
      <w:r w:rsidR="00477EEF" w:rsidRPr="00477EEF">
        <w:t xml:space="preserve">. Multispectral and hyperspectral remote sensing for identification and mapping of wetland vegetation: a review. </w:t>
      </w:r>
      <w:r w:rsidR="007C174F">
        <w:rPr>
          <w:i/>
        </w:rPr>
        <w:t>Wetl. Ecol. Manag.</w:t>
      </w:r>
      <w:r w:rsidR="00477EEF" w:rsidRPr="00477EEF">
        <w:t xml:space="preserve"> </w:t>
      </w:r>
      <w:r w:rsidRPr="00135BF1">
        <w:rPr>
          <w:b/>
        </w:rPr>
        <w:t>2010</w:t>
      </w:r>
      <w:r>
        <w:t xml:space="preserve">, </w:t>
      </w:r>
      <w:r w:rsidR="00135BF1">
        <w:t xml:space="preserve">18, </w:t>
      </w:r>
      <w:r w:rsidR="00477EEF" w:rsidRPr="00477EEF">
        <w:t>281-296.</w:t>
      </w:r>
    </w:p>
    <w:p w:rsidR="00477EEF" w:rsidRDefault="009E7921" w:rsidP="00477EEF">
      <w:pPr>
        <w:pStyle w:val="MDPI71References"/>
        <w:numPr>
          <w:ilvl w:val="0"/>
          <w:numId w:val="4"/>
        </w:numPr>
        <w:ind w:left="425" w:hanging="425"/>
      </w:pPr>
      <w:r>
        <w:t>Dugdale, S.J.;</w:t>
      </w:r>
      <w:r w:rsidR="00477EEF" w:rsidRPr="00477EEF">
        <w:t xml:space="preserve"> Bergeron, N.E.</w:t>
      </w:r>
      <w:r>
        <w:t xml:space="preserve">; St-Hilaire, A. </w:t>
      </w:r>
      <w:r w:rsidR="00477EEF" w:rsidRPr="00477EEF">
        <w:t xml:space="preserve">Spatial distribution of thermal refuges analysed in relation to riverscape hydromorphology using airborne thermal infrared imagery. </w:t>
      </w:r>
      <w:r w:rsidR="007C174F">
        <w:rPr>
          <w:i/>
        </w:rPr>
        <w:t>Remote Sens. Environ.</w:t>
      </w:r>
      <w:r w:rsidR="00477EEF" w:rsidRPr="00477EEF">
        <w:t xml:space="preserve"> </w:t>
      </w:r>
      <w:r w:rsidRPr="00135BF1">
        <w:rPr>
          <w:b/>
        </w:rPr>
        <w:t>2015</w:t>
      </w:r>
      <w:r>
        <w:t xml:space="preserve">, </w:t>
      </w:r>
      <w:r w:rsidR="00135BF1">
        <w:t xml:space="preserve">160, </w:t>
      </w:r>
      <w:r w:rsidR="00477EEF" w:rsidRPr="00477EEF">
        <w:t>43-55.</w:t>
      </w:r>
    </w:p>
    <w:p w:rsidR="00477EEF" w:rsidRDefault="009E7921" w:rsidP="00477EEF">
      <w:pPr>
        <w:pStyle w:val="MDPI71References"/>
        <w:numPr>
          <w:ilvl w:val="0"/>
          <w:numId w:val="4"/>
        </w:numPr>
        <w:ind w:left="425" w:hanging="425"/>
      </w:pPr>
      <w:r>
        <w:t>Tamminga, A.; Hugenholtz, C.;</w:t>
      </w:r>
      <w:r w:rsidR="00477EEF" w:rsidRPr="00477EEF">
        <w:t xml:space="preserve"> Eaton, B.</w:t>
      </w:r>
      <w:r>
        <w:t xml:space="preserve">; Lapointe, M. </w:t>
      </w:r>
      <w:r w:rsidR="00477EEF" w:rsidRPr="00477EEF">
        <w:t xml:space="preserve">Hyperspatial remote sensing of channel reach morphology and hydraulic fish habitat using an unmanned aerial vehicle (UAV): a first assessment in the context of river research and management. </w:t>
      </w:r>
      <w:r w:rsidR="007C174F">
        <w:rPr>
          <w:i/>
        </w:rPr>
        <w:t>River Res. Appl.</w:t>
      </w:r>
      <w:r w:rsidR="00477EEF" w:rsidRPr="00477EEF">
        <w:t xml:space="preserve"> </w:t>
      </w:r>
      <w:r w:rsidRPr="00135BF1">
        <w:rPr>
          <w:b/>
        </w:rPr>
        <w:t>2015</w:t>
      </w:r>
      <w:r>
        <w:t xml:space="preserve">, </w:t>
      </w:r>
      <w:r w:rsidR="00135BF1">
        <w:t xml:space="preserve">31, </w:t>
      </w:r>
      <w:r w:rsidR="00477EEF" w:rsidRPr="00477EEF">
        <w:t>379-391.</w:t>
      </w:r>
    </w:p>
    <w:p w:rsidR="00477EEF" w:rsidRDefault="009E7921" w:rsidP="00477EEF">
      <w:pPr>
        <w:pStyle w:val="MDPI71References"/>
        <w:numPr>
          <w:ilvl w:val="0"/>
          <w:numId w:val="4"/>
        </w:numPr>
        <w:ind w:left="425" w:hanging="425"/>
      </w:pPr>
      <w:r>
        <w:t xml:space="preserve">Bryant, R.G.; Gilvear, D.J. </w:t>
      </w:r>
      <w:r w:rsidR="00477EEF" w:rsidRPr="00477EEF">
        <w:t xml:space="preserve">Quantifying geomorphic and riparian land cover changes either side of a large flood event using airborne remote sensing: River Tay, Scotland. </w:t>
      </w:r>
      <w:r w:rsidR="00477EEF" w:rsidRPr="00AF2559">
        <w:rPr>
          <w:i/>
        </w:rPr>
        <w:t>Geomorphology</w:t>
      </w:r>
      <w:r w:rsidR="00477EEF" w:rsidRPr="00477EEF">
        <w:t xml:space="preserve"> </w:t>
      </w:r>
      <w:r w:rsidRPr="00135BF1">
        <w:rPr>
          <w:b/>
        </w:rPr>
        <w:t>1999</w:t>
      </w:r>
      <w:r>
        <w:t xml:space="preserve">, </w:t>
      </w:r>
      <w:r w:rsidR="00135BF1">
        <w:t xml:space="preserve">29, </w:t>
      </w:r>
      <w:r w:rsidR="00477EEF" w:rsidRPr="00477EEF">
        <w:t>307-321.</w:t>
      </w:r>
    </w:p>
    <w:p w:rsidR="00477EEF" w:rsidRDefault="009E7921" w:rsidP="00477EEF">
      <w:pPr>
        <w:pStyle w:val="MDPI71References"/>
        <w:numPr>
          <w:ilvl w:val="0"/>
          <w:numId w:val="4"/>
        </w:numPr>
        <w:ind w:left="425" w:hanging="425"/>
      </w:pPr>
      <w:r>
        <w:t>East, A.E.; Pess, G.R.; Bountry, J.A.; Magirl, C.S.; Ritchie, A.C.; Logan, J.B.;</w:t>
      </w:r>
      <w:r w:rsidR="00477EEF" w:rsidRPr="00477EEF">
        <w:t xml:space="preserve"> Randle, T.</w:t>
      </w:r>
      <w:r>
        <w:t>J.; Mastin, M.C.; Minear, J.T.; Duda, J.J.; Liermann, M.C.; McHenry, M.L.; Beechie, T.J.; Shafroth, P.B.</w:t>
      </w:r>
      <w:r w:rsidR="00477EEF" w:rsidRPr="00477EEF">
        <w:t xml:space="preserve"> Large-scale dam </w:t>
      </w:r>
      <w:r w:rsidR="00477EEF" w:rsidRPr="00477EEF">
        <w:lastRenderedPageBreak/>
        <w:t xml:space="preserve">removal on the Elwha River, Washington, USA: River channel and floodplain geomorphic change: </w:t>
      </w:r>
      <w:r w:rsidR="00477EEF" w:rsidRPr="00AF2559">
        <w:rPr>
          <w:i/>
        </w:rPr>
        <w:t>Geomorphology</w:t>
      </w:r>
      <w:r w:rsidR="00477EEF" w:rsidRPr="00477EEF">
        <w:t xml:space="preserve"> </w:t>
      </w:r>
      <w:r w:rsidRPr="00135BF1">
        <w:rPr>
          <w:b/>
        </w:rPr>
        <w:t>2015</w:t>
      </w:r>
      <w:r>
        <w:t xml:space="preserve">, </w:t>
      </w:r>
      <w:r w:rsidR="00135BF1">
        <w:t xml:space="preserve">228, </w:t>
      </w:r>
      <w:r w:rsidR="00477EEF" w:rsidRPr="00477EEF">
        <w:t>765–786, doi: 10.1016/j.geomorph.2014.08.028.</w:t>
      </w:r>
    </w:p>
    <w:p w:rsidR="00B712DD" w:rsidRDefault="009E7921" w:rsidP="00B712DD">
      <w:pPr>
        <w:pStyle w:val="MDPI71References"/>
        <w:numPr>
          <w:ilvl w:val="0"/>
          <w:numId w:val="4"/>
        </w:numPr>
        <w:ind w:left="425" w:hanging="425"/>
      </w:pPr>
      <w:r>
        <w:t xml:space="preserve">Warrick, J.A.; Bountry, J.A.; East, A.E.; Magirl, C.S.; Randle, T.J.; Gelfenbaum, G.; Ritchie, A.C.; Pess, G.R.; Leung, V.; Duda, J.J. </w:t>
      </w:r>
      <w:r w:rsidR="00477EEF" w:rsidRPr="00477EEF">
        <w:t xml:space="preserve">Large-scale dam removal on the Elwha River, Washington, USA: Source-to-sink sediment budget and synthesis: </w:t>
      </w:r>
      <w:r w:rsidR="00477EEF" w:rsidRPr="00AF2559">
        <w:rPr>
          <w:i/>
        </w:rPr>
        <w:t>Geomorphology</w:t>
      </w:r>
      <w:r w:rsidR="00477EEF" w:rsidRPr="00477EEF">
        <w:t xml:space="preserve"> </w:t>
      </w:r>
      <w:r w:rsidRPr="00135BF1">
        <w:rPr>
          <w:b/>
        </w:rPr>
        <w:t>2015</w:t>
      </w:r>
      <w:r>
        <w:t xml:space="preserve">, </w:t>
      </w:r>
      <w:r w:rsidR="00135BF1">
        <w:t xml:space="preserve">246, </w:t>
      </w:r>
      <w:r w:rsidR="00477EEF" w:rsidRPr="00477EEF">
        <w:t>729–750, doi: 10.1016/j.geomorph.2015.01.010.</w:t>
      </w:r>
    </w:p>
    <w:p w:rsidR="00B712DD" w:rsidRDefault="009E7921" w:rsidP="00B712DD">
      <w:pPr>
        <w:pStyle w:val="MDPI71References"/>
        <w:numPr>
          <w:ilvl w:val="0"/>
          <w:numId w:val="4"/>
        </w:numPr>
        <w:ind w:left="425" w:hanging="425"/>
      </w:pPr>
      <w:r>
        <w:t>LeCun, Y.;</w:t>
      </w:r>
      <w:r w:rsidR="00B712DD" w:rsidRPr="00B712DD">
        <w:t xml:space="preserve"> Bengio, Y.</w:t>
      </w:r>
      <w:r>
        <w:t xml:space="preserve">; Hinton, G. </w:t>
      </w:r>
      <w:r w:rsidR="00B712DD" w:rsidRPr="00B712DD">
        <w:t xml:space="preserve">Deep learning. </w:t>
      </w:r>
      <w:r w:rsidR="00B712DD" w:rsidRPr="00AF2559">
        <w:rPr>
          <w:i/>
        </w:rPr>
        <w:t>Nature</w:t>
      </w:r>
      <w:r w:rsidR="00B712DD" w:rsidRPr="00B712DD">
        <w:t xml:space="preserve"> </w:t>
      </w:r>
      <w:r w:rsidRPr="00135BF1">
        <w:rPr>
          <w:b/>
        </w:rPr>
        <w:t>2015</w:t>
      </w:r>
      <w:r>
        <w:t xml:space="preserve">, </w:t>
      </w:r>
      <w:r w:rsidR="00135BF1">
        <w:t xml:space="preserve">521(7553), </w:t>
      </w:r>
      <w:r w:rsidR="00B712DD" w:rsidRPr="00B712DD">
        <w:t>436.</w:t>
      </w:r>
    </w:p>
    <w:p w:rsidR="0078166B" w:rsidRDefault="009E7921" w:rsidP="0078166B">
      <w:pPr>
        <w:pStyle w:val="MDPI71References"/>
        <w:numPr>
          <w:ilvl w:val="0"/>
          <w:numId w:val="4"/>
        </w:numPr>
        <w:ind w:left="425" w:hanging="425"/>
      </w:pPr>
      <w:r>
        <w:t>Goodfellow, I.; Bengio, Y.;</w:t>
      </w:r>
      <w:r w:rsidR="00B712DD" w:rsidRPr="00B712DD">
        <w:t xml:space="preserve"> Courville, A.</w:t>
      </w:r>
      <w:r>
        <w:t xml:space="preserve">; </w:t>
      </w:r>
      <w:r w:rsidR="00B712DD" w:rsidRPr="00B712DD">
        <w:t>Bengio, Y., 2016. Deep learning (Vol. 1). Cambridge: MIT press.</w:t>
      </w:r>
    </w:p>
    <w:p w:rsidR="0078166B" w:rsidRDefault="009E7921" w:rsidP="0078166B">
      <w:pPr>
        <w:pStyle w:val="MDPI71References"/>
        <w:numPr>
          <w:ilvl w:val="0"/>
          <w:numId w:val="4"/>
        </w:numPr>
        <w:ind w:left="425" w:hanging="425"/>
      </w:pPr>
      <w:r>
        <w:t>Szegedy, C.; Ioffe, S.;</w:t>
      </w:r>
      <w:r w:rsidR="0078166B" w:rsidRPr="0078166B">
        <w:t xml:space="preserve"> Vanhoucke, V.</w:t>
      </w:r>
      <w:r>
        <w:t xml:space="preserve">; Alemi, A.A. </w:t>
      </w:r>
      <w:r w:rsidR="0078166B" w:rsidRPr="0078166B">
        <w:t>Inception-v4, inception-resnet and the impact of resid</w:t>
      </w:r>
      <w:r w:rsidR="001D5A9C">
        <w:t xml:space="preserve">ual connections on learning. </w:t>
      </w:r>
      <w:r w:rsidR="0078166B" w:rsidRPr="00AF2559">
        <w:rPr>
          <w:i/>
        </w:rPr>
        <w:t>AAAI</w:t>
      </w:r>
      <w:r w:rsidR="0078166B" w:rsidRPr="0078166B">
        <w:t xml:space="preserve"> </w:t>
      </w:r>
      <w:r w:rsidRPr="00135BF1">
        <w:rPr>
          <w:b/>
        </w:rPr>
        <w:t>2017</w:t>
      </w:r>
      <w:r w:rsidR="00135BF1">
        <w:t>,</w:t>
      </w:r>
      <w:r>
        <w:t xml:space="preserve"> 4,</w:t>
      </w:r>
      <w:r w:rsidR="00135BF1">
        <w:t xml:space="preserve"> </w:t>
      </w:r>
      <w:r>
        <w:t>12</w:t>
      </w:r>
      <w:r w:rsidR="0078166B" w:rsidRPr="0078166B">
        <w:t>.</w:t>
      </w:r>
    </w:p>
    <w:p w:rsidR="0078166B" w:rsidRDefault="0078166B" w:rsidP="0078166B">
      <w:pPr>
        <w:pStyle w:val="MDPI71References"/>
        <w:numPr>
          <w:ilvl w:val="0"/>
          <w:numId w:val="4"/>
        </w:numPr>
        <w:ind w:left="425" w:hanging="425"/>
      </w:pPr>
      <w:r w:rsidRPr="0078166B">
        <w:t>Chen, L.C</w:t>
      </w:r>
      <w:r w:rsidR="009E7921">
        <w:t>.; Papandreou, G.; Kokkinos, I.;</w:t>
      </w:r>
      <w:r w:rsidRPr="0078166B">
        <w:t xml:space="preserve"> Mur</w:t>
      </w:r>
      <w:r w:rsidR="009E7921">
        <w:t xml:space="preserve">phy, K.; Yuille, A.L. </w:t>
      </w:r>
      <w:r w:rsidRPr="0078166B">
        <w:t xml:space="preserve">Deeplab: Semantic image segmentation with deep convolutional nets, atrous convolution, and fully connected crfs. </w:t>
      </w:r>
      <w:r w:rsidR="001D5A9C">
        <w:rPr>
          <w:i/>
        </w:rPr>
        <w:t>IEEE T. Pattern Anal.</w:t>
      </w:r>
      <w:r w:rsidR="009E7921">
        <w:t xml:space="preserve"> </w:t>
      </w:r>
      <w:r w:rsidR="009E7921" w:rsidRPr="00135BF1">
        <w:rPr>
          <w:b/>
        </w:rPr>
        <w:t>2018</w:t>
      </w:r>
      <w:r w:rsidR="00135BF1">
        <w:t>,</w:t>
      </w:r>
      <w:r w:rsidRPr="0078166B">
        <w:t xml:space="preserve"> 40</w:t>
      </w:r>
      <w:r w:rsidR="00135BF1">
        <w:t xml:space="preserve">, </w:t>
      </w:r>
      <w:r w:rsidRPr="0078166B">
        <w:t>834-848.</w:t>
      </w:r>
    </w:p>
    <w:p w:rsidR="0078166B" w:rsidRDefault="0059080C" w:rsidP="0078166B">
      <w:pPr>
        <w:pStyle w:val="MDPI71References"/>
        <w:numPr>
          <w:ilvl w:val="0"/>
          <w:numId w:val="4"/>
        </w:numPr>
        <w:ind w:left="425" w:hanging="425"/>
      </w:pPr>
      <w:r>
        <w:t>Litjens, G.; Kooi, T.; Bejnordi, B.E.; Setio, A.A.A.; Ciompi, F.; Ghafoorian, M.; van der Laak, J.A.;</w:t>
      </w:r>
      <w:r w:rsidR="0078166B" w:rsidRPr="0078166B">
        <w:t xml:space="preserve"> van Ginnek</w:t>
      </w:r>
      <w:r>
        <w:t xml:space="preserve">en, B.; Sánchez, C.I. </w:t>
      </w:r>
      <w:r w:rsidR="0078166B" w:rsidRPr="0078166B">
        <w:t xml:space="preserve">A survey on deep learning in medical image analysis. </w:t>
      </w:r>
      <w:r w:rsidR="007C174F">
        <w:rPr>
          <w:i/>
        </w:rPr>
        <w:t>Med. Image Anal.</w:t>
      </w:r>
      <w:r>
        <w:t xml:space="preserve"> </w:t>
      </w:r>
      <w:r w:rsidRPr="00135BF1">
        <w:rPr>
          <w:b/>
        </w:rPr>
        <w:t>2017</w:t>
      </w:r>
      <w:r>
        <w:t>,</w:t>
      </w:r>
      <w:r w:rsidR="00135BF1">
        <w:t xml:space="preserve"> 42, </w:t>
      </w:r>
      <w:r w:rsidR="0078166B" w:rsidRPr="0078166B">
        <w:t>60-88.</w:t>
      </w:r>
    </w:p>
    <w:p w:rsidR="0078166B" w:rsidRDefault="0078166B" w:rsidP="0078166B">
      <w:pPr>
        <w:pStyle w:val="MDPI71References"/>
        <w:numPr>
          <w:ilvl w:val="0"/>
          <w:numId w:val="4"/>
        </w:numPr>
        <w:ind w:left="425" w:hanging="425"/>
      </w:pPr>
      <w:r w:rsidRPr="0078166B">
        <w:t>Magg</w:t>
      </w:r>
      <w:r w:rsidR="0059080C">
        <w:t>iori, E.; Tarabalka, Y.;</w:t>
      </w:r>
      <w:r w:rsidRPr="0078166B">
        <w:t xml:space="preserve"> Cha</w:t>
      </w:r>
      <w:r w:rsidR="0059080C">
        <w:t xml:space="preserve">rpiat, G.; Alliez, P. </w:t>
      </w:r>
      <w:r w:rsidRPr="0078166B">
        <w:t xml:space="preserve">Convolutional neural networks for large-scale remote-sensing image classification. </w:t>
      </w:r>
      <w:r w:rsidR="001D5A9C">
        <w:rPr>
          <w:i/>
        </w:rPr>
        <w:t>IEEE T. Geo. Remote</w:t>
      </w:r>
      <w:r w:rsidRPr="0078166B">
        <w:t xml:space="preserve"> </w:t>
      </w:r>
      <w:r w:rsidR="0059080C" w:rsidRPr="00C242CD">
        <w:rPr>
          <w:b/>
        </w:rPr>
        <w:t>2017</w:t>
      </w:r>
      <w:r w:rsidR="0059080C">
        <w:t xml:space="preserve">, </w:t>
      </w:r>
      <w:r w:rsidR="00C242CD">
        <w:t xml:space="preserve">55, </w:t>
      </w:r>
      <w:r w:rsidRPr="0078166B">
        <w:t>645-657.</w:t>
      </w:r>
    </w:p>
    <w:p w:rsidR="0086476F" w:rsidRDefault="0078166B" w:rsidP="0086476F">
      <w:pPr>
        <w:pStyle w:val="MDPI71References"/>
        <w:numPr>
          <w:ilvl w:val="0"/>
          <w:numId w:val="4"/>
        </w:numPr>
        <w:ind w:left="425" w:hanging="425"/>
      </w:pPr>
      <w:r w:rsidRPr="0078166B">
        <w:t>Belgiu, M.</w:t>
      </w:r>
      <w:r w:rsidR="0059080C">
        <w:t xml:space="preserve">; Drăguţ, L. </w:t>
      </w:r>
      <w:r w:rsidRPr="0078166B">
        <w:t xml:space="preserve">Random forest in remote sensing: A review of applications and future directions. </w:t>
      </w:r>
      <w:r w:rsidR="001D5A9C">
        <w:rPr>
          <w:i/>
        </w:rPr>
        <w:t xml:space="preserve">ISPRS J. </w:t>
      </w:r>
      <w:r w:rsidRPr="00AF2559">
        <w:rPr>
          <w:i/>
        </w:rPr>
        <w:t>P</w:t>
      </w:r>
      <w:r w:rsidR="001D5A9C">
        <w:rPr>
          <w:i/>
        </w:rPr>
        <w:t>hotogramm.</w:t>
      </w:r>
      <w:r w:rsidRPr="0078166B">
        <w:t xml:space="preserve"> </w:t>
      </w:r>
      <w:r w:rsidR="0059080C" w:rsidRPr="00C242CD">
        <w:rPr>
          <w:b/>
        </w:rPr>
        <w:t>2016</w:t>
      </w:r>
      <w:r w:rsidR="0059080C">
        <w:t xml:space="preserve">, </w:t>
      </w:r>
      <w:r w:rsidR="00C242CD">
        <w:t xml:space="preserve">114, </w:t>
      </w:r>
      <w:r w:rsidRPr="0078166B">
        <w:t>24-31.</w:t>
      </w:r>
    </w:p>
    <w:p w:rsidR="0086476F" w:rsidRDefault="0059080C" w:rsidP="0086476F">
      <w:pPr>
        <w:pStyle w:val="MDPI71References"/>
        <w:numPr>
          <w:ilvl w:val="0"/>
          <w:numId w:val="4"/>
        </w:numPr>
        <w:ind w:left="425" w:hanging="425"/>
      </w:pPr>
      <w:r>
        <w:t>Dauphin, Y.N.; Pascanu, R.; Gulcehre, C.; Cho, K.;</w:t>
      </w:r>
      <w:r w:rsidR="0086476F" w:rsidRPr="0086476F">
        <w:t xml:space="preserve"> Ganguli, S.</w:t>
      </w:r>
      <w:r>
        <w:t>; Bengio, Y.</w:t>
      </w:r>
      <w:r w:rsidR="0086476F" w:rsidRPr="0086476F">
        <w:t xml:space="preserve"> Identifying and attacking the saddle point problem in high-dimensional non-convex optimization. </w:t>
      </w:r>
      <w:r w:rsidR="001D5A9C" w:rsidRPr="00941FD6">
        <w:rPr>
          <w:i/>
        </w:rPr>
        <w:t>Adv. Neur. In. (NIPS)</w:t>
      </w:r>
      <w:r w:rsidR="001D5A9C" w:rsidRPr="00941FD6">
        <w:t xml:space="preserve"> </w:t>
      </w:r>
      <w:r w:rsidRPr="00C242CD">
        <w:rPr>
          <w:b/>
        </w:rPr>
        <w:t>2014</w:t>
      </w:r>
      <w:r>
        <w:t>, 2933-2941</w:t>
      </w:r>
      <w:r w:rsidR="0086476F" w:rsidRPr="0086476F">
        <w:t>.</w:t>
      </w:r>
    </w:p>
    <w:p w:rsidR="005F54D0" w:rsidRDefault="0086476F" w:rsidP="005F54D0">
      <w:pPr>
        <w:pStyle w:val="MDPI71References"/>
        <w:numPr>
          <w:ilvl w:val="0"/>
          <w:numId w:val="4"/>
        </w:numPr>
        <w:ind w:left="425" w:hanging="425"/>
      </w:pPr>
      <w:r w:rsidRPr="0086476F">
        <w:t xml:space="preserve">Garcia-Garcia, </w:t>
      </w:r>
      <w:r w:rsidR="0059080C">
        <w:t xml:space="preserve">A.; </w:t>
      </w:r>
      <w:r w:rsidRPr="0086476F">
        <w:t>Orts-Escolano,</w:t>
      </w:r>
      <w:r w:rsidR="0059080C">
        <w:t xml:space="preserve"> S.; </w:t>
      </w:r>
      <w:r w:rsidRPr="0086476F">
        <w:t>Oprea,</w:t>
      </w:r>
      <w:r w:rsidR="0059080C">
        <w:t xml:space="preserve"> S.; </w:t>
      </w:r>
      <w:r w:rsidRPr="0086476F">
        <w:t xml:space="preserve">Villena-Martinez, </w:t>
      </w:r>
      <w:r w:rsidR="0059080C">
        <w:t>V.;</w:t>
      </w:r>
      <w:r w:rsidRPr="0086476F">
        <w:t xml:space="preserve"> Garcia-Rodriguez</w:t>
      </w:r>
      <w:r w:rsidR="0059080C">
        <w:t>, J</w:t>
      </w:r>
      <w:r w:rsidRPr="0086476F">
        <w:t xml:space="preserve">. A review on deep learning techniques applied to semantic segmentation. </w:t>
      </w:r>
      <w:proofErr w:type="gramStart"/>
      <w:r w:rsidRPr="0086476F">
        <w:t>arXiv</w:t>
      </w:r>
      <w:proofErr w:type="gramEnd"/>
      <w:r w:rsidRPr="0086476F">
        <w:t xml:space="preserve"> preprint arXiv:1704.06857, </w:t>
      </w:r>
      <w:r w:rsidRPr="00C242CD">
        <w:rPr>
          <w:b/>
        </w:rPr>
        <w:t>2017</w:t>
      </w:r>
      <w:r w:rsidRPr="0086476F">
        <w:t>.</w:t>
      </w:r>
    </w:p>
    <w:p w:rsidR="005F54D0" w:rsidRDefault="0059080C" w:rsidP="005F54D0">
      <w:pPr>
        <w:pStyle w:val="MDPI71References"/>
        <w:numPr>
          <w:ilvl w:val="0"/>
          <w:numId w:val="4"/>
        </w:numPr>
        <w:ind w:left="425" w:hanging="425"/>
      </w:pPr>
      <w:r>
        <w:t>Deng, J.; Dong, W.; Socher, R.; Li, L.J.; Li, K.;</w:t>
      </w:r>
      <w:r w:rsidR="005F54D0" w:rsidRPr="005F54D0">
        <w:t xml:space="preserve"> </w:t>
      </w:r>
      <w:r>
        <w:t xml:space="preserve">Fei-Fei, L. </w:t>
      </w:r>
      <w:r w:rsidR="005F54D0" w:rsidRPr="005F54D0">
        <w:t xml:space="preserve">Imagenet: A large-scale hierarchical image database. </w:t>
      </w:r>
      <w:r w:rsidR="001D5A9C" w:rsidRPr="00941FD6">
        <w:rPr>
          <w:i/>
        </w:rPr>
        <w:t>IEEE. Conf. Comp. Vision (CVPR)</w:t>
      </w:r>
      <w:r w:rsidR="005F54D0" w:rsidRPr="005F54D0">
        <w:t xml:space="preserve"> </w:t>
      </w:r>
      <w:r w:rsidR="005F54D0" w:rsidRPr="00C242CD">
        <w:rPr>
          <w:b/>
        </w:rPr>
        <w:t>2009</w:t>
      </w:r>
      <w:r w:rsidR="00C242CD">
        <w:t>,</w:t>
      </w:r>
      <w:r w:rsidR="005F54D0" w:rsidRPr="005F54D0">
        <w:t xml:space="preserve"> </w:t>
      </w:r>
      <w:r>
        <w:t>248-255</w:t>
      </w:r>
    </w:p>
    <w:p w:rsidR="005F54D0" w:rsidRDefault="0059080C" w:rsidP="005F54D0">
      <w:pPr>
        <w:pStyle w:val="MDPI71References"/>
        <w:numPr>
          <w:ilvl w:val="0"/>
          <w:numId w:val="4"/>
        </w:numPr>
        <w:ind w:left="425" w:hanging="425"/>
      </w:pPr>
      <w:r>
        <w:t>Russakovsky, O.; Deng</w:t>
      </w:r>
      <w:r w:rsidR="005F54D0" w:rsidRPr="005F54D0">
        <w:t xml:space="preserve">, </w:t>
      </w:r>
      <w:r>
        <w:t xml:space="preserve">J.; </w:t>
      </w:r>
      <w:r w:rsidR="005F54D0" w:rsidRPr="005F54D0">
        <w:t xml:space="preserve">Su, </w:t>
      </w:r>
      <w:r>
        <w:t xml:space="preserve">H.; </w:t>
      </w:r>
      <w:r w:rsidR="005F54D0" w:rsidRPr="005F54D0">
        <w:t xml:space="preserve">Krause, </w:t>
      </w:r>
      <w:r>
        <w:t xml:space="preserve">J.; </w:t>
      </w:r>
      <w:r w:rsidR="005F54D0" w:rsidRPr="005F54D0">
        <w:t xml:space="preserve">Satheesh, </w:t>
      </w:r>
      <w:r>
        <w:t xml:space="preserve">S.; </w:t>
      </w:r>
      <w:r w:rsidR="005F54D0" w:rsidRPr="005F54D0">
        <w:t xml:space="preserve">Ma, </w:t>
      </w:r>
      <w:r>
        <w:t xml:space="preserve">S.; </w:t>
      </w:r>
      <w:r w:rsidR="005F54D0" w:rsidRPr="005F54D0">
        <w:t xml:space="preserve">Huang, </w:t>
      </w:r>
      <w:r>
        <w:t xml:space="preserve">Z.; </w:t>
      </w:r>
      <w:r w:rsidR="005F54D0" w:rsidRPr="005F54D0">
        <w:t xml:space="preserve">Karpathy, </w:t>
      </w:r>
      <w:r>
        <w:t xml:space="preserve">A.; </w:t>
      </w:r>
      <w:r w:rsidR="005F54D0" w:rsidRPr="005F54D0">
        <w:t xml:space="preserve">Khosla, </w:t>
      </w:r>
      <w:r>
        <w:t xml:space="preserve">A.; </w:t>
      </w:r>
      <w:r w:rsidR="005F54D0" w:rsidRPr="005F54D0">
        <w:t xml:space="preserve">Bernstein, </w:t>
      </w:r>
      <w:r>
        <w:t xml:space="preserve">M.; </w:t>
      </w:r>
      <w:r w:rsidR="005F54D0" w:rsidRPr="005F54D0">
        <w:t>Berg</w:t>
      </w:r>
      <w:r>
        <w:t xml:space="preserve">, A.C.; </w:t>
      </w:r>
      <w:r w:rsidR="005F54D0" w:rsidRPr="005F54D0">
        <w:t>Fei-Fei</w:t>
      </w:r>
      <w:r>
        <w:t>, L</w:t>
      </w:r>
      <w:r w:rsidR="005F54D0" w:rsidRPr="005F54D0">
        <w:t xml:space="preserve">. ImageNet Large Scale Visual Recognition Challenge. </w:t>
      </w:r>
      <w:r w:rsidR="005F54D0" w:rsidRPr="00AF2559">
        <w:rPr>
          <w:i/>
        </w:rPr>
        <w:t>IJCV</w:t>
      </w:r>
      <w:r w:rsidR="005F54D0" w:rsidRPr="005F54D0">
        <w:t xml:space="preserve">, </w:t>
      </w:r>
      <w:r w:rsidR="005F54D0" w:rsidRPr="00C242CD">
        <w:rPr>
          <w:b/>
        </w:rPr>
        <w:t>2015</w:t>
      </w:r>
      <w:r w:rsidR="005F54D0" w:rsidRPr="005F54D0">
        <w:t>.</w:t>
      </w:r>
    </w:p>
    <w:p w:rsidR="005F54D0" w:rsidRDefault="0059080C" w:rsidP="005F54D0">
      <w:pPr>
        <w:pStyle w:val="MDPI71References"/>
        <w:numPr>
          <w:ilvl w:val="0"/>
          <w:numId w:val="4"/>
        </w:numPr>
        <w:ind w:left="425" w:hanging="425"/>
      </w:pPr>
      <w:r>
        <w:t>Hu, F.; Xia, G.S.;</w:t>
      </w:r>
      <w:r w:rsidR="005F54D0" w:rsidRPr="005F54D0">
        <w:t xml:space="preserve"> Hu, J.</w:t>
      </w:r>
      <w:r>
        <w:t xml:space="preserve">; Zhang, L. </w:t>
      </w:r>
      <w:r w:rsidR="005F54D0" w:rsidRPr="005F54D0">
        <w:t xml:space="preserve">Transferring deep convolutional neural networks for the scene classification of high-resolution remote sensing imagery. </w:t>
      </w:r>
      <w:r w:rsidR="007C174F">
        <w:rPr>
          <w:i/>
        </w:rPr>
        <w:t>Remote Sens.</w:t>
      </w:r>
      <w:r w:rsidR="005F54D0" w:rsidRPr="005F54D0">
        <w:t xml:space="preserve"> </w:t>
      </w:r>
      <w:r w:rsidRPr="00C242CD">
        <w:rPr>
          <w:b/>
        </w:rPr>
        <w:t>2015</w:t>
      </w:r>
      <w:r>
        <w:t xml:space="preserve">, </w:t>
      </w:r>
      <w:r w:rsidR="00C242CD">
        <w:t xml:space="preserve">7, </w:t>
      </w:r>
      <w:r w:rsidR="005F54D0" w:rsidRPr="005F54D0">
        <w:t>14680-14707. 8-56.</w:t>
      </w:r>
    </w:p>
    <w:p w:rsidR="005F54D0" w:rsidRDefault="005F54D0" w:rsidP="005F54D0">
      <w:pPr>
        <w:pStyle w:val="MDPI71References"/>
        <w:numPr>
          <w:ilvl w:val="0"/>
          <w:numId w:val="4"/>
        </w:numPr>
        <w:ind w:left="425" w:hanging="425"/>
      </w:pPr>
      <w:r w:rsidRPr="005F54D0">
        <w:t>Längkvist,</w:t>
      </w:r>
      <w:r w:rsidR="006A798E">
        <w:t xml:space="preserve"> M.; </w:t>
      </w:r>
      <w:r w:rsidRPr="005F54D0">
        <w:t>Kiselev</w:t>
      </w:r>
      <w:r w:rsidR="006A798E">
        <w:t xml:space="preserve">, A.; Alirezaie, M.; Loutfi, A. </w:t>
      </w:r>
      <w:r w:rsidRPr="005F54D0">
        <w:t>Classification and Segmentation of Satellite Orthoimagery Using</w:t>
      </w:r>
      <w:r w:rsidR="006A798E">
        <w:t xml:space="preserve"> Convolutional Neural Networks.</w:t>
      </w:r>
      <w:r w:rsidRPr="005F54D0">
        <w:t xml:space="preserve"> </w:t>
      </w:r>
      <w:r w:rsidR="007C174F">
        <w:rPr>
          <w:i/>
        </w:rPr>
        <w:t>Remote Sens.</w:t>
      </w:r>
      <w:r w:rsidRPr="005F54D0">
        <w:t xml:space="preserve"> </w:t>
      </w:r>
      <w:r w:rsidR="00C242CD" w:rsidRPr="00C242CD">
        <w:rPr>
          <w:b/>
        </w:rPr>
        <w:t>2016</w:t>
      </w:r>
      <w:r w:rsidR="00C242CD">
        <w:t>, 8, 329.</w:t>
      </w:r>
    </w:p>
    <w:p w:rsidR="005F54D0" w:rsidRDefault="006A798E" w:rsidP="005F54D0">
      <w:pPr>
        <w:pStyle w:val="MDPI71References"/>
        <w:numPr>
          <w:ilvl w:val="0"/>
          <w:numId w:val="4"/>
        </w:numPr>
        <w:ind w:left="425" w:hanging="425"/>
      </w:pPr>
      <w:r>
        <w:t>Palafox, L.F.; Hamilton, C.W.;</w:t>
      </w:r>
      <w:r w:rsidR="005F54D0" w:rsidRPr="005F54D0">
        <w:t xml:space="preserve"> Scheidt, S.P.</w:t>
      </w:r>
      <w:r>
        <w:t>; Alvarez, A.M.</w:t>
      </w:r>
      <w:r w:rsidR="005F54D0" w:rsidRPr="005F54D0">
        <w:t xml:space="preserve"> Automated detection of geological landforms on Mars using Convolutional Neural Networks. </w:t>
      </w:r>
      <w:r w:rsidR="001D5A9C">
        <w:rPr>
          <w:i/>
        </w:rPr>
        <w:t>Comput. Geo.</w:t>
      </w:r>
      <w:r>
        <w:t xml:space="preserve"> </w:t>
      </w:r>
      <w:r w:rsidRPr="00C242CD">
        <w:rPr>
          <w:b/>
        </w:rPr>
        <w:t>2017</w:t>
      </w:r>
      <w:r>
        <w:t>,</w:t>
      </w:r>
      <w:r w:rsidR="00C242CD">
        <w:t xml:space="preserve"> 101, </w:t>
      </w:r>
      <w:r w:rsidR="005F54D0" w:rsidRPr="005F54D0">
        <w:t xml:space="preserve">4 </w:t>
      </w:r>
    </w:p>
    <w:p w:rsidR="005F54D0" w:rsidRDefault="006A798E" w:rsidP="005F54D0">
      <w:pPr>
        <w:pStyle w:val="MDPI71References"/>
        <w:numPr>
          <w:ilvl w:val="0"/>
          <w:numId w:val="4"/>
        </w:numPr>
        <w:ind w:left="425" w:hanging="425"/>
      </w:pPr>
      <w:r>
        <w:t>Lu, H.; Fu, X.; Liu, C.; Li, L.G.;</w:t>
      </w:r>
      <w:r w:rsidR="005F54D0" w:rsidRPr="005F54D0">
        <w:t xml:space="preserve"> He, Y.X.</w:t>
      </w:r>
      <w:r>
        <w:t xml:space="preserve">; Li, N.W. </w:t>
      </w:r>
      <w:r w:rsidR="005F54D0" w:rsidRPr="005F54D0">
        <w:t xml:space="preserve">Cultivated land information extraction in UAV imagery based on deep convolutional neural network and transfer learning. </w:t>
      </w:r>
      <w:r w:rsidR="007C174F">
        <w:rPr>
          <w:i/>
        </w:rPr>
        <w:t>J. MT Sci.</w:t>
      </w:r>
      <w:r>
        <w:t xml:space="preserve"> </w:t>
      </w:r>
      <w:r w:rsidRPr="00C242CD">
        <w:rPr>
          <w:b/>
        </w:rPr>
        <w:t>2017</w:t>
      </w:r>
      <w:r>
        <w:t>,</w:t>
      </w:r>
      <w:r w:rsidR="00C242CD">
        <w:t xml:space="preserve"> 14, </w:t>
      </w:r>
      <w:r w:rsidR="005F54D0" w:rsidRPr="005F54D0">
        <w:t>731-741.</w:t>
      </w:r>
    </w:p>
    <w:p w:rsidR="00D50549" w:rsidRDefault="005F54D0" w:rsidP="00D50549">
      <w:pPr>
        <w:pStyle w:val="MDPI71References"/>
        <w:numPr>
          <w:ilvl w:val="0"/>
          <w:numId w:val="4"/>
        </w:numPr>
        <w:ind w:left="425" w:hanging="425"/>
      </w:pPr>
      <w:r w:rsidRPr="005F54D0">
        <w:t>Marmanis,</w:t>
      </w:r>
      <w:r w:rsidR="006A798E">
        <w:t xml:space="preserve"> D.; Datcu, M.; Esch, T.; Stilla, U. </w:t>
      </w:r>
      <w:r w:rsidRPr="005F54D0">
        <w:t>Deep Learning Earth Observation Classification Using ImageNet Pretrai</w:t>
      </w:r>
      <w:r w:rsidR="006A798E">
        <w:t>ned Networks.</w:t>
      </w:r>
      <w:r w:rsidRPr="005F54D0">
        <w:t xml:space="preserve"> </w:t>
      </w:r>
      <w:r w:rsidRPr="00AF2559">
        <w:rPr>
          <w:i/>
        </w:rPr>
        <w:t>IEEE Geosci. Remote Sens. Lett</w:t>
      </w:r>
      <w:r w:rsidR="00C242CD">
        <w:t>.</w:t>
      </w:r>
      <w:r w:rsidRPr="005F54D0">
        <w:t xml:space="preserve"> </w:t>
      </w:r>
      <w:r w:rsidR="006A798E" w:rsidRPr="00C242CD">
        <w:rPr>
          <w:b/>
        </w:rPr>
        <w:t>2016</w:t>
      </w:r>
      <w:r w:rsidR="006A798E">
        <w:t xml:space="preserve">, </w:t>
      </w:r>
      <w:r w:rsidR="00C242CD">
        <w:t xml:space="preserve">13, </w:t>
      </w:r>
      <w:r w:rsidR="006A798E">
        <w:t>105-109</w:t>
      </w:r>
      <w:r w:rsidRPr="005F54D0">
        <w:t>.</w:t>
      </w:r>
    </w:p>
    <w:p w:rsidR="00D50549" w:rsidRDefault="006A798E" w:rsidP="00D50549">
      <w:pPr>
        <w:pStyle w:val="MDPI71References"/>
        <w:numPr>
          <w:ilvl w:val="0"/>
          <w:numId w:val="4"/>
        </w:numPr>
        <w:ind w:left="425" w:hanging="425"/>
      </w:pPr>
      <w:r>
        <w:t xml:space="preserve">Sutton, C.; McCallum, A. </w:t>
      </w:r>
      <w:r w:rsidR="00D50549" w:rsidRPr="00D50549">
        <w:t>An introduction to conditional random fields for relational learning (Vol. 2). Introduction to statistical relational learning. MIT Press</w:t>
      </w:r>
      <w:r>
        <w:t>, 2006</w:t>
      </w:r>
      <w:r w:rsidR="00D50549" w:rsidRPr="00D50549">
        <w:t>.</w:t>
      </w:r>
    </w:p>
    <w:p w:rsidR="00D50549" w:rsidRDefault="00D50549" w:rsidP="00D50549">
      <w:pPr>
        <w:pStyle w:val="MDPI71References"/>
        <w:numPr>
          <w:ilvl w:val="0"/>
          <w:numId w:val="4"/>
        </w:numPr>
        <w:ind w:left="425" w:hanging="425"/>
      </w:pPr>
      <w:r w:rsidRPr="00D50549">
        <w:t>Lafferty,</w:t>
      </w:r>
      <w:r w:rsidR="006A798E">
        <w:t xml:space="preserve"> J.; </w:t>
      </w:r>
      <w:r w:rsidRPr="00D50549">
        <w:t xml:space="preserve">McCallum, </w:t>
      </w:r>
      <w:r w:rsidR="006A798E">
        <w:t xml:space="preserve">A.; </w:t>
      </w:r>
      <w:r w:rsidRPr="00D50549">
        <w:t>Pereira</w:t>
      </w:r>
      <w:r w:rsidR="006A798E">
        <w:t>, F</w:t>
      </w:r>
      <w:r w:rsidRPr="00D50549">
        <w:t xml:space="preserve">. Conditional random ﬁelds: Probabilistic models for segmenting and labeling sequence data. </w:t>
      </w:r>
      <w:r w:rsidRPr="00AF2559">
        <w:rPr>
          <w:i/>
        </w:rPr>
        <w:t>Int. Conf. Mach. Learn. (ICML)</w:t>
      </w:r>
      <w:r w:rsidRPr="00AF2559">
        <w:t xml:space="preserve"> </w:t>
      </w:r>
      <w:r w:rsidR="00C242CD" w:rsidRPr="00C242CD">
        <w:rPr>
          <w:b/>
        </w:rPr>
        <w:t>2001</w:t>
      </w:r>
      <w:r w:rsidR="00C242CD">
        <w:t>, 282—289</w:t>
      </w:r>
      <w:r w:rsidRPr="00D50549">
        <w:t>.</w:t>
      </w:r>
    </w:p>
    <w:p w:rsidR="00D50549" w:rsidRDefault="00D50549" w:rsidP="00D50549">
      <w:pPr>
        <w:pStyle w:val="MDPI71References"/>
        <w:numPr>
          <w:ilvl w:val="0"/>
          <w:numId w:val="4"/>
        </w:numPr>
        <w:ind w:left="425" w:hanging="425"/>
      </w:pPr>
      <w:r w:rsidRPr="00D50549">
        <w:t>Kumar,</w:t>
      </w:r>
      <w:r w:rsidR="006A798E">
        <w:t xml:space="preserve"> S.; </w:t>
      </w:r>
      <w:r w:rsidRPr="00D50549">
        <w:t>Hebert</w:t>
      </w:r>
      <w:r w:rsidR="006A798E">
        <w:t>, M</w:t>
      </w:r>
      <w:r w:rsidRPr="00D50549">
        <w:t xml:space="preserve">. Discriminative random ﬁelds. </w:t>
      </w:r>
      <w:r w:rsidRPr="00AF2559">
        <w:rPr>
          <w:i/>
        </w:rPr>
        <w:t>Int. J. Comput. Vision</w:t>
      </w:r>
      <w:r w:rsidRPr="00D50549">
        <w:t xml:space="preserve"> </w:t>
      </w:r>
      <w:r w:rsidR="00C242CD" w:rsidRPr="00C242CD">
        <w:rPr>
          <w:b/>
        </w:rPr>
        <w:t>2006</w:t>
      </w:r>
      <w:r w:rsidR="00C242CD">
        <w:t>, 68, 179—201</w:t>
      </w:r>
      <w:r w:rsidRPr="00D50549">
        <w:t>.</w:t>
      </w:r>
    </w:p>
    <w:p w:rsidR="00D50549" w:rsidRDefault="00D50549" w:rsidP="00D50549">
      <w:pPr>
        <w:pStyle w:val="MDPI71References"/>
        <w:numPr>
          <w:ilvl w:val="0"/>
          <w:numId w:val="4"/>
        </w:numPr>
        <w:ind w:left="425" w:hanging="425"/>
      </w:pPr>
      <w:r w:rsidRPr="00D50549">
        <w:t>Tappen,</w:t>
      </w:r>
      <w:r w:rsidR="006A798E">
        <w:t xml:space="preserve"> M.;</w:t>
      </w:r>
      <w:r w:rsidRPr="00D50549">
        <w:t xml:space="preserve"> Liu</w:t>
      </w:r>
      <w:r w:rsidR="006A798E">
        <w:t xml:space="preserve">, C.; </w:t>
      </w:r>
      <w:r w:rsidRPr="00D50549">
        <w:t>Adelson,</w:t>
      </w:r>
      <w:r w:rsidR="006A798E">
        <w:t xml:space="preserve"> E.;</w:t>
      </w:r>
      <w:r w:rsidRPr="00D50549">
        <w:t xml:space="preserve"> Freeman</w:t>
      </w:r>
      <w:r w:rsidR="006A798E">
        <w:t>, W</w:t>
      </w:r>
      <w:r w:rsidRPr="00D50549">
        <w:t xml:space="preserve">. Learning Gaussian conditional random ﬁelds for low-level vision. </w:t>
      </w:r>
      <w:r w:rsidRPr="00941FD6">
        <w:rPr>
          <w:i/>
        </w:rPr>
        <w:t>IEEE. Conf. Comp. Vision (CVPR)</w:t>
      </w:r>
      <w:r w:rsidRPr="00941FD6">
        <w:t xml:space="preserve"> </w:t>
      </w:r>
      <w:r w:rsidR="00C242CD" w:rsidRPr="00C242CD">
        <w:rPr>
          <w:b/>
        </w:rPr>
        <w:t>2007</w:t>
      </w:r>
      <w:r w:rsidR="00C242CD">
        <w:t>, 1—8</w:t>
      </w:r>
      <w:r w:rsidRPr="00D50549">
        <w:t>.</w:t>
      </w:r>
    </w:p>
    <w:p w:rsidR="00D50549" w:rsidRDefault="00D50549" w:rsidP="00D50549">
      <w:pPr>
        <w:pStyle w:val="MDPI71References"/>
        <w:numPr>
          <w:ilvl w:val="0"/>
          <w:numId w:val="4"/>
        </w:numPr>
        <w:ind w:left="425" w:hanging="425"/>
      </w:pPr>
      <w:r w:rsidRPr="00D50549">
        <w:t xml:space="preserve">Krahenbuhl, </w:t>
      </w:r>
      <w:r w:rsidR="006A798E">
        <w:t xml:space="preserve">P.; </w:t>
      </w:r>
      <w:r w:rsidRPr="00D50549">
        <w:t>Koltun</w:t>
      </w:r>
      <w:r w:rsidR="006A798E">
        <w:t>, V</w:t>
      </w:r>
      <w:r w:rsidRPr="00D50549">
        <w:t>. Efﬁcient inference in fully connected CRFs wi</w:t>
      </w:r>
      <w:r w:rsidR="006A798E">
        <w:t xml:space="preserve">th Gaussian edge potentials. </w:t>
      </w:r>
      <w:r w:rsidRPr="00941FD6">
        <w:rPr>
          <w:i/>
        </w:rPr>
        <w:t>Adv. Neur. In. (NIPS)</w:t>
      </w:r>
      <w:r w:rsidRPr="00941FD6">
        <w:t xml:space="preserve"> </w:t>
      </w:r>
      <w:r w:rsidR="00C242CD" w:rsidRPr="00C242CD">
        <w:rPr>
          <w:b/>
        </w:rPr>
        <w:t>2011</w:t>
      </w:r>
      <w:r w:rsidR="00C242CD">
        <w:t>, 109—117</w:t>
      </w:r>
      <w:r w:rsidRPr="00D50549">
        <w:t>.</w:t>
      </w:r>
    </w:p>
    <w:p w:rsidR="00D50549" w:rsidRDefault="006A798E" w:rsidP="00D50549">
      <w:pPr>
        <w:pStyle w:val="MDPI71References"/>
        <w:numPr>
          <w:ilvl w:val="0"/>
          <w:numId w:val="4"/>
        </w:numPr>
        <w:ind w:left="425" w:hanging="425"/>
      </w:pPr>
      <w:r>
        <w:t xml:space="preserve">Zhu, H.; Meng, F.; </w:t>
      </w:r>
      <w:proofErr w:type="gramStart"/>
      <w:r>
        <w:t>Cai</w:t>
      </w:r>
      <w:proofErr w:type="gramEnd"/>
      <w:r>
        <w:t xml:space="preserve">, J.; </w:t>
      </w:r>
      <w:r w:rsidR="00D50549" w:rsidRPr="00D50549">
        <w:t>Lu</w:t>
      </w:r>
      <w:r>
        <w:t>, S</w:t>
      </w:r>
      <w:r w:rsidR="00D50549" w:rsidRPr="00D50549">
        <w:t xml:space="preserve">. Beyond pixels: A comprehensive survey from bottom-up to semantic image segmentation and cosegmentation. </w:t>
      </w:r>
      <w:r w:rsidR="00D50549" w:rsidRPr="00941FD6">
        <w:rPr>
          <w:i/>
        </w:rPr>
        <w:t>J. Vis. Commun. Image R</w:t>
      </w:r>
      <w:r>
        <w:t xml:space="preserve">. </w:t>
      </w:r>
      <w:r w:rsidRPr="00C242CD">
        <w:rPr>
          <w:b/>
        </w:rPr>
        <w:t>2016</w:t>
      </w:r>
      <w:r>
        <w:t xml:space="preserve">, </w:t>
      </w:r>
      <w:r w:rsidR="00C242CD">
        <w:t xml:space="preserve">34, </w:t>
      </w:r>
      <w:r>
        <w:t>12—27</w:t>
      </w:r>
      <w:r w:rsidR="00D50549" w:rsidRPr="00D50549">
        <w:t>.</w:t>
      </w:r>
    </w:p>
    <w:p w:rsidR="00905E4D" w:rsidRDefault="006A798E" w:rsidP="00905E4D">
      <w:pPr>
        <w:pStyle w:val="MDPI71References"/>
        <w:numPr>
          <w:ilvl w:val="0"/>
          <w:numId w:val="4"/>
        </w:numPr>
        <w:ind w:left="425" w:hanging="425"/>
      </w:pPr>
      <w:r>
        <w:t xml:space="preserve">Chen, L.C.; Yang, Y.; Wang, J.; Xu, W.; Yuille, A.L. </w:t>
      </w:r>
      <w:r w:rsidR="00D50549" w:rsidRPr="00D50549">
        <w:t xml:space="preserve">Attention to scale: Scale-aware </w:t>
      </w:r>
      <w:r w:rsidR="002063A9">
        <w:t xml:space="preserve">semantic image segmentation. </w:t>
      </w:r>
      <w:r w:rsidR="001D5A9C" w:rsidRPr="00941FD6">
        <w:rPr>
          <w:i/>
        </w:rPr>
        <w:t>IEEE. Conf. Comp. Vision (CVPR</w:t>
      </w:r>
      <w:r w:rsidR="001D5A9C">
        <w:rPr>
          <w:i/>
        </w:rPr>
        <w:t>)</w:t>
      </w:r>
      <w:r>
        <w:rPr>
          <w:i/>
        </w:rPr>
        <w:t xml:space="preserve"> </w:t>
      </w:r>
      <w:r w:rsidRPr="00C242CD">
        <w:rPr>
          <w:b/>
        </w:rPr>
        <w:t>2016</w:t>
      </w:r>
      <w:r>
        <w:rPr>
          <w:i/>
        </w:rPr>
        <w:t>,</w:t>
      </w:r>
      <w:r w:rsidR="001D5A9C" w:rsidRPr="00905E4D">
        <w:t xml:space="preserve"> </w:t>
      </w:r>
      <w:r>
        <w:t>3640-3649</w:t>
      </w:r>
      <w:r w:rsidR="00D50549" w:rsidRPr="00D50549">
        <w:t xml:space="preserve">. </w:t>
      </w:r>
    </w:p>
    <w:p w:rsidR="00905E4D" w:rsidRDefault="00905E4D" w:rsidP="00905E4D">
      <w:pPr>
        <w:pStyle w:val="MDPI71References"/>
        <w:numPr>
          <w:ilvl w:val="0"/>
          <w:numId w:val="4"/>
        </w:numPr>
        <w:ind w:left="425" w:hanging="425"/>
      </w:pPr>
      <w:r w:rsidRPr="00905E4D">
        <w:t>S</w:t>
      </w:r>
      <w:r w:rsidR="006A798E">
        <w:t>andler, M.; Howard, A.; Zhu, M.;</w:t>
      </w:r>
      <w:r w:rsidRPr="00905E4D">
        <w:t xml:space="preserve"> Zhmo</w:t>
      </w:r>
      <w:r w:rsidR="006A798E">
        <w:t xml:space="preserve">ginov, A.; Chen, L.C. </w:t>
      </w:r>
      <w:r w:rsidRPr="00905E4D">
        <w:t xml:space="preserve">Inverted Residuals and Linear Bottlenecks: Mobile Networks for Classification, Detection and Segmentation. </w:t>
      </w:r>
      <w:proofErr w:type="gramStart"/>
      <w:r w:rsidRPr="00941FD6">
        <w:rPr>
          <w:i/>
        </w:rPr>
        <w:t>arXiv</w:t>
      </w:r>
      <w:proofErr w:type="gramEnd"/>
      <w:r w:rsidRPr="00941FD6">
        <w:rPr>
          <w:i/>
        </w:rPr>
        <w:t xml:space="preserve"> preprint</w:t>
      </w:r>
      <w:r w:rsidRPr="00905E4D">
        <w:t xml:space="preserve"> arXiv:1801.04381.</w:t>
      </w:r>
      <w:r w:rsidR="006A798E">
        <w:t xml:space="preserve"> </w:t>
      </w:r>
      <w:r w:rsidR="006A798E" w:rsidRPr="00C242CD">
        <w:rPr>
          <w:b/>
        </w:rPr>
        <w:t>2018</w:t>
      </w:r>
      <w:r w:rsidR="006A798E">
        <w:t>.</w:t>
      </w:r>
    </w:p>
    <w:p w:rsidR="00905E4D" w:rsidRDefault="00905E4D" w:rsidP="00905E4D">
      <w:pPr>
        <w:pStyle w:val="MDPI71References"/>
        <w:numPr>
          <w:ilvl w:val="0"/>
          <w:numId w:val="4"/>
        </w:numPr>
        <w:ind w:left="425" w:hanging="425"/>
      </w:pPr>
      <w:r w:rsidRPr="00905E4D">
        <w:t>Szeged</w:t>
      </w:r>
      <w:r w:rsidR="006A798E">
        <w:t>y, C.; Vanhoucke, V.; Ioffe, S.;</w:t>
      </w:r>
      <w:r w:rsidRPr="00905E4D">
        <w:t xml:space="preserve"> </w:t>
      </w:r>
      <w:r w:rsidR="006A798E">
        <w:t xml:space="preserve">Shlens, J.; Wojna, Z. </w:t>
      </w:r>
      <w:r w:rsidRPr="00905E4D">
        <w:t>Rethinking the inception archi</w:t>
      </w:r>
      <w:r w:rsidR="006A798E">
        <w:t xml:space="preserve">tecture for computer vision. </w:t>
      </w:r>
      <w:r w:rsidR="004F41B8" w:rsidRPr="00941FD6">
        <w:rPr>
          <w:i/>
        </w:rPr>
        <w:t>IEEE. Conf. Comp. Vision (CVPR</w:t>
      </w:r>
      <w:r w:rsidR="004F41B8">
        <w:rPr>
          <w:i/>
        </w:rPr>
        <w:t>)</w:t>
      </w:r>
      <w:r w:rsidR="004F41B8" w:rsidRPr="00905E4D">
        <w:t xml:space="preserve"> </w:t>
      </w:r>
      <w:r w:rsidR="006A798E" w:rsidRPr="00C242CD">
        <w:rPr>
          <w:b/>
        </w:rPr>
        <w:t>2016</w:t>
      </w:r>
      <w:r w:rsidR="006A798E">
        <w:t>, 2818-2826</w:t>
      </w:r>
      <w:r w:rsidRPr="00905E4D">
        <w:t>.</w:t>
      </w:r>
    </w:p>
    <w:p w:rsidR="00905E4D" w:rsidRDefault="00905E4D" w:rsidP="00905E4D">
      <w:pPr>
        <w:pStyle w:val="MDPI71References"/>
        <w:numPr>
          <w:ilvl w:val="0"/>
          <w:numId w:val="4"/>
        </w:numPr>
        <w:ind w:left="425" w:hanging="425"/>
      </w:pPr>
      <w:r w:rsidRPr="00905E4D">
        <w:lastRenderedPageBreak/>
        <w:t xml:space="preserve">He, </w:t>
      </w:r>
      <w:r w:rsidR="006A798E">
        <w:t xml:space="preserve">K.; Zhang, X.; Ren, S.; Sun, J. </w:t>
      </w:r>
      <w:r w:rsidRPr="00905E4D">
        <w:t>Deep residual lea</w:t>
      </w:r>
      <w:r w:rsidR="006A798E">
        <w:t xml:space="preserve">rning for image recognition. </w:t>
      </w:r>
      <w:r w:rsidR="004F41B8" w:rsidRPr="00941FD6">
        <w:rPr>
          <w:i/>
        </w:rPr>
        <w:t>IEEE. Conf. Comp. Vision (CVPR</w:t>
      </w:r>
      <w:r w:rsidR="004F41B8">
        <w:rPr>
          <w:i/>
        </w:rPr>
        <w:t>)</w:t>
      </w:r>
      <w:r w:rsidRPr="00941FD6">
        <w:rPr>
          <w:i/>
        </w:rPr>
        <w:t xml:space="preserve"> </w:t>
      </w:r>
      <w:r w:rsidR="006A798E" w:rsidRPr="00C242CD">
        <w:rPr>
          <w:b/>
        </w:rPr>
        <w:t>2016</w:t>
      </w:r>
      <w:r w:rsidR="006A798E">
        <w:rPr>
          <w:i/>
        </w:rPr>
        <w:t xml:space="preserve">, </w:t>
      </w:r>
      <w:r w:rsidR="006A798E">
        <w:t>770-778</w:t>
      </w:r>
      <w:r w:rsidRPr="00905E4D">
        <w:t>.</w:t>
      </w:r>
    </w:p>
    <w:p w:rsidR="00905E4D" w:rsidRDefault="006A798E" w:rsidP="00905E4D">
      <w:pPr>
        <w:pStyle w:val="MDPI71References"/>
        <w:numPr>
          <w:ilvl w:val="0"/>
          <w:numId w:val="4"/>
        </w:numPr>
        <w:ind w:left="425" w:hanging="425"/>
      </w:pPr>
      <w:r>
        <w:t xml:space="preserve">Zoph, B.; Vasudevan, V.; Shlens, J.; Le, Q.V. </w:t>
      </w:r>
      <w:r w:rsidR="00905E4D" w:rsidRPr="00905E4D">
        <w:t xml:space="preserve">Learning transferable architectures for scalable image recognition. </w:t>
      </w:r>
      <w:proofErr w:type="gramStart"/>
      <w:r w:rsidR="00905E4D" w:rsidRPr="00941FD6">
        <w:rPr>
          <w:i/>
        </w:rPr>
        <w:t>arXiv</w:t>
      </w:r>
      <w:proofErr w:type="gramEnd"/>
      <w:r w:rsidR="00905E4D" w:rsidRPr="00941FD6">
        <w:rPr>
          <w:i/>
        </w:rPr>
        <w:t xml:space="preserve"> preprint</w:t>
      </w:r>
      <w:r w:rsidR="00905E4D" w:rsidRPr="00905E4D">
        <w:t xml:space="preserve"> arXiv:1707.07012.</w:t>
      </w:r>
      <w:r>
        <w:t xml:space="preserve"> </w:t>
      </w:r>
      <w:r w:rsidRPr="00C242CD">
        <w:rPr>
          <w:b/>
        </w:rPr>
        <w:t>2017</w:t>
      </w:r>
    </w:p>
    <w:p w:rsidR="00905E4D" w:rsidRDefault="006A798E" w:rsidP="00905E4D">
      <w:pPr>
        <w:pStyle w:val="MDPI71References"/>
        <w:numPr>
          <w:ilvl w:val="0"/>
          <w:numId w:val="4"/>
        </w:numPr>
        <w:ind w:left="425" w:hanging="425"/>
      </w:pPr>
      <w:r>
        <w:t>Howard, A.G.; Zhu, M.; Chen, B.; Kalenichenko, D.; Wang, W.; Weyand, T.;</w:t>
      </w:r>
      <w:r w:rsidR="00905E4D" w:rsidRPr="00905E4D">
        <w:t xml:space="preserve"> Andreetto, M.</w:t>
      </w:r>
      <w:r>
        <w:t>; Adam, H</w:t>
      </w:r>
      <w:proofErr w:type="gramStart"/>
      <w:r>
        <w:t>.</w:t>
      </w:r>
      <w:r w:rsidR="00905E4D" w:rsidRPr="00905E4D">
        <w:t>.</w:t>
      </w:r>
      <w:proofErr w:type="gramEnd"/>
      <w:r w:rsidR="00905E4D" w:rsidRPr="00905E4D">
        <w:t xml:space="preserve"> Mobilenets: Efficient convolutional neural networks for mobile vision applications. </w:t>
      </w:r>
      <w:proofErr w:type="gramStart"/>
      <w:r w:rsidR="00905E4D" w:rsidRPr="00941FD6">
        <w:rPr>
          <w:i/>
        </w:rPr>
        <w:t>arXiv</w:t>
      </w:r>
      <w:proofErr w:type="gramEnd"/>
      <w:r w:rsidR="00905E4D" w:rsidRPr="00941FD6">
        <w:rPr>
          <w:i/>
        </w:rPr>
        <w:t xml:space="preserve"> preprint</w:t>
      </w:r>
      <w:r w:rsidR="00905E4D" w:rsidRPr="00905E4D">
        <w:t xml:space="preserve"> arXiv:1704.04861.</w:t>
      </w:r>
      <w:r>
        <w:t xml:space="preserve"> </w:t>
      </w:r>
      <w:r w:rsidRPr="00C242CD">
        <w:rPr>
          <w:b/>
        </w:rPr>
        <w:t>2017</w:t>
      </w:r>
      <w:r>
        <w:t>.</w:t>
      </w:r>
    </w:p>
    <w:p w:rsidR="00941FD6" w:rsidRDefault="00C242CD" w:rsidP="002148C5">
      <w:pPr>
        <w:pStyle w:val="MDPI71References"/>
        <w:numPr>
          <w:ilvl w:val="0"/>
          <w:numId w:val="4"/>
        </w:numPr>
        <w:ind w:left="425" w:hanging="425"/>
      </w:pPr>
      <w:r>
        <w:t>TensorFlow-Hub</w:t>
      </w:r>
      <w:r w:rsidR="00905E4D" w:rsidRPr="00905E4D">
        <w:t xml:space="preserve"> </w:t>
      </w:r>
      <w:r w:rsidR="00905E4D" w:rsidRPr="00C242CD">
        <w:rPr>
          <w:b/>
        </w:rPr>
        <w:t>2018</w:t>
      </w:r>
      <w:r w:rsidR="00905E4D" w:rsidRPr="00905E4D">
        <w:t xml:space="preserve">. </w:t>
      </w:r>
      <w:r w:rsidR="00941FD6" w:rsidRPr="00E879CA">
        <w:t xml:space="preserve">Available online: </w:t>
      </w:r>
      <w:hyperlink r:id="rId18" w:history="1">
        <w:r w:rsidR="00941FD6" w:rsidRPr="0038680C">
          <w:rPr>
            <w:rStyle w:val="Hyperlink"/>
          </w:rPr>
          <w:t>https://www.tensorflow.org/hub/modules/image</w:t>
        </w:r>
      </w:hyperlink>
      <w:r w:rsidR="00941FD6">
        <w:t xml:space="preserve"> (accessed on 1 June 1, 2018).</w:t>
      </w:r>
    </w:p>
    <w:p w:rsidR="00746007" w:rsidRDefault="006A798E" w:rsidP="002148C5">
      <w:pPr>
        <w:pStyle w:val="MDPI71References"/>
        <w:numPr>
          <w:ilvl w:val="0"/>
          <w:numId w:val="4"/>
        </w:numPr>
        <w:ind w:left="425" w:hanging="425"/>
      </w:pPr>
      <w:r>
        <w:t xml:space="preserve">Abadi M.; Agarwal A.; Barham P.; Brevdo E.; Chen Z.; and 35 others. </w:t>
      </w:r>
      <w:r w:rsidR="00905E4D" w:rsidRPr="00905E4D">
        <w:t>TensorFlow: Large-scale machine learning on heterogeneous systems</w:t>
      </w:r>
      <w:r w:rsidR="00941FD6">
        <w:t xml:space="preserve">. </w:t>
      </w:r>
      <w:r>
        <w:t xml:space="preserve">2015. </w:t>
      </w:r>
      <w:r w:rsidR="00941FD6">
        <w:t xml:space="preserve">Software available </w:t>
      </w:r>
      <w:r w:rsidR="00941FD6" w:rsidRPr="00E879CA">
        <w:t xml:space="preserve">online: </w:t>
      </w:r>
      <w:hyperlink r:id="rId19" w:history="1">
        <w:r w:rsidR="00941FD6" w:rsidRPr="0038680C">
          <w:rPr>
            <w:rStyle w:val="Hyperlink"/>
          </w:rPr>
          <w:t>https://www.tensorflow.org</w:t>
        </w:r>
      </w:hyperlink>
      <w:r w:rsidR="00941FD6">
        <w:t xml:space="preserve"> (accessed on 1 June 1, 2018). </w:t>
      </w:r>
    </w:p>
    <w:p w:rsidR="00746007" w:rsidRDefault="007C174F" w:rsidP="00746007">
      <w:pPr>
        <w:pStyle w:val="MDPI71References"/>
        <w:numPr>
          <w:ilvl w:val="0"/>
          <w:numId w:val="4"/>
        </w:numPr>
        <w:ind w:left="425" w:hanging="425"/>
      </w:pPr>
      <w:r>
        <w:t xml:space="preserve">Sherwood, C.R.; Brosnahan, S.M.; Ackerman, S.D.; Borden, J.; Montgomery, E.T.; Pendleton, E.A.; Sturdivant, E.J. </w:t>
      </w:r>
      <w:r w:rsidR="00746007" w:rsidRPr="00746007">
        <w:t>Aerial imagery and photogrammetric products from unmanned aerial systems (UAS) flights over the Lake Ontario shoreline at Braddock Bay</w:t>
      </w:r>
      <w:r w:rsidR="006A798E">
        <w:t>, New York, July 10 to 11, 2017.</w:t>
      </w:r>
      <w:r w:rsidR="00746007" w:rsidRPr="00746007">
        <w:t xml:space="preserve"> </w:t>
      </w:r>
      <w:r w:rsidR="00746007" w:rsidRPr="00941FD6">
        <w:rPr>
          <w:i/>
        </w:rPr>
        <w:t>U.S.</w:t>
      </w:r>
      <w:r>
        <w:rPr>
          <w:i/>
        </w:rPr>
        <w:t>G.S. Data R</w:t>
      </w:r>
      <w:r w:rsidR="00941FD6" w:rsidRPr="00941FD6">
        <w:rPr>
          <w:i/>
        </w:rPr>
        <w:t>elease</w:t>
      </w:r>
      <w:r w:rsidR="00746007" w:rsidRPr="00746007">
        <w:t xml:space="preserve"> </w:t>
      </w:r>
      <w:r w:rsidR="006A798E" w:rsidRPr="00C242CD">
        <w:rPr>
          <w:b/>
        </w:rPr>
        <w:t>2018</w:t>
      </w:r>
      <w:r w:rsidR="006A798E">
        <w:t xml:space="preserve">. </w:t>
      </w:r>
      <w:r w:rsidR="00941FD6" w:rsidRPr="00E879CA">
        <w:t xml:space="preserve">Available online: </w:t>
      </w:r>
      <w:hyperlink r:id="rId20" w:history="1">
        <w:r w:rsidR="00746007" w:rsidRPr="00872432">
          <w:rPr>
            <w:rStyle w:val="Hyperlink"/>
          </w:rPr>
          <w:t>https://doi.org/10.5066/F74F1PX3</w:t>
        </w:r>
      </w:hyperlink>
      <w:r w:rsidR="00746007" w:rsidRPr="00746007">
        <w:t>.</w:t>
      </w:r>
    </w:p>
    <w:p w:rsidR="00CC1FCB" w:rsidRDefault="00746007" w:rsidP="00CC1FCB">
      <w:pPr>
        <w:pStyle w:val="MDPI71References"/>
        <w:numPr>
          <w:ilvl w:val="0"/>
          <w:numId w:val="4"/>
        </w:numPr>
        <w:ind w:left="425" w:hanging="425"/>
      </w:pPr>
      <w:r w:rsidRPr="00746007">
        <w:t xml:space="preserve">California Coastal Records Project (CCRP), </w:t>
      </w:r>
      <w:r w:rsidRPr="002063A9">
        <w:rPr>
          <w:b/>
        </w:rPr>
        <w:t>2018</w:t>
      </w:r>
      <w:r w:rsidRPr="00746007">
        <w:t xml:space="preserve">. </w:t>
      </w:r>
      <w:r w:rsidR="00941FD6" w:rsidRPr="00E879CA">
        <w:t xml:space="preserve">Available online: </w:t>
      </w:r>
      <w:hyperlink r:id="rId21" w:history="1">
        <w:r w:rsidR="00941FD6" w:rsidRPr="0038680C">
          <w:rPr>
            <w:rStyle w:val="Hyperlink"/>
          </w:rPr>
          <w:t>http://www.californiacoastline.org/</w:t>
        </w:r>
      </w:hyperlink>
      <w:r w:rsidR="00941FD6">
        <w:t xml:space="preserve"> (accessed on 1 June 1, 2018).</w:t>
      </w:r>
    </w:p>
    <w:p w:rsidR="00CC1FCB" w:rsidRDefault="00CC1FCB" w:rsidP="00CC1FCB">
      <w:pPr>
        <w:pStyle w:val="MDPI71References"/>
        <w:numPr>
          <w:ilvl w:val="0"/>
          <w:numId w:val="4"/>
        </w:numPr>
        <w:ind w:left="425" w:hanging="425"/>
      </w:pPr>
      <w:r>
        <w:t>Krizhevsky,</w:t>
      </w:r>
      <w:r w:rsidR="00E433D1">
        <w:t xml:space="preserve"> A.; </w:t>
      </w:r>
      <w:r>
        <w:t>Sutskever,</w:t>
      </w:r>
      <w:r w:rsidR="00E433D1">
        <w:t xml:space="preserve"> I.; </w:t>
      </w:r>
      <w:r>
        <w:t>Hinton,</w:t>
      </w:r>
      <w:r w:rsidR="00E433D1">
        <w:t xml:space="preserve"> G.E. </w:t>
      </w:r>
      <w:r>
        <w:t>Imagenet classification with deep</w:t>
      </w:r>
      <w:r w:rsidR="00E433D1">
        <w:t xml:space="preserve"> convolutional neural networks. </w:t>
      </w:r>
      <w:r w:rsidR="002063A9" w:rsidRPr="00941FD6">
        <w:rPr>
          <w:i/>
        </w:rPr>
        <w:t>Adv. Neur. In. (NIPS)</w:t>
      </w:r>
      <w:r w:rsidR="002063A9" w:rsidRPr="00941FD6">
        <w:t xml:space="preserve"> </w:t>
      </w:r>
      <w:r w:rsidRPr="00E433D1">
        <w:rPr>
          <w:b/>
        </w:rPr>
        <w:t>2012</w:t>
      </w:r>
      <w:r w:rsidR="00E433D1">
        <w:t xml:space="preserve">, </w:t>
      </w:r>
      <w:r>
        <w:t>1097-1105.</w:t>
      </w:r>
    </w:p>
    <w:p w:rsidR="00CC1FCB" w:rsidRDefault="00CC1FCB" w:rsidP="00CC1FCB">
      <w:pPr>
        <w:pStyle w:val="MDPI71References"/>
        <w:numPr>
          <w:ilvl w:val="0"/>
          <w:numId w:val="4"/>
        </w:numPr>
        <w:ind w:left="425" w:hanging="425"/>
      </w:pPr>
      <w:r>
        <w:t>Simonyan</w:t>
      </w:r>
      <w:r w:rsidR="00E433D1">
        <w:t xml:space="preserve">, K.; </w:t>
      </w:r>
      <w:r>
        <w:t>Zisserman,</w:t>
      </w:r>
      <w:r w:rsidR="00E433D1">
        <w:t xml:space="preserve"> A. </w:t>
      </w:r>
      <w:r>
        <w:t>Very deep convolutional networks for</w:t>
      </w:r>
      <w:r w:rsidR="00E433D1">
        <w:t xml:space="preserve"> large-scale image recognition.</w:t>
      </w:r>
      <w:r>
        <w:t xml:space="preserve"> </w:t>
      </w:r>
      <w:r w:rsidRPr="002063A9">
        <w:rPr>
          <w:i/>
        </w:rPr>
        <w:t>Proc. Int. Conf. Learn. Represent</w:t>
      </w:r>
      <w:r>
        <w:t xml:space="preserve">, </w:t>
      </w:r>
      <w:r w:rsidRPr="00E433D1">
        <w:rPr>
          <w:b/>
        </w:rPr>
        <w:t>2015</w:t>
      </w:r>
      <w:r w:rsidR="00E433D1">
        <w:t>,</w:t>
      </w:r>
      <w:r>
        <w:t xml:space="preserve"> 1-13</w:t>
      </w:r>
      <w:r w:rsidR="00E433D1">
        <w:t>.</w:t>
      </w:r>
    </w:p>
    <w:p w:rsidR="0055220F" w:rsidRDefault="00CC1FCB" w:rsidP="0055220F">
      <w:pPr>
        <w:pStyle w:val="MDPI71References"/>
        <w:numPr>
          <w:ilvl w:val="0"/>
          <w:numId w:val="4"/>
        </w:numPr>
        <w:ind w:left="425" w:hanging="425"/>
      </w:pPr>
      <w:r>
        <w:t xml:space="preserve">Szegedy, </w:t>
      </w:r>
      <w:r w:rsidR="00E433D1">
        <w:t xml:space="preserve">C.; </w:t>
      </w:r>
      <w:r>
        <w:t xml:space="preserve">Liu, </w:t>
      </w:r>
      <w:r w:rsidR="00E433D1">
        <w:t xml:space="preserve">W.; </w:t>
      </w:r>
      <w:r>
        <w:t xml:space="preserve">Jia, </w:t>
      </w:r>
      <w:r w:rsidR="00E433D1">
        <w:t xml:space="preserve">Y.; </w:t>
      </w:r>
      <w:r>
        <w:t xml:space="preserve">Sermanet, </w:t>
      </w:r>
      <w:r w:rsidR="00E433D1">
        <w:t xml:space="preserve">P.; </w:t>
      </w:r>
      <w:r>
        <w:t xml:space="preserve">Reed, </w:t>
      </w:r>
      <w:r w:rsidR="00E433D1">
        <w:t xml:space="preserve">S.; </w:t>
      </w:r>
      <w:r>
        <w:t xml:space="preserve">Anguelov, </w:t>
      </w:r>
      <w:r w:rsidR="00E433D1">
        <w:t xml:space="preserve">D.; </w:t>
      </w:r>
      <w:r>
        <w:t xml:space="preserve">Erhan, </w:t>
      </w:r>
      <w:r w:rsidR="00E433D1">
        <w:t xml:space="preserve">D.; </w:t>
      </w:r>
      <w:r>
        <w:t xml:space="preserve">Vanhoucke, </w:t>
      </w:r>
      <w:r w:rsidR="00E433D1">
        <w:t xml:space="preserve">V.; </w:t>
      </w:r>
      <w:r>
        <w:t>Rabinovich,</w:t>
      </w:r>
      <w:r w:rsidR="00E433D1">
        <w:t xml:space="preserve"> A. </w:t>
      </w:r>
      <w:r>
        <w:t>Goin</w:t>
      </w:r>
      <w:r w:rsidR="00E433D1">
        <w:t xml:space="preserve">g deeper with convolutions. </w:t>
      </w:r>
      <w:r w:rsidR="002063A9" w:rsidRPr="00941FD6">
        <w:rPr>
          <w:i/>
        </w:rPr>
        <w:t>IEEE. Conf. Comp. Vision (CVPR</w:t>
      </w:r>
      <w:r w:rsidR="002063A9">
        <w:rPr>
          <w:i/>
        </w:rPr>
        <w:t>)</w:t>
      </w:r>
      <w:r>
        <w:t>,</w:t>
      </w:r>
      <w:r>
        <w:t xml:space="preserve"> </w:t>
      </w:r>
      <w:r w:rsidRPr="00E433D1">
        <w:rPr>
          <w:b/>
        </w:rPr>
        <w:t>2015</w:t>
      </w:r>
      <w:r>
        <w:t>, 1-9.</w:t>
      </w:r>
    </w:p>
    <w:p w:rsidR="0055220F" w:rsidRDefault="00E433D1" w:rsidP="0055220F">
      <w:pPr>
        <w:pStyle w:val="MDPI71References"/>
        <w:numPr>
          <w:ilvl w:val="0"/>
          <w:numId w:val="4"/>
        </w:numPr>
        <w:ind w:left="425" w:hanging="425"/>
      </w:pPr>
      <w:r>
        <w:t>Castelluccio, M.; Poggi, G.;</w:t>
      </w:r>
      <w:r w:rsidR="0055220F" w:rsidRPr="0055220F">
        <w:t xml:space="preserve"> Sansone, C.</w:t>
      </w:r>
      <w:r>
        <w:t>; Verdoliva, L</w:t>
      </w:r>
      <w:r w:rsidR="0055220F" w:rsidRPr="0055220F">
        <w:t xml:space="preserve">. Land use classification in remote sensing images by convolutional neural networks. </w:t>
      </w:r>
      <w:proofErr w:type="gramStart"/>
      <w:r w:rsidR="0055220F" w:rsidRPr="0055220F">
        <w:t>arXiv</w:t>
      </w:r>
      <w:proofErr w:type="gramEnd"/>
      <w:r w:rsidR="0055220F" w:rsidRPr="0055220F">
        <w:t xml:space="preserve"> preprint arXiv:1508.00092.</w:t>
      </w:r>
      <w:r>
        <w:t xml:space="preserve"> </w:t>
      </w:r>
      <w:r w:rsidRPr="00E433D1">
        <w:rPr>
          <w:b/>
        </w:rPr>
        <w:t>2015</w:t>
      </w:r>
      <w:r>
        <w:t>.</w:t>
      </w:r>
    </w:p>
    <w:p w:rsidR="00432C92" w:rsidRDefault="0055220F" w:rsidP="00432C92">
      <w:pPr>
        <w:pStyle w:val="MDPI71References"/>
        <w:numPr>
          <w:ilvl w:val="0"/>
          <w:numId w:val="4"/>
        </w:numPr>
        <w:ind w:left="425" w:hanging="425"/>
      </w:pPr>
      <w:r>
        <w:t xml:space="preserve">Li, X.; Shao, G. Object-based land-cover mapping with high resolution aerial photography at a county scale in midwestern USA. </w:t>
      </w:r>
      <w:r w:rsidRPr="002063A9">
        <w:rPr>
          <w:i/>
        </w:rPr>
        <w:t>Remote Sens.</w:t>
      </w:r>
      <w:r>
        <w:t xml:space="preserve"> </w:t>
      </w:r>
      <w:r w:rsidRPr="00E433D1">
        <w:rPr>
          <w:b/>
        </w:rPr>
        <w:t>2014</w:t>
      </w:r>
      <w:r>
        <w:t>, 6, 11372–11390</w:t>
      </w:r>
      <w:r w:rsidR="00E433D1">
        <w:t>.</w:t>
      </w:r>
    </w:p>
    <w:p w:rsidR="00491167" w:rsidRDefault="00432C92" w:rsidP="00491167">
      <w:pPr>
        <w:pStyle w:val="MDPI71References"/>
        <w:numPr>
          <w:ilvl w:val="0"/>
          <w:numId w:val="4"/>
        </w:numPr>
        <w:ind w:left="425" w:hanging="425"/>
      </w:pPr>
      <w:r>
        <w:t xml:space="preserve">Thomas, N.; Hendrix, C.; Congalton, R.G. A comparison of urban mapping methods using high-resolution digital imagery. </w:t>
      </w:r>
      <w:r w:rsidRPr="002063A9">
        <w:rPr>
          <w:i/>
        </w:rPr>
        <w:t>Photogramm. Eng. Remote Sens</w:t>
      </w:r>
      <w:r w:rsidR="002063A9">
        <w:rPr>
          <w:i/>
        </w:rPr>
        <w:t>.</w:t>
      </w:r>
      <w:r>
        <w:t xml:space="preserve"> </w:t>
      </w:r>
      <w:r w:rsidRPr="00E433D1">
        <w:rPr>
          <w:b/>
        </w:rPr>
        <w:t>2003</w:t>
      </w:r>
      <w:r>
        <w:t>, 69, 963–972</w:t>
      </w:r>
      <w:r w:rsidR="00E433D1">
        <w:t>.</w:t>
      </w:r>
    </w:p>
    <w:p w:rsidR="002063A9" w:rsidRDefault="00E433D1" w:rsidP="002063A9">
      <w:pPr>
        <w:pStyle w:val="MDPI71References"/>
        <w:numPr>
          <w:ilvl w:val="0"/>
          <w:numId w:val="4"/>
        </w:numPr>
        <w:ind w:left="425" w:hanging="425"/>
      </w:pPr>
      <w:r>
        <w:t>Fu, G.; Liu, C.; Zhou, R.;</w:t>
      </w:r>
      <w:r w:rsidR="00491167" w:rsidRPr="00491167">
        <w:t xml:space="preserve"> Sun, T.</w:t>
      </w:r>
      <w:r>
        <w:t xml:space="preserve">; Zhang, Q. </w:t>
      </w:r>
      <w:r w:rsidR="00491167" w:rsidRPr="00491167">
        <w:t>Classification for high resolution remote sensing imagery using a fully convo</w:t>
      </w:r>
      <w:r w:rsidR="002063A9">
        <w:t xml:space="preserve">lutional network. </w:t>
      </w:r>
      <w:r w:rsidR="002063A9">
        <w:rPr>
          <w:i/>
        </w:rPr>
        <w:t>Remote Sens.</w:t>
      </w:r>
      <w:r>
        <w:t xml:space="preserve"> </w:t>
      </w:r>
      <w:r w:rsidRPr="00E433D1">
        <w:rPr>
          <w:b/>
        </w:rPr>
        <w:t>2017</w:t>
      </w:r>
      <w:r>
        <w:t xml:space="preserve">, 9, </w:t>
      </w:r>
      <w:r w:rsidR="00491167" w:rsidRPr="00491167">
        <w:t>498.</w:t>
      </w:r>
      <w:bookmarkStart w:id="2" w:name="_GoBack"/>
      <w:bookmarkEnd w:id="2"/>
    </w:p>
    <w:p w:rsidR="00491167" w:rsidRPr="005A68FF" w:rsidRDefault="00491167" w:rsidP="002063A9">
      <w:pPr>
        <w:pStyle w:val="MDPI71References"/>
        <w:numPr>
          <w:ilvl w:val="0"/>
          <w:numId w:val="0"/>
        </w:numPr>
        <w:ind w:left="425"/>
      </w:pPr>
    </w:p>
    <w:p w:rsidR="009356FF" w:rsidRPr="001647C8" w:rsidRDefault="00920D4B" w:rsidP="009356FF">
      <w:pPr>
        <w:adjustRightInd w:val="0"/>
        <w:snapToGrid w:val="0"/>
        <w:spacing w:before="240" w:line="260" w:lineRule="atLeast"/>
        <w:rPr>
          <w:rFonts w:ascii="Palatino Linotype" w:eastAsia="SimSun" w:hAnsi="Palatino Linotype"/>
          <w:sz w:val="18"/>
        </w:rPr>
      </w:pPr>
      <w:bookmarkStart w:id="3" w:name="OLE_LINK3"/>
      <w:r>
        <w:rPr>
          <w:rFonts w:ascii="Palatino Linotype" w:hAnsi="Palatino Linotype"/>
          <w:noProof/>
          <w:sz w:val="18"/>
          <w:szCs w:val="18"/>
          <w:lang w:eastAsia="en-US"/>
        </w:rPr>
        <w:drawing>
          <wp:anchor distT="0" distB="0" distL="114300" distR="114300" simplePos="0" relativeHeight="251657728" behindDoc="1" locked="0" layoutInCell="1" allowOverlap="1">
            <wp:simplePos x="0" y="0"/>
            <wp:positionH relativeFrom="margin">
              <wp:posOffset>0</wp:posOffset>
            </wp:positionH>
            <wp:positionV relativeFrom="paragraph">
              <wp:posOffset>97790</wp:posOffset>
            </wp:positionV>
            <wp:extent cx="1000760" cy="360045"/>
            <wp:effectExtent l="0" t="0" r="0" b="0"/>
            <wp:wrapTight wrapText="bothSides">
              <wp:wrapPolygon edited="0">
                <wp:start x="0" y="0"/>
                <wp:lineTo x="0" y="20571"/>
                <wp:lineTo x="21381" y="20571"/>
                <wp:lineTo x="21381" y="0"/>
                <wp:lineTo x="0" y="0"/>
              </wp:wrapPolygon>
            </wp:wrapTight>
            <wp:docPr id="5" name="Picture 6" descr="H:\documents\layout\new template June 2014\figures\CC-BY logo original v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ocuments\layout\new template June 2014\figures\CC-BY logo original v1.wmf"/>
                    <pic:cNvPicPr>
                      <a:picLocks noChangeAspect="1" noChangeArrowheads="1"/>
                    </pic:cNvPicPr>
                  </pic:nvPicPr>
                  <pic:blipFill>
                    <a:blip r:embed="rId22">
                      <a:extLst>
                        <a:ext uri="{28A0092B-C50C-407E-A947-70E740481C1C}">
                          <a14:useLocalDpi xmlns:a14="http://schemas.microsoft.com/office/drawing/2010/main" val="0"/>
                        </a:ext>
                      </a:extLst>
                    </a:blip>
                    <a:srcRect l="2530" r="1488"/>
                    <a:stretch>
                      <a:fillRect/>
                    </a:stretch>
                  </pic:blipFill>
                  <pic:spPr bwMode="auto">
                    <a:xfrm>
                      <a:off x="0" y="0"/>
                      <a:ext cx="1000760" cy="3600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6FF" w:rsidRPr="00E879CA">
        <w:rPr>
          <w:rFonts w:ascii="Palatino Linotype" w:hAnsi="Palatino Linotype"/>
          <w:snapToGrid w:val="0"/>
          <w:sz w:val="18"/>
          <w:szCs w:val="18"/>
          <w:lang w:bidi="en-US"/>
        </w:rPr>
        <w:t xml:space="preserve">© </w:t>
      </w:r>
      <w:r w:rsidR="009356FF">
        <w:rPr>
          <w:rFonts w:ascii="Palatino Linotype" w:hAnsi="Palatino Linotype"/>
          <w:snapToGrid w:val="0"/>
          <w:sz w:val="18"/>
          <w:szCs w:val="18"/>
          <w:lang w:bidi="en-US"/>
        </w:rPr>
        <w:t>2018 by the authors. Submitted for possible open</w:t>
      </w:r>
      <w:r w:rsidR="009356FF" w:rsidRPr="00E879CA">
        <w:rPr>
          <w:rFonts w:ascii="Palatino Linotype" w:hAnsi="Palatino Linotype"/>
          <w:snapToGrid w:val="0"/>
          <w:sz w:val="18"/>
          <w:szCs w:val="18"/>
          <w:lang w:bidi="en-US"/>
        </w:rPr>
        <w:t xml:space="preserve"> access publication under the terms and conditions of the Creative Commons Attribution (</w:t>
      </w:r>
      <w:r w:rsidR="009356FF">
        <w:rPr>
          <w:rFonts w:ascii="Palatino Linotype" w:hAnsi="Palatino Linotype"/>
          <w:snapToGrid w:val="0"/>
          <w:sz w:val="18"/>
          <w:szCs w:val="18"/>
          <w:lang w:bidi="en-US"/>
        </w:rPr>
        <w:t>CC BY</w:t>
      </w:r>
      <w:r w:rsidR="009356FF" w:rsidRPr="00E879CA">
        <w:rPr>
          <w:rFonts w:ascii="Palatino Linotype" w:hAnsi="Palatino Linotype"/>
          <w:snapToGrid w:val="0"/>
          <w:sz w:val="18"/>
          <w:szCs w:val="18"/>
          <w:lang w:bidi="en-US"/>
        </w:rPr>
        <w:t>) license (http://creativecommons.org/licenses/by/4.0/).</w:t>
      </w:r>
      <w:bookmarkEnd w:id="3"/>
    </w:p>
    <w:sectPr w:rsidR="009356FF" w:rsidRPr="001647C8" w:rsidSect="009356FF">
      <w:headerReference w:type="even" r:id="rId23"/>
      <w:headerReference w:type="default" r:id="rId24"/>
      <w:footerReference w:type="default" r:id="rId25"/>
      <w:headerReference w:type="first" r:id="rId26"/>
      <w:footerReference w:type="first" r:id="rId27"/>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341B" w:rsidRDefault="003E341B">
      <w:pPr>
        <w:spacing w:line="240" w:lineRule="auto"/>
      </w:pPr>
      <w:r>
        <w:separator/>
      </w:r>
    </w:p>
  </w:endnote>
  <w:endnote w:type="continuationSeparator" w:id="0">
    <w:p w:rsidR="003E341B" w:rsidRDefault="003E34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18B" w:rsidRPr="005A3DDA" w:rsidRDefault="00BE618B" w:rsidP="00EC0A49">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18B" w:rsidRPr="00372FCD" w:rsidRDefault="00BE618B" w:rsidP="009356FF">
    <w:pPr>
      <w:tabs>
        <w:tab w:val="right" w:pos="8844"/>
      </w:tabs>
      <w:adjustRightInd w:val="0"/>
      <w:snapToGrid w:val="0"/>
      <w:spacing w:before="120" w:line="240" w:lineRule="auto"/>
      <w:rPr>
        <w:rFonts w:ascii="Palatino Linotype" w:hAnsi="Palatino Linotype"/>
        <w:sz w:val="16"/>
        <w:szCs w:val="16"/>
        <w:lang w:val="fr-CH"/>
      </w:rPr>
    </w:pPr>
    <w:r w:rsidRPr="000A2C53">
      <w:rPr>
        <w:rFonts w:ascii="Palatino Linotype" w:hAnsi="Palatino Linotype"/>
        <w:i/>
        <w:sz w:val="16"/>
        <w:szCs w:val="16"/>
      </w:rPr>
      <w:t>Geosciences</w:t>
    </w:r>
    <w:r>
      <w:rPr>
        <w:rFonts w:ascii="Palatino Linotype" w:hAnsi="Palatino Linotype"/>
        <w:i/>
        <w:sz w:val="16"/>
        <w:szCs w:val="16"/>
      </w:rPr>
      <w:t xml:space="preserve"> </w:t>
    </w:r>
    <w:r>
      <w:rPr>
        <w:rFonts w:ascii="Palatino Linotype" w:hAnsi="Palatino Linotype"/>
        <w:b/>
        <w:bCs/>
        <w:iCs/>
        <w:sz w:val="16"/>
        <w:szCs w:val="16"/>
      </w:rPr>
      <w:t>2018</w:t>
    </w:r>
    <w:r w:rsidRPr="00B65510">
      <w:rPr>
        <w:rFonts w:ascii="Palatino Linotype" w:hAnsi="Palatino Linotype"/>
        <w:iCs/>
        <w:sz w:val="16"/>
        <w:szCs w:val="16"/>
      </w:rPr>
      <w:t xml:space="preserve">, </w:t>
    </w:r>
    <w:r>
      <w:rPr>
        <w:rFonts w:ascii="Palatino Linotype" w:eastAsia="SimSun" w:hAnsi="Palatino Linotype"/>
        <w:i/>
        <w:iCs/>
        <w:sz w:val="16"/>
        <w:szCs w:val="16"/>
        <w:lang w:eastAsia="zh-CN"/>
      </w:rPr>
      <w:t>8</w:t>
    </w:r>
    <w:r w:rsidRPr="00B65510">
      <w:rPr>
        <w:rFonts w:ascii="Palatino Linotype" w:hAnsi="Palatino Linotype"/>
        <w:iCs/>
        <w:sz w:val="16"/>
        <w:szCs w:val="16"/>
      </w:rPr>
      <w:t>,</w:t>
    </w:r>
    <w:r w:rsidRPr="00B65510">
      <w:rPr>
        <w:rFonts w:ascii="Palatino Linotype" w:eastAsia="SimSun" w:hAnsi="Palatino Linotype"/>
        <w:sz w:val="16"/>
        <w:szCs w:val="16"/>
        <w:lang w:eastAsia="zh-CN"/>
      </w:rPr>
      <w:t xml:space="preserve"> </w:t>
    </w:r>
    <w:r>
      <w:rPr>
        <w:rFonts w:ascii="Palatino Linotype" w:hAnsi="Palatino Linotype"/>
        <w:sz w:val="16"/>
        <w:szCs w:val="16"/>
      </w:rPr>
      <w:t>x</w:t>
    </w:r>
    <w:r w:rsidRPr="00B65510">
      <w:rPr>
        <w:rFonts w:ascii="Palatino Linotype" w:hAnsi="Palatino Linotype"/>
        <w:sz w:val="16"/>
        <w:szCs w:val="16"/>
        <w:lang w:val="fr-CH"/>
      </w:rPr>
      <w:t>; doi:</w:t>
    </w:r>
    <w:r w:rsidRPr="008369DB">
      <w:rPr>
        <w:rFonts w:ascii="Palatino Linotype" w:eastAsia="SimSun" w:hAnsi="Palatino Linotype"/>
        <w:sz w:val="16"/>
        <w:szCs w:val="16"/>
        <w:lang w:eastAsia="zh-CN"/>
      </w:rPr>
      <w:t xml:space="preserve"> </w:t>
    </w:r>
    <w:r w:rsidRPr="00C7178D">
      <w:rPr>
        <w:rFonts w:ascii="Palatino Linotype" w:eastAsia="SimSun" w:hAnsi="Palatino Linotype"/>
        <w:sz w:val="16"/>
        <w:szCs w:val="16"/>
        <w:lang w:eastAsia="zh-CN"/>
      </w:rPr>
      <w:t>FOR PEER REVIEW</w:t>
    </w:r>
    <w:r>
      <w:rPr>
        <w:rFonts w:ascii="Palatino Linotype" w:eastAsia="SimSun" w:hAnsi="Palatino Linotype"/>
        <w:sz w:val="16"/>
        <w:szCs w:val="16"/>
        <w:lang w:eastAsia="zh-CN"/>
      </w:rPr>
      <w:t xml:space="preserve"> </w:t>
    </w:r>
    <w:r w:rsidRPr="00372FCD">
      <w:rPr>
        <w:rFonts w:ascii="Palatino Linotype" w:hAnsi="Palatino Linotype"/>
        <w:sz w:val="16"/>
        <w:szCs w:val="16"/>
        <w:lang w:val="fr-CH"/>
      </w:rPr>
      <w:tab/>
      <w:t>www.mdpi.com/journal/</w:t>
    </w:r>
    <w:r w:rsidRPr="000A2C53">
      <w:rPr>
        <w:rFonts w:ascii="Palatino Linotype" w:hAnsi="Palatino Linotype"/>
        <w:sz w:val="16"/>
        <w:szCs w:val="16"/>
      </w:rPr>
      <w:t>geosciences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341B" w:rsidRDefault="003E341B">
      <w:pPr>
        <w:spacing w:line="240" w:lineRule="auto"/>
      </w:pPr>
      <w:r>
        <w:separator/>
      </w:r>
    </w:p>
  </w:footnote>
  <w:footnote w:type="continuationSeparator" w:id="0">
    <w:p w:rsidR="003E341B" w:rsidRDefault="003E34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18B" w:rsidRDefault="00BE618B" w:rsidP="00EC0A49">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18B" w:rsidRPr="003B3707" w:rsidRDefault="00BE618B" w:rsidP="009356FF">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Geosciences </w:t>
    </w:r>
    <w:r>
      <w:rPr>
        <w:rFonts w:ascii="Palatino Linotype" w:hAnsi="Palatino Linotype"/>
        <w:b/>
        <w:sz w:val="16"/>
      </w:rPr>
      <w:t>2018</w:t>
    </w:r>
    <w:r>
      <w:rPr>
        <w:rFonts w:ascii="Palatino Linotype" w:hAnsi="Palatino Linotype"/>
        <w:sz w:val="16"/>
      </w:rPr>
      <w:t xml:space="preserve">, </w:t>
    </w:r>
    <w:r>
      <w:rPr>
        <w:rFonts w:ascii="Palatino Linotype" w:hAnsi="Palatino Linotype"/>
        <w:i/>
        <w:sz w:val="16"/>
      </w:rPr>
      <w:t>8</w:t>
    </w:r>
    <w:r>
      <w:rPr>
        <w:rFonts w:ascii="Palatino Linotype" w:hAnsi="Palatino Linotype"/>
        <w:sz w:val="16"/>
      </w:rPr>
      <w:t xml:space="preserve">, x FOR PEER REVIEW </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w:instrText>
    </w:r>
    <w:r>
      <w:rPr>
        <w:rFonts w:ascii="Palatino Linotype" w:hAnsi="Palatino Linotype"/>
        <w:sz w:val="16"/>
      </w:rPr>
      <w:fldChar w:fldCharType="separate"/>
    </w:r>
    <w:r w:rsidR="002063A9">
      <w:rPr>
        <w:rFonts w:ascii="Palatino Linotype" w:hAnsi="Palatino Linotype"/>
        <w:noProof/>
        <w:sz w:val="16"/>
      </w:rPr>
      <w:t>19</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w:instrText>
    </w:r>
    <w:r>
      <w:rPr>
        <w:rFonts w:ascii="Palatino Linotype" w:hAnsi="Palatino Linotype"/>
        <w:sz w:val="16"/>
      </w:rPr>
      <w:fldChar w:fldCharType="separate"/>
    </w:r>
    <w:r w:rsidR="002063A9">
      <w:rPr>
        <w:rFonts w:ascii="Palatino Linotype" w:hAnsi="Palatino Linotype"/>
        <w:noProof/>
        <w:sz w:val="16"/>
      </w:rPr>
      <w:t>20</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18B" w:rsidRDefault="00BE618B" w:rsidP="00EC0A49">
    <w:pPr>
      <w:pStyle w:val="MDPIheaderjournallogo"/>
    </w:pPr>
    <w:r w:rsidRPr="00304CBF">
      <w:rPr>
        <w:i w:val="0"/>
        <w:noProof/>
        <w:szCs w:val="16"/>
        <w:lang w:eastAsia="en-US"/>
      </w:rPr>
      <mc:AlternateContent>
        <mc:Choice Requires="wps">
          <w:drawing>
            <wp:anchor distT="45720" distB="45720" distL="114300" distR="114300" simplePos="0" relativeHeight="251657728" behindDoc="1" locked="0" layoutInCell="1" allowOverlap="1">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rsidR="00BE618B" w:rsidRDefault="00BE618B" w:rsidP="00EC0A49">
                          <w:pPr>
                            <w:pStyle w:val="MDPIheaderjournallogo"/>
                            <w:jc w:val="center"/>
                            <w:textboxTightWrap w:val="allLines"/>
                            <w:rPr>
                              <w:i w:val="0"/>
                              <w:szCs w:val="16"/>
                            </w:rPr>
                          </w:pPr>
                          <w:r w:rsidRPr="009356FF">
                            <w:rPr>
                              <w:i w:val="0"/>
                              <w:noProof/>
                              <w:szCs w:val="16"/>
                              <w:lang w:eastAsia="en-US"/>
                            </w:rPr>
                            <w:drawing>
                              <wp:inline distT="0" distB="0" distL="0" distR="0">
                                <wp:extent cx="541020" cy="358140"/>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020" cy="35814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rsidR="00746007" w:rsidRDefault="00746007" w:rsidP="00EC0A49">
                    <w:pPr>
                      <w:pStyle w:val="MDPIheaderjournallogo"/>
                      <w:jc w:val="center"/>
                      <w:textboxTightWrap w:val="allLines"/>
                      <w:rPr>
                        <w:i w:val="0"/>
                        <w:szCs w:val="16"/>
                      </w:rPr>
                    </w:pPr>
                    <w:r w:rsidRPr="009356FF">
                      <w:rPr>
                        <w:i w:val="0"/>
                        <w:noProof/>
                        <w:szCs w:val="16"/>
                        <w:lang w:eastAsia="en-US"/>
                      </w:rPr>
                      <w:drawing>
                        <wp:inline distT="0" distB="0" distL="0" distR="0">
                          <wp:extent cx="541020" cy="358140"/>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1020" cy="358140"/>
                                  </a:xfrm>
                                  <a:prstGeom prst="rect">
                                    <a:avLst/>
                                  </a:prstGeom>
                                  <a:noFill/>
                                  <a:ln>
                                    <a:noFill/>
                                  </a:ln>
                                </pic:spPr>
                              </pic:pic>
                            </a:graphicData>
                          </a:graphic>
                        </wp:inline>
                      </w:drawing>
                    </w:r>
                  </w:p>
                </w:txbxContent>
              </v:textbox>
              <w10:wrap anchorx="page" anchory="page"/>
            </v:shape>
          </w:pict>
        </mc:Fallback>
      </mc:AlternateContent>
    </w:r>
    <w:r w:rsidRPr="00A04686">
      <w:rPr>
        <w:noProof/>
        <w:lang w:eastAsia="en-US"/>
      </w:rPr>
      <w:drawing>
        <wp:inline distT="0" distB="0" distL="0" distR="0">
          <wp:extent cx="1722120" cy="434340"/>
          <wp:effectExtent l="0" t="0" r="0" b="0"/>
          <wp:docPr id="4" name="Picture 3" descr="C:\Users\home\AppData\Local\Temp\HZ$D.082.3315\geoscienc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15\geosciences_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722120" cy="4343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72F7C"/>
    <w:multiLevelType w:val="hybridMultilevel"/>
    <w:tmpl w:val="8AAEB844"/>
    <w:lvl w:ilvl="0" w:tplc="0409000F">
      <w:start w:val="1"/>
      <w:numFmt w:val="decimal"/>
      <w:lvlText w:val="%1."/>
      <w:lvlJc w:val="left"/>
      <w:pPr>
        <w:ind w:left="720" w:hanging="360"/>
      </w:pPr>
    </w:lvl>
    <w:lvl w:ilvl="1" w:tplc="B15A718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3"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num w:numId="1">
    <w:abstractNumId w:val="2"/>
  </w:num>
  <w:num w:numId="2">
    <w:abstractNumId w:val="3"/>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D4B"/>
    <w:rsid w:val="00006967"/>
    <w:rsid w:val="000161EA"/>
    <w:rsid w:val="00027D4E"/>
    <w:rsid w:val="00077A6A"/>
    <w:rsid w:val="000B7D29"/>
    <w:rsid w:val="000D3AF0"/>
    <w:rsid w:val="000E7C82"/>
    <w:rsid w:val="000F1D16"/>
    <w:rsid w:val="000F46EF"/>
    <w:rsid w:val="00135BF1"/>
    <w:rsid w:val="00144B4A"/>
    <w:rsid w:val="0015214C"/>
    <w:rsid w:val="00181A1F"/>
    <w:rsid w:val="0019612A"/>
    <w:rsid w:val="001B1E4C"/>
    <w:rsid w:val="001C40AE"/>
    <w:rsid w:val="001D5A9C"/>
    <w:rsid w:val="001E15D0"/>
    <w:rsid w:val="001E2AEB"/>
    <w:rsid w:val="002063A9"/>
    <w:rsid w:val="002148C5"/>
    <w:rsid w:val="00260F6D"/>
    <w:rsid w:val="00281D1A"/>
    <w:rsid w:val="00283633"/>
    <w:rsid w:val="002B0DFD"/>
    <w:rsid w:val="002E036F"/>
    <w:rsid w:val="002E74E0"/>
    <w:rsid w:val="002F5A06"/>
    <w:rsid w:val="00307A1B"/>
    <w:rsid w:val="003103B5"/>
    <w:rsid w:val="00326141"/>
    <w:rsid w:val="00366440"/>
    <w:rsid w:val="003674D3"/>
    <w:rsid w:val="00381F0D"/>
    <w:rsid w:val="00386217"/>
    <w:rsid w:val="003D065F"/>
    <w:rsid w:val="003E341B"/>
    <w:rsid w:val="003E676E"/>
    <w:rsid w:val="00401D30"/>
    <w:rsid w:val="004150C0"/>
    <w:rsid w:val="00426ABC"/>
    <w:rsid w:val="004272FD"/>
    <w:rsid w:val="00432C92"/>
    <w:rsid w:val="0045281A"/>
    <w:rsid w:val="00477EEF"/>
    <w:rsid w:val="0048288C"/>
    <w:rsid w:val="00484298"/>
    <w:rsid w:val="00490B76"/>
    <w:rsid w:val="00491167"/>
    <w:rsid w:val="00493799"/>
    <w:rsid w:val="004A0EC0"/>
    <w:rsid w:val="004B3B36"/>
    <w:rsid w:val="004D17AD"/>
    <w:rsid w:val="004D4E7D"/>
    <w:rsid w:val="004F15A5"/>
    <w:rsid w:val="004F41B8"/>
    <w:rsid w:val="0055220F"/>
    <w:rsid w:val="0059080C"/>
    <w:rsid w:val="005A68FF"/>
    <w:rsid w:val="005A6F5C"/>
    <w:rsid w:val="005B39FC"/>
    <w:rsid w:val="005B54E3"/>
    <w:rsid w:val="005E368E"/>
    <w:rsid w:val="005E643E"/>
    <w:rsid w:val="005F54D0"/>
    <w:rsid w:val="00617ED0"/>
    <w:rsid w:val="0065039C"/>
    <w:rsid w:val="006569FB"/>
    <w:rsid w:val="00677A6F"/>
    <w:rsid w:val="00680704"/>
    <w:rsid w:val="00692393"/>
    <w:rsid w:val="006A798E"/>
    <w:rsid w:val="006B6D5A"/>
    <w:rsid w:val="006E051C"/>
    <w:rsid w:val="00726434"/>
    <w:rsid w:val="00732FA4"/>
    <w:rsid w:val="00746007"/>
    <w:rsid w:val="00762E49"/>
    <w:rsid w:val="007757B0"/>
    <w:rsid w:val="0078166B"/>
    <w:rsid w:val="00785FA0"/>
    <w:rsid w:val="007C174F"/>
    <w:rsid w:val="007C6D0D"/>
    <w:rsid w:val="007E2997"/>
    <w:rsid w:val="007F753E"/>
    <w:rsid w:val="007F7BDF"/>
    <w:rsid w:val="00821CAE"/>
    <w:rsid w:val="00830C6B"/>
    <w:rsid w:val="008511DF"/>
    <w:rsid w:val="0086476F"/>
    <w:rsid w:val="008C4B51"/>
    <w:rsid w:val="008E73AC"/>
    <w:rsid w:val="00903910"/>
    <w:rsid w:val="00905E4D"/>
    <w:rsid w:val="00920D4B"/>
    <w:rsid w:val="00927124"/>
    <w:rsid w:val="009274B8"/>
    <w:rsid w:val="009356FF"/>
    <w:rsid w:val="00941FD6"/>
    <w:rsid w:val="00942AF4"/>
    <w:rsid w:val="00955814"/>
    <w:rsid w:val="00995FBA"/>
    <w:rsid w:val="009A6D4E"/>
    <w:rsid w:val="009E7921"/>
    <w:rsid w:val="009F70E6"/>
    <w:rsid w:val="00A117D1"/>
    <w:rsid w:val="00A3467F"/>
    <w:rsid w:val="00A635BB"/>
    <w:rsid w:val="00A67AE8"/>
    <w:rsid w:val="00A942D1"/>
    <w:rsid w:val="00AA0DFB"/>
    <w:rsid w:val="00AC09C5"/>
    <w:rsid w:val="00AC2C6D"/>
    <w:rsid w:val="00AD26B2"/>
    <w:rsid w:val="00AF2559"/>
    <w:rsid w:val="00AF28B8"/>
    <w:rsid w:val="00B32905"/>
    <w:rsid w:val="00B712DD"/>
    <w:rsid w:val="00B72FEC"/>
    <w:rsid w:val="00B967FA"/>
    <w:rsid w:val="00BA790D"/>
    <w:rsid w:val="00BE1535"/>
    <w:rsid w:val="00BE618B"/>
    <w:rsid w:val="00C00B58"/>
    <w:rsid w:val="00C07BB3"/>
    <w:rsid w:val="00C22502"/>
    <w:rsid w:val="00C242CD"/>
    <w:rsid w:val="00C277F0"/>
    <w:rsid w:val="00C3677F"/>
    <w:rsid w:val="00C52F2B"/>
    <w:rsid w:val="00C66D8E"/>
    <w:rsid w:val="00CB58F8"/>
    <w:rsid w:val="00CC1FCB"/>
    <w:rsid w:val="00CC78A3"/>
    <w:rsid w:val="00CD36EB"/>
    <w:rsid w:val="00CD7EC5"/>
    <w:rsid w:val="00CF281F"/>
    <w:rsid w:val="00D01BA7"/>
    <w:rsid w:val="00D05F02"/>
    <w:rsid w:val="00D167E7"/>
    <w:rsid w:val="00D20CC0"/>
    <w:rsid w:val="00D50549"/>
    <w:rsid w:val="00DA19FB"/>
    <w:rsid w:val="00DA6029"/>
    <w:rsid w:val="00DB2BA9"/>
    <w:rsid w:val="00DB5A91"/>
    <w:rsid w:val="00DB7948"/>
    <w:rsid w:val="00DE3CFE"/>
    <w:rsid w:val="00DE7D05"/>
    <w:rsid w:val="00E00B5D"/>
    <w:rsid w:val="00E433D1"/>
    <w:rsid w:val="00E70D00"/>
    <w:rsid w:val="00E853CF"/>
    <w:rsid w:val="00E957D5"/>
    <w:rsid w:val="00EC0A49"/>
    <w:rsid w:val="00EC1D8F"/>
    <w:rsid w:val="00ED7C83"/>
    <w:rsid w:val="00EE6778"/>
    <w:rsid w:val="00F1221D"/>
    <w:rsid w:val="00F716AE"/>
    <w:rsid w:val="00F9103B"/>
    <w:rsid w:val="00FA2B22"/>
    <w:rsid w:val="00FA6542"/>
    <w:rsid w:val="00FA784A"/>
    <w:rsid w:val="00FB1D73"/>
    <w:rsid w:val="00FB2CDE"/>
    <w:rsid w:val="00FC0AEB"/>
    <w:rsid w:val="00FC61E4"/>
    <w:rsid w:val="00FD0BC3"/>
    <w:rsid w:val="00FD6AC9"/>
    <w:rsid w:val="00FE6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ECA30"/>
  <w15:chartTrackingRefBased/>
  <w15:docId w15:val="{F439BCC2-C513-4E24-9C67-4A5C58B91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56FF"/>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9356FF"/>
    <w:pPr>
      <w:spacing w:before="240" w:line="240" w:lineRule="auto"/>
      <w:ind w:firstLine="0"/>
      <w:jc w:val="left"/>
    </w:pPr>
    <w:rPr>
      <w:i/>
    </w:rPr>
  </w:style>
  <w:style w:type="paragraph" w:customStyle="1" w:styleId="MDPI12title">
    <w:name w:val="MDPI_1.2_title"/>
    <w:next w:val="MDPI13authornames"/>
    <w:qFormat/>
    <w:rsid w:val="009356FF"/>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9356FF"/>
    <w:pPr>
      <w:spacing w:after="120"/>
      <w:ind w:firstLine="0"/>
      <w:jc w:val="left"/>
    </w:pPr>
    <w:rPr>
      <w:b/>
      <w:snapToGrid/>
    </w:rPr>
  </w:style>
  <w:style w:type="paragraph" w:customStyle="1" w:styleId="MDPI14history">
    <w:name w:val="MDPI_1.4_history"/>
    <w:basedOn w:val="MDPI62Acknowledgments"/>
    <w:next w:val="Normal"/>
    <w:qFormat/>
    <w:rsid w:val="009356FF"/>
    <w:pPr>
      <w:ind w:left="113"/>
      <w:jc w:val="left"/>
    </w:pPr>
    <w:rPr>
      <w:snapToGrid/>
    </w:rPr>
  </w:style>
  <w:style w:type="paragraph" w:customStyle="1" w:styleId="MDPI16affiliation">
    <w:name w:val="MDPI_1.6_affiliation"/>
    <w:basedOn w:val="MDPI62Acknowledgments"/>
    <w:qFormat/>
    <w:rsid w:val="009356FF"/>
    <w:pPr>
      <w:spacing w:before="0"/>
      <w:ind w:left="311" w:hanging="198"/>
      <w:jc w:val="left"/>
    </w:pPr>
    <w:rPr>
      <w:snapToGrid/>
      <w:szCs w:val="18"/>
    </w:rPr>
  </w:style>
  <w:style w:type="paragraph" w:customStyle="1" w:styleId="MDPI17abstract">
    <w:name w:val="MDPI_1.7_abstract"/>
    <w:basedOn w:val="MDPI31text"/>
    <w:next w:val="MDPI18keywords"/>
    <w:qFormat/>
    <w:rsid w:val="009356FF"/>
    <w:pPr>
      <w:spacing w:before="240"/>
      <w:ind w:left="113" w:firstLine="0"/>
    </w:pPr>
    <w:rPr>
      <w:snapToGrid/>
    </w:rPr>
  </w:style>
  <w:style w:type="paragraph" w:customStyle="1" w:styleId="MDPI18keywords">
    <w:name w:val="MDPI_1.8_keywords"/>
    <w:basedOn w:val="MDPI31text"/>
    <w:next w:val="Normal"/>
    <w:qFormat/>
    <w:rsid w:val="009356FF"/>
    <w:pPr>
      <w:spacing w:before="240"/>
      <w:ind w:left="113" w:firstLine="0"/>
    </w:pPr>
  </w:style>
  <w:style w:type="paragraph" w:customStyle="1" w:styleId="MDPI19line">
    <w:name w:val="MDPI_1.9_line"/>
    <w:basedOn w:val="MDPI31text"/>
    <w:qFormat/>
    <w:rsid w:val="009356FF"/>
    <w:pPr>
      <w:pBdr>
        <w:bottom w:val="single" w:sz="6" w:space="1" w:color="auto"/>
      </w:pBdr>
      <w:ind w:firstLine="0"/>
    </w:pPr>
    <w:rPr>
      <w:snapToGrid/>
      <w:szCs w:val="24"/>
    </w:rPr>
  </w:style>
  <w:style w:type="table" w:customStyle="1" w:styleId="Mdeck5tablebodythreelines">
    <w:name w:val="M_deck_5_table_body_three_lines"/>
    <w:basedOn w:val="TableNormal"/>
    <w:uiPriority w:val="99"/>
    <w:rsid w:val="009356F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9356F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356FF"/>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9356FF"/>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9356F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9356FF"/>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9356FF"/>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356FF"/>
    <w:pPr>
      <w:ind w:firstLine="0"/>
    </w:pPr>
  </w:style>
  <w:style w:type="paragraph" w:customStyle="1" w:styleId="MDPI33textspaceafter">
    <w:name w:val="MDPI_3.3_text_space_after"/>
    <w:basedOn w:val="MDPI31text"/>
    <w:qFormat/>
    <w:rsid w:val="009356FF"/>
    <w:pPr>
      <w:spacing w:after="240"/>
    </w:pPr>
  </w:style>
  <w:style w:type="paragraph" w:customStyle="1" w:styleId="MDPI35textbeforelist">
    <w:name w:val="MDPI_3.5_text_before_list"/>
    <w:basedOn w:val="MDPI31text"/>
    <w:qFormat/>
    <w:rsid w:val="009356FF"/>
    <w:pPr>
      <w:spacing w:after="120"/>
    </w:pPr>
  </w:style>
  <w:style w:type="paragraph" w:customStyle="1" w:styleId="MDPI36textafterlist">
    <w:name w:val="MDPI_3.6_text_after_list"/>
    <w:basedOn w:val="MDPI31text"/>
    <w:qFormat/>
    <w:rsid w:val="009356FF"/>
    <w:pPr>
      <w:spacing w:before="120"/>
    </w:pPr>
  </w:style>
  <w:style w:type="paragraph" w:customStyle="1" w:styleId="MDPI37itemize">
    <w:name w:val="MDPI_3.7_itemize"/>
    <w:basedOn w:val="MDPI31text"/>
    <w:qFormat/>
    <w:rsid w:val="009356FF"/>
    <w:pPr>
      <w:numPr>
        <w:numId w:val="1"/>
      </w:numPr>
      <w:ind w:left="425" w:hanging="425"/>
    </w:pPr>
  </w:style>
  <w:style w:type="paragraph" w:customStyle="1" w:styleId="MDPI38bullet">
    <w:name w:val="MDPI_3.8_bullet"/>
    <w:basedOn w:val="MDPI31text"/>
    <w:qFormat/>
    <w:rsid w:val="009356FF"/>
    <w:pPr>
      <w:numPr>
        <w:numId w:val="2"/>
      </w:numPr>
      <w:ind w:left="425" w:hanging="425"/>
    </w:pPr>
  </w:style>
  <w:style w:type="paragraph" w:customStyle="1" w:styleId="MDPI39equation">
    <w:name w:val="MDPI_3.9_equation"/>
    <w:basedOn w:val="MDPI31text"/>
    <w:qFormat/>
    <w:rsid w:val="009356FF"/>
    <w:pPr>
      <w:spacing w:before="120" w:after="120"/>
      <w:ind w:left="709" w:firstLine="0"/>
      <w:jc w:val="center"/>
    </w:pPr>
  </w:style>
  <w:style w:type="paragraph" w:customStyle="1" w:styleId="MDPI3aequationnumber">
    <w:name w:val="MDPI_3.a_equation_number"/>
    <w:basedOn w:val="MDPI31text"/>
    <w:qFormat/>
    <w:rsid w:val="009356FF"/>
    <w:pPr>
      <w:spacing w:before="120" w:after="120" w:line="240" w:lineRule="auto"/>
      <w:ind w:firstLine="0"/>
      <w:jc w:val="right"/>
    </w:pPr>
  </w:style>
  <w:style w:type="paragraph" w:customStyle="1" w:styleId="MDPI62Acknowledgments">
    <w:name w:val="MDPI_6.2_Acknowledgments"/>
    <w:qFormat/>
    <w:rsid w:val="009356FF"/>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9356FF"/>
    <w:pPr>
      <w:spacing w:before="240" w:after="120" w:line="260" w:lineRule="atLeast"/>
      <w:ind w:left="425" w:right="425"/>
    </w:pPr>
    <w:rPr>
      <w:snapToGrid/>
      <w:szCs w:val="22"/>
    </w:rPr>
  </w:style>
  <w:style w:type="paragraph" w:customStyle="1" w:styleId="MDPI42tablebody">
    <w:name w:val="MDPI_4.2_table_body"/>
    <w:qFormat/>
    <w:rsid w:val="00C52F2B"/>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9356FF"/>
    <w:pPr>
      <w:spacing w:before="0"/>
      <w:ind w:left="0" w:right="0"/>
    </w:pPr>
  </w:style>
  <w:style w:type="paragraph" w:customStyle="1" w:styleId="MDPI51figurecaption">
    <w:name w:val="MDPI_5.1_figure_caption"/>
    <w:basedOn w:val="MDPI62Acknowledgments"/>
    <w:qFormat/>
    <w:rsid w:val="009356FF"/>
    <w:pPr>
      <w:spacing w:after="240" w:line="260" w:lineRule="atLeast"/>
      <w:ind w:left="425" w:right="425"/>
    </w:pPr>
    <w:rPr>
      <w:snapToGrid/>
    </w:rPr>
  </w:style>
  <w:style w:type="paragraph" w:customStyle="1" w:styleId="MDPI52figure">
    <w:name w:val="MDPI_5.2_figure"/>
    <w:qFormat/>
    <w:rsid w:val="009356FF"/>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9356FF"/>
    <w:pPr>
      <w:spacing w:before="240"/>
    </w:pPr>
    <w:rPr>
      <w:lang w:eastAsia="en-US"/>
    </w:rPr>
  </w:style>
  <w:style w:type="paragraph" w:customStyle="1" w:styleId="MDPI63AuthorContributions">
    <w:name w:val="MDPI_6.3_AuthorContributions"/>
    <w:basedOn w:val="MDPI62Acknowledgments"/>
    <w:qFormat/>
    <w:rsid w:val="009356FF"/>
    <w:rPr>
      <w:rFonts w:eastAsia="SimSun"/>
      <w:color w:val="auto"/>
      <w:lang w:eastAsia="en-US"/>
    </w:rPr>
  </w:style>
  <w:style w:type="paragraph" w:customStyle="1" w:styleId="MDPI64CoI">
    <w:name w:val="MDPI_6.4_CoI"/>
    <w:basedOn w:val="MDPI62Acknowledgments"/>
    <w:qFormat/>
    <w:rsid w:val="009356FF"/>
  </w:style>
  <w:style w:type="paragraph" w:customStyle="1" w:styleId="MDPI31text">
    <w:name w:val="MDPI_3.1_text"/>
    <w:qFormat/>
    <w:rsid w:val="009356FF"/>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9356FF"/>
    <w:pPr>
      <w:spacing w:before="240" w:after="120"/>
      <w:ind w:firstLine="0"/>
      <w:jc w:val="left"/>
      <w:outlineLvl w:val="2"/>
    </w:pPr>
  </w:style>
  <w:style w:type="paragraph" w:customStyle="1" w:styleId="MDPI21heading1">
    <w:name w:val="MDPI_2.1_heading1"/>
    <w:basedOn w:val="MDPI23heading3"/>
    <w:qFormat/>
    <w:rsid w:val="009356FF"/>
    <w:pPr>
      <w:outlineLvl w:val="0"/>
    </w:pPr>
    <w:rPr>
      <w:b/>
    </w:rPr>
  </w:style>
  <w:style w:type="paragraph" w:customStyle="1" w:styleId="MDPI22heading2">
    <w:name w:val="MDPI_2.2_heading2"/>
    <w:basedOn w:val="Normal"/>
    <w:qFormat/>
    <w:rsid w:val="009356FF"/>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9356FF"/>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9356FF"/>
    <w:pPr>
      <w:spacing w:line="240" w:lineRule="auto"/>
    </w:pPr>
    <w:rPr>
      <w:sz w:val="18"/>
      <w:szCs w:val="18"/>
    </w:rPr>
  </w:style>
  <w:style w:type="character" w:customStyle="1" w:styleId="BalloonTextChar">
    <w:name w:val="Balloon Text Char"/>
    <w:link w:val="BalloonText"/>
    <w:uiPriority w:val="99"/>
    <w:semiHidden/>
    <w:rsid w:val="009356FF"/>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9356FF"/>
  </w:style>
  <w:style w:type="table" w:customStyle="1" w:styleId="MDPI41threelinetable">
    <w:name w:val="MDPI_4.1_three_line_table"/>
    <w:basedOn w:val="TableNormal"/>
    <w:uiPriority w:val="99"/>
    <w:rsid w:val="00C52F2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C66D8E"/>
    <w:rPr>
      <w:color w:val="0563C1"/>
      <w:u w:val="single"/>
    </w:rPr>
  </w:style>
  <w:style w:type="paragraph" w:styleId="ListParagraph">
    <w:name w:val="List Paragraph"/>
    <w:basedOn w:val="Normal"/>
    <w:uiPriority w:val="34"/>
    <w:qFormat/>
    <w:rsid w:val="005A68FF"/>
    <w:pPr>
      <w:spacing w:after="160" w:line="259" w:lineRule="auto"/>
      <w:ind w:left="720"/>
      <w:contextualSpacing/>
      <w:jc w:val="left"/>
    </w:pPr>
    <w:rPr>
      <w:rFonts w:asciiTheme="minorHAnsi" w:eastAsiaTheme="minorHAnsi" w:hAnsiTheme="minorHAnsi" w:cstheme="minorBidi"/>
      <w:color w:val="auto"/>
      <w:sz w:val="22"/>
      <w:szCs w:val="22"/>
      <w:lang w:eastAsia="en-US"/>
    </w:rPr>
  </w:style>
  <w:style w:type="paragraph" w:styleId="Caption">
    <w:name w:val="caption"/>
    <w:basedOn w:val="Normal"/>
    <w:next w:val="Normal"/>
    <w:uiPriority w:val="35"/>
    <w:unhideWhenUsed/>
    <w:qFormat/>
    <w:rsid w:val="00A635BB"/>
    <w:pPr>
      <w:spacing w:after="200" w:line="240" w:lineRule="auto"/>
      <w:jc w:val="left"/>
    </w:pPr>
    <w:rPr>
      <w:rFonts w:asciiTheme="minorHAnsi" w:eastAsiaTheme="minorHAnsi" w:hAnsiTheme="minorHAnsi" w:cstheme="minorBidi"/>
      <w:i/>
      <w:iCs/>
      <w:color w:val="44546A" w:themeColor="text2"/>
      <w:sz w:val="18"/>
      <w:szCs w:val="18"/>
      <w:lang w:eastAsia="en-US"/>
    </w:rPr>
  </w:style>
  <w:style w:type="character" w:styleId="PlaceholderText">
    <w:name w:val="Placeholder Text"/>
    <w:basedOn w:val="DefaultParagraphFont"/>
    <w:uiPriority w:val="99"/>
    <w:semiHidden/>
    <w:rsid w:val="00AC2C6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jwarrick@usgs.gov" TargetMode="External"/><Relationship Id="rId13" Type="http://schemas.openxmlformats.org/officeDocument/2006/relationships/image" Target="media/image4.png"/><Relationship Id="rId18" Type="http://schemas.openxmlformats.org/officeDocument/2006/relationships/hyperlink" Target="https://www.tensorflow.org/hub/modules/image" TargetMode="External"/><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www.californiacoastline.org/" TargetMode="External"/><Relationship Id="rId7" Type="http://schemas.openxmlformats.org/officeDocument/2006/relationships/hyperlink" Target="mailto:daniel.buscombe@nau.ed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doi.org/10.5066/F74F1PX3"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www.tensorflow.org" TargetMode="External"/><Relationship Id="rId4" Type="http://schemas.openxmlformats.org/officeDocument/2006/relationships/webSettings" Target="webSettings.xml"/><Relationship Id="rId9" Type="http://schemas.openxmlformats.org/officeDocument/2006/relationships/hyperlink" Target="mailto:aritchie@usgs.gov" TargetMode="External"/><Relationship Id="rId14" Type="http://schemas.openxmlformats.org/officeDocument/2006/relationships/image" Target="media/image5.png"/><Relationship Id="rId22" Type="http://schemas.openxmlformats.org/officeDocument/2006/relationships/image" Target="media/image9.wmf"/><Relationship Id="rId27" Type="http://schemas.openxmlformats.org/officeDocument/2006/relationships/footer" Target="footer2.xml"/></Relationships>
</file>

<file path=word/_rels/header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90.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db265\Downloads\geoscienc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geosciences-template.dot</Template>
  <TotalTime>741</TotalTime>
  <Pages>20</Pages>
  <Words>8387</Words>
  <Characters>47811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56086</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David Buscombe</dc:creator>
  <cp:keywords/>
  <dc:description/>
  <cp:lastModifiedBy>Daniel David Buscombe</cp:lastModifiedBy>
  <cp:revision>81</cp:revision>
  <cp:lastPrinted>2018-06-02T01:22:00Z</cp:lastPrinted>
  <dcterms:created xsi:type="dcterms:W3CDTF">2018-05-31T18:08:00Z</dcterms:created>
  <dcterms:modified xsi:type="dcterms:W3CDTF">2018-06-03T02:27:00Z</dcterms:modified>
</cp:coreProperties>
</file>